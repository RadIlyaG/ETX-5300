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F64532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892A0CDA47A3470281517E87CF705E7F"/>
          </w:placeholder>
          <w:text/>
        </w:sdtPr>
        <w:sdtEndPr/>
        <w:sdtContent>
          <w:r w:rsidR="009628A2">
            <w:rPr>
              <w:rFonts w:hint="cs"/>
            </w:rPr>
            <w:t>AT-ETX-5300-MC/4XFP-01</w:t>
          </w:r>
          <w:r w:rsidR="009628A2">
            <w:rPr>
              <w:rFonts w:hint="cs"/>
              <w:rtl/>
            </w:rPr>
            <w:t xml:space="preserve">            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1AF8A24365E34ACB95BC9A4A6C11D600"/>
          </w:placeholder>
          <w:date w:fullDate="2013-05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9628A2">
            <w:rPr>
              <w:rStyle w:val="Style1"/>
            </w:rPr>
            <w:t>08/05/2013</w:t>
          </w:r>
        </w:sdtContent>
      </w:sdt>
    </w:p>
    <w:p w:rsidR="00AF162A" w:rsidRDefault="00AF162A" w:rsidP="00F64532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002E5A0F8A2542819303190E4D9C6ABA"/>
          </w:placeholder>
          <w:text/>
        </w:sdtPr>
        <w:sdtEndPr/>
        <w:sdtContent>
          <w:r w:rsidR="009628A2">
            <w:rPr>
              <w:rFonts w:hint="cs"/>
            </w:rPr>
            <w:t>ETX—5300A-MC/4XFP/AT</w:t>
          </w:r>
        </w:sdtContent>
      </w:sdt>
    </w:p>
    <w:p w:rsidR="00AF162A" w:rsidRPr="0009357B" w:rsidRDefault="00AF162A" w:rsidP="00F64532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3762C74C72DB4DCDBE67DA3F5C9C2CE6"/>
          </w:placeholder>
          <w:date w:fullDate="2013-05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9628A2">
            <w:rPr>
              <w:rStyle w:val="Style1"/>
            </w:rPr>
            <w:t>08/05/2013</w:t>
          </w:r>
        </w:sdtContent>
      </w:sdt>
    </w:p>
    <w:p w:rsidR="00AF162A" w:rsidRDefault="00AF162A" w:rsidP="00F64532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CBB6C5366EBD42B28428AC85BEFC5AD5"/>
          </w:placeholder>
          <w:date w:fullDate="2013-05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9628A2">
            <w:rPr>
              <w:rStyle w:val="Style1"/>
            </w:rPr>
            <w:t>08/05/2013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F64532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585285217747426CBAEF21E6B47570BC"/>
          </w:placeholder>
          <w:date w:fullDate="2013-10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9628A2">
            <w:rPr>
              <w:rStyle w:val="Style1"/>
            </w:rPr>
            <w:t>08/10/2013</w:t>
          </w:r>
        </w:sdtContent>
      </w:sdt>
    </w:p>
    <w:p w:rsidR="00AF162A" w:rsidRPr="00DE6A78" w:rsidRDefault="00AF162A" w:rsidP="00F64532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A64D03C4DF9E407E98D995BA953387E1"/>
          </w:placeholder>
          <w:text/>
        </w:sdtPr>
        <w:sdtEndPr/>
        <w:sdtContent>
          <w:r w:rsidR="009628A2">
            <w:rPr>
              <w:rFonts w:hint="cs"/>
              <w:rtl/>
            </w:rPr>
            <w:t>קובי לזרי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 xml:space="preserve">תוקן </w:t>
            </w:r>
            <w:proofErr w:type="spellStart"/>
            <w:r w:rsidRPr="007177AD">
              <w:rPr>
                <w:rFonts w:ascii="David" w:hAnsi="David" w:cs="David"/>
                <w:sz w:val="32"/>
                <w:szCs w:val="28"/>
                <w:rtl/>
              </w:rPr>
              <w:t>בגרסא</w:t>
            </w:r>
            <w:proofErr w:type="spellEnd"/>
            <w:r w:rsidRPr="007177AD">
              <w:rPr>
                <w:rFonts w:ascii="David" w:hAnsi="David" w:cs="David"/>
                <w:sz w:val="32"/>
                <w:szCs w:val="28"/>
                <w:rtl/>
              </w:rPr>
              <w:t xml:space="preserve">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7D0A64663BC04FFB8FDF79D2B156731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1962760500"/>
            <w:placeholder>
              <w:docPart w:val="B480B478D69C4C2289B418606C812E2B"/>
            </w:placeholder>
            <w:text/>
          </w:sdtPr>
          <w:sdtEndPr/>
          <w:sdtContent>
            <w:tc>
              <w:tcPr>
                <w:tcW w:w="2291" w:type="dxa"/>
              </w:tcPr>
              <w:p w:rsidR="00083CBC" w:rsidRDefault="009628A2" w:rsidP="00C4061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הבדיקה צריכה </w:t>
                </w:r>
                <w:proofErr w:type="spellStart"/>
                <w:r>
                  <w:rPr>
                    <w:rtl/>
                  </w:rPr>
                  <w:t>ליבדק</w:t>
                </w:r>
                <w:proofErr w:type="spellEnd"/>
                <w:r>
                  <w:rPr>
                    <w:rtl/>
                  </w:rPr>
                  <w:t xml:space="preserve"> רק עם המוצר  הנבדק ולא עם מחובר עם כרטיס תוקן הבדיקה </w:t>
                </w:r>
                <w:r>
                  <w:t>main ref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78DB2CBD44E04ED786C739693038E15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30331026"/>
            <w:placeholder>
              <w:docPart w:val="F4EA31C022CC45F8BEB05C7EC4EA6B2C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הוצאת סוללה מן המוצר  </w:t>
                </w:r>
                <w:r>
                  <w:t>U57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FA88F4EF6835459FB9B4314F1C0BDA41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7.1  7.6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5C6D95AD35B3452082F9566FEDDCB7C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2A7E688604AF4DF28F4BB32756A6F5D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00F1BC128F7F4B51A11685DA1472A1D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458333998"/>
            <w:placeholder>
              <w:docPart w:val="E2B42DC79DCB4E538B87011D56BBE12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הוצאת נגד </w:t>
                </w:r>
                <w:r>
                  <w:t>R739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DE1E97ABEC5D4E19A58A7975466CBC80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CBC7AAA572E447408B28278FAF6880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BBD9B79CCCDE438685C3669E0D10288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EA7BBF2AE70B4668BEB0C60457890AB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80198180"/>
            <w:placeholder>
              <w:docPart w:val="C5C7CB892463407899597B262A1ED571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הוצאת נגד </w:t>
                </w:r>
                <w:r>
                  <w:t>R-2517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6654DDE55DCB449FA436ABA88F7337A5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CA101B6FD622495F8D22B1E5CB44BEE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AB7ED3C533064A74AECF21C7D5910B4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F311F2791DE141788AFE9FEE514A068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48242231"/>
            <w:placeholder>
              <w:docPart w:val="B81030AB655541B5AD9F0172B048F14B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ביצענו </w:t>
                </w:r>
                <w:proofErr w:type="spellStart"/>
                <w:r>
                  <w:rPr>
                    <w:rtl/>
                  </w:rPr>
                  <w:t>סימולמיה</w:t>
                </w:r>
                <w:proofErr w:type="spellEnd"/>
                <w:r>
                  <w:rPr>
                    <w:rtl/>
                  </w:rPr>
                  <w:t xml:space="preserve"> של שנוי ערכים בתוכנה של מבדק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C352552BF97843C0A95F69D58947A00E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1A230DD2C09D45FF92AF90EDE13368C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C3EA2EFBE6494C51A089830CAE58F13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A64281F762234A699E15222066AF813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7FC0C8A59B1249AE995D425005B6CDD4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במקום </w:t>
                </w:r>
                <w:r>
                  <w:t>assed</w:t>
                </w:r>
                <w:r>
                  <w:rPr>
                    <w:rtl/>
                  </w:rPr>
                  <w:t xml:space="preserve">  שנוי ל-</w:t>
                </w:r>
                <w:proofErr w:type="spellStart"/>
                <w:r>
                  <w:t>bssed</w:t>
                </w:r>
                <w:proofErr w:type="spellEnd"/>
                <w:r>
                  <w:t xml:space="preserve"> U92</w:t>
                </w:r>
                <w:r>
                  <w:rPr>
                    <w:rtl/>
                  </w:rPr>
                  <w:t xml:space="preserve">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BC6B87D6EFEA424BABB8ADD654A2854B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7.3  1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2B230F20563F4E00AE76104AA515335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9E6F5C76D7494AD7AAA8F7277E73AA2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467E325531AE4022B51B84683C05904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212114590"/>
            <w:placeholder>
              <w:docPart w:val="5B382EE8BDBC4AB6A8A2C69AE211BF7A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במקום </w:t>
                </w:r>
                <w:r>
                  <w:t>assed</w:t>
                </w:r>
                <w:r>
                  <w:rPr>
                    <w:rtl/>
                  </w:rPr>
                  <w:t xml:space="preserve">  שנוי ל-</w:t>
                </w:r>
                <w:proofErr w:type="spellStart"/>
                <w:r>
                  <w:t>bssed</w:t>
                </w:r>
                <w:proofErr w:type="spellEnd"/>
                <w:r>
                  <w:t xml:space="preserve"> U76-87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5C579342207E4ED2810A976E064D6155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C4061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7.3  2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C4215AB8D70A4BAC8C4861E4B8A369E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AF2806EDEB264112A4D39D3747AD42A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0D0AF68450184B78A5EE26F66CDBCEA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89692539"/>
            <w:placeholder>
              <w:docPart w:val="277A833B8B904E148BECC4A15646D234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במקום </w:t>
                </w:r>
                <w:r>
                  <w:t>assed</w:t>
                </w:r>
                <w:r>
                  <w:rPr>
                    <w:rtl/>
                  </w:rPr>
                  <w:t xml:space="preserve">  שנוי ל-</w:t>
                </w:r>
                <w:proofErr w:type="spellStart"/>
                <w:r>
                  <w:t>bssed</w:t>
                </w:r>
                <w:proofErr w:type="spellEnd"/>
                <w:r>
                  <w:t xml:space="preserve"> U91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AAC40E838AE6454EB46C3724BFFBB5F0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7.3  3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38E7AFAE9CAC493185812385CDEB2D4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20CBCB67E38B427687CDDD0B6139FB1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F587AC75D72642E998F03C37A158E82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74376779"/>
            <w:placeholder>
              <w:docPart w:val="70FEF071D9B64CE195CF998062EFD41F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מקום </w:t>
                </w:r>
                <w:r>
                  <w:t>assed</w:t>
                </w:r>
                <w:r>
                  <w:rPr>
                    <w:rtl/>
                  </w:rPr>
                  <w:t xml:space="preserve">  שנוי ל-</w:t>
                </w:r>
                <w:proofErr w:type="spellStart"/>
                <w:r>
                  <w:t>bssed</w:t>
                </w:r>
                <w:proofErr w:type="spellEnd"/>
                <w:r>
                  <w:t xml:space="preserve"> U93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357C893D69944A7DA5761961B49B38BD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7.3  4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B5192D185D4D4225994245E4246ECB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CD38E74608894C40A71BE27C767AACB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0E02CA2AC9624D27A957F9ED108B57B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rtl/>
            </w:rPr>
            <w:id w:val="-892040154"/>
            <w:placeholder>
              <w:docPart w:val="98211F46DC8740C18790BE9852615E82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ביצענו </w:t>
                </w:r>
                <w:proofErr w:type="spellStart"/>
                <w:r>
                  <w:rPr>
                    <w:rtl/>
                  </w:rPr>
                  <w:t>סימולמיה</w:t>
                </w:r>
                <w:proofErr w:type="spellEnd"/>
                <w:r>
                  <w:rPr>
                    <w:rtl/>
                  </w:rPr>
                  <w:t xml:space="preserve"> של שנוי ערכים בתוכנה של המבדק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0CF5A819800D41079351832928D9E7CD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7.4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98286DA38C134F7492C319092FD8B39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75701EFF180740E09DF9455AD549770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B9CB95B3561C42D2946073461790443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34687172"/>
            <w:placeholder>
              <w:docPart w:val="CF8ED396517B426E91EC409771AF4578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שינוי מ- </w:t>
                </w:r>
                <w:r>
                  <w:t>FF</w:t>
                </w:r>
                <w:r>
                  <w:rPr>
                    <w:rtl/>
                  </w:rPr>
                  <w:t xml:space="preserve"> ל- </w:t>
                </w:r>
                <w:r>
                  <w:t>FO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264B16B40C3A4573BD965D86C9F81A8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D05A9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7.4  1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C3DA03EDEB0240CAB14EC94B2A2B495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D5DB25F8E32346BABA88ACC0A8261F2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F9F1886F16FF4D339AFF976C23B238B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332135552"/>
            <w:placeholder>
              <w:docPart w:val="916F8E2EF0304EF19DE22A9DDBD4AA3D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B0715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שינוי מ- </w:t>
                </w:r>
                <w:r>
                  <w:t>FF</w:t>
                </w:r>
                <w:r>
                  <w:rPr>
                    <w:rtl/>
                  </w:rPr>
                  <w:t xml:space="preserve"> ל- </w:t>
                </w:r>
                <w:r>
                  <w:t>F1</w:t>
                </w:r>
              </w:p>
            </w:tc>
          </w:sdtContent>
        </w:sdt>
        <w:sdt>
          <w:sdtPr>
            <w:rPr>
              <w:rtl/>
            </w:rPr>
            <w:id w:val="-2118212197"/>
            <w:placeholder>
              <w:docPart w:val="354C6C7E53F645C9A916942819639853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7.4  2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5C149A745431480787A5B32BFEE33D9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49CA7825992F461EBCE296ACC5C6FEE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D836D6C9BBE742F8AB572A77B681549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1977859"/>
            <w:placeholder>
              <w:docPart w:val="9611916645AB4C97900A07651D11C30B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B0715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שינוי מ-7 ל- 5</w:t>
                </w:r>
              </w:p>
            </w:tc>
          </w:sdtContent>
        </w:sdt>
        <w:sdt>
          <w:sdtPr>
            <w:rPr>
              <w:rtl/>
            </w:rPr>
            <w:id w:val="-359824693"/>
            <w:placeholder>
              <w:docPart w:val="74B6107700AD49D7A36B994B651A40A7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7.4  3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E09C8C8DDB4947D98EEB9DF0DCF8735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35A54375174B4D02B7C8E4AA91D360C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ACCFEACB39CE4CE9B4B3EBEB7376E0B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9628A2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9684387"/>
            <w:placeholder>
              <w:docPart w:val="11E9C0AE7D414C39ADB5B211C802E356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9628A2" w:rsidP="00841D5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שינוי אות תצורה של המוצר מ-</w:t>
                </w:r>
                <w:r>
                  <w:t>H</w:t>
                </w:r>
                <w:r>
                  <w:rPr>
                    <w:rtl/>
                  </w:rPr>
                  <w:t xml:space="preserve"> ל-</w:t>
                </w:r>
                <w:r>
                  <w:t>F</w:t>
                </w:r>
                <w:r>
                  <w:rPr>
                    <w:rtl/>
                  </w:rPr>
                  <w:t xml:space="preserve">   </w:t>
                </w:r>
              </w:p>
            </w:tc>
          </w:sdtContent>
        </w:sdt>
        <w:sdt>
          <w:sdtPr>
            <w:rPr>
              <w:rtl/>
            </w:rPr>
            <w:id w:val="-101340472"/>
            <w:placeholder>
              <w:docPart w:val="8D788FC285F043E4B1FCC1DBECBA4CC7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9628A2" w:rsidP="00841D5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7.5  1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81863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79810B3E301F4A21A6D5F5FFD3721CE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3834655"/>
            <w:placeholder>
              <w:docPart w:val="0EB98A0B87D54386A597265F95AFFC2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92131"/>
            <w:placeholder>
              <w:docPart w:val="58265D189C654CC89DA6ACB68DA78A7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20981646"/>
            <w:placeholder>
              <w:docPart w:val="5BBC858145F247CE9F27D7D1BE384E3C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9162A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שנוי  חומרה </w:t>
                </w:r>
                <w:r>
                  <w:t>HW</w:t>
                </w:r>
                <w:r>
                  <w:rPr>
                    <w:rtl/>
                  </w:rPr>
                  <w:t xml:space="preserve"> מ-0.0 ל-1.0</w:t>
                </w:r>
              </w:p>
            </w:tc>
          </w:sdtContent>
        </w:sdt>
        <w:sdt>
          <w:sdtPr>
            <w:rPr>
              <w:rtl/>
            </w:rPr>
            <w:id w:val="1416831153"/>
            <w:placeholder>
              <w:docPart w:val="7DDA37E1FE4643E8BED26E54941A437E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841D5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7.5  2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511374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15074CFD5348424193EFE4C583F595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63036644"/>
            <w:placeholder>
              <w:docPart w:val="7210BB420ECA41FABCFF728DD4B738D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21509"/>
            <w:placeholder>
              <w:docPart w:val="E19280A4F4F748FD9D6304B3D4D9192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103943212"/>
            <w:placeholder>
              <w:docPart w:val="8C2E9A46E8E04EA8BF5BDE94E42421A2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טעינת תוכנה 0.65</w:t>
                </w:r>
              </w:p>
            </w:tc>
          </w:sdtContent>
        </w:sdt>
        <w:sdt>
          <w:sdtPr>
            <w:rPr>
              <w:rtl/>
            </w:rPr>
            <w:id w:val="-1448936278"/>
            <w:placeholder>
              <w:docPart w:val="C9C3BE1BE42347ECA94F6959523E9405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9162A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78716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placeholder>
              <w:docPart w:val="FF1F05DF132E4594ACCDF59F5384223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96131794"/>
            <w:placeholder>
              <w:docPart w:val="5839ADD3859743B6AF56E35586E7DD5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39481327"/>
            <w:placeholder>
              <w:docPart w:val="A9112422AB474C49A01DAA54FC7F9DD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944292784"/>
            <w:placeholder>
              <w:docPart w:val="8FD7121166034933BC6EFB16AD59CB26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41512A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שנוי תוכנה מ-1.000.122 ל-1.000.126</w:t>
                </w:r>
              </w:p>
            </w:tc>
          </w:sdtContent>
        </w:sdt>
        <w:sdt>
          <w:sdtPr>
            <w:rPr>
              <w:rtl/>
            </w:rPr>
            <w:id w:val="-1158692503"/>
            <w:placeholder>
              <w:docPart w:val="35B6EBE07C1445989902A4505EF7B89D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9162A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7.5  4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966744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placeholder>
              <w:docPart w:val="A6C9C51BBACA4044ABAD9FEDE1581A8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60758141"/>
            <w:placeholder>
              <w:docPart w:val="4E284F2DD30E47E8B37226B23B71B53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9803419"/>
            <w:placeholder>
              <w:docPart w:val="625AFCF414D14E3887BD34E17EC1AD7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954049349"/>
            <w:placeholder>
              <w:docPart w:val="C57D26C6D30D4A74A5496FED26034A40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41512A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שינוי </w:t>
                </w:r>
                <w:r>
                  <w:t>U17</w:t>
                </w:r>
                <w:r>
                  <w:rPr>
                    <w:rtl/>
                  </w:rPr>
                  <w:t xml:space="preserve"> מ-2.2 ל-2.0</w:t>
                </w:r>
              </w:p>
            </w:tc>
          </w:sdtContent>
        </w:sdt>
        <w:sdt>
          <w:sdtPr>
            <w:rPr>
              <w:rtl/>
            </w:rPr>
            <w:id w:val="1431617466"/>
            <w:placeholder>
              <w:docPart w:val="D1E1490F9E5F479BAF68C319F9AB003F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9162A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7.5  5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95802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placeholder>
              <w:docPart w:val="35592FFAE007477F9B3BA872CA95C48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76440631"/>
            <w:placeholder>
              <w:docPart w:val="E1C92A009C8E44E09ABEA72FCE5CDA5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5476660"/>
            <w:placeholder>
              <w:docPart w:val="D31E804262404DFFBECA39F3F5E4499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03198719"/>
            <w:placeholder>
              <w:docPart w:val="36C6933A7805474988CC238180B673A7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41512A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שנוי </w:t>
                </w:r>
                <w:r>
                  <w:t>FW</w:t>
                </w:r>
                <w:r>
                  <w:rPr>
                    <w:rtl/>
                  </w:rPr>
                  <w:t xml:space="preserve"> מ-2.0 ל-2.3</w:t>
                </w:r>
              </w:p>
            </w:tc>
          </w:sdtContent>
        </w:sdt>
        <w:sdt>
          <w:sdtPr>
            <w:rPr>
              <w:rtl/>
            </w:rPr>
            <w:id w:val="1882043962"/>
            <w:placeholder>
              <w:docPart w:val="E673315470B440F79824E68283A592DC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9162A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7.5  6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83021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placeholder>
              <w:docPart w:val="D21ACB1FB37043B9B5810E70284B03A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2005638"/>
            <w:placeholder>
              <w:docPart w:val="B556F9452F8245D8B94C8BC280D1F0D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37495782"/>
            <w:placeholder>
              <w:docPart w:val="E6216A5E63D940ABAB1DC946AA15943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630599000"/>
            <w:placeholder>
              <w:docPart w:val="9BDC82634A5E4511880866FACFE129F8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שינוי </w:t>
                </w:r>
                <w:proofErr w:type="spellStart"/>
                <w:r>
                  <w:rPr>
                    <w:rtl/>
                  </w:rPr>
                  <w:t>זהוי</w:t>
                </w:r>
                <w:proofErr w:type="spellEnd"/>
                <w:r>
                  <w:rPr>
                    <w:rtl/>
                  </w:rPr>
                  <w:t xml:space="preserve"> </w:t>
                </w:r>
                <w:r>
                  <w:t>XFP</w:t>
                </w:r>
                <w:r>
                  <w:rPr>
                    <w:rtl/>
                  </w:rPr>
                  <w:t xml:space="preserve"> בתוך המוצר היה      </w:t>
                </w:r>
                <w:r>
                  <w:t>XFP-1D</w:t>
                </w:r>
                <w:r>
                  <w:rPr>
                    <w:rtl/>
                  </w:rPr>
                  <w:t xml:space="preserve">  שינוי במבדק                   מ-10000-1310 ל-15000-850</w:t>
                </w:r>
              </w:p>
            </w:tc>
          </w:sdtContent>
        </w:sdt>
        <w:sdt>
          <w:sdtPr>
            <w:rPr>
              <w:rtl/>
            </w:rPr>
            <w:id w:val="-393974020"/>
            <w:placeholder>
              <w:docPart w:val="790373E18A674FB78655F23148F40D06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9162A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7.5  7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45470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placeholder>
              <w:docPart w:val="9FF8BAB8A0AA4A949EB6DD7EFC11110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51126787"/>
            <w:placeholder>
              <w:docPart w:val="20A0DA4BCD0B4D93A15BDA925D85E03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20703987"/>
            <w:placeholder>
              <w:docPart w:val="642826B4C52F4ADEB5F8E88974C7409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771046335"/>
            <w:placeholder>
              <w:docPart w:val="169E0023C05C454F83CC79FDA4F3914B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הוצאת נגד </w:t>
                </w:r>
                <w:r>
                  <w:t>R-3103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5045838"/>
            <w:placeholder>
              <w:docPart w:val="65902779D0A9465BB02924CCCCD71973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7.7  1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2517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placeholder>
              <w:docPart w:val="345A1F0FE7B241A8AE2CB7178E51E0F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37369139"/>
            <w:placeholder>
              <w:docPart w:val="807787C12FD24097A49D96C6700C0DF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68691887"/>
            <w:placeholder>
              <w:docPart w:val="AD8B0C366BE1481E88795CED7163928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393345622"/>
            <w:placeholder>
              <w:docPart w:val="19EC08902D434436A180007FCE0EA78D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הוצאת </w:t>
                </w:r>
                <w:r>
                  <w:t>RT2</w:t>
                </w:r>
                <w:r>
                  <w:rPr>
                    <w:rtl/>
                  </w:rPr>
                  <w:t xml:space="preserve">  </w:t>
                </w:r>
              </w:p>
            </w:tc>
          </w:sdtContent>
        </w:sdt>
        <w:sdt>
          <w:sdtPr>
            <w:rPr>
              <w:rtl/>
            </w:rPr>
            <w:id w:val="-1545975248"/>
            <w:placeholder>
              <w:docPart w:val="4631B623B9E24BCD948D417E7E5EAA02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7.7  2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104531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06294330"/>
            <w:placeholder>
              <w:docPart w:val="B1E915AE82504F1A9CD0B16E2B5D911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9867542"/>
            <w:placeholder>
              <w:docPart w:val="862ABE2018D2475D956CCED86D2BFA8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37692478"/>
            <w:placeholder>
              <w:docPart w:val="593860AD5E5941CCB613E7BF06C17E8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9628A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64541495"/>
            <w:placeholder>
              <w:docPart w:val="98E0A337895942C6A0253BCFEBBBE268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הוצאת </w:t>
                </w:r>
                <w:r>
                  <w:t>RT1</w:t>
                </w:r>
                <w:r>
                  <w:rPr>
                    <w:rtl/>
                  </w:rPr>
                  <w:t xml:space="preserve">  </w:t>
                </w:r>
              </w:p>
            </w:tc>
          </w:sdtContent>
        </w:sdt>
        <w:sdt>
          <w:sdtPr>
            <w:rPr>
              <w:rtl/>
            </w:rPr>
            <w:id w:val="-500895451"/>
            <w:placeholder>
              <w:docPart w:val="8678996B0335437A9ED9A11FC06D170B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>7.7  3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105015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69828555"/>
            <w:placeholder>
              <w:docPart w:val="6B1EB254772248B7A920FA347E3CE7A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070609423"/>
            <w:placeholder>
              <w:docPart w:val="954B9D5AE45A4DE59E1A314C86A260A3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49173984"/>
            <w:placeholder>
              <w:docPart w:val="38D4BCF48B5E47BB9CB5D856B333C74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735999558"/>
            <w:placeholder>
              <w:docPart w:val="4AB44F1381624C3CAF0E2BEDFD53CE50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 xml:space="preserve">הוצאת </w:t>
                </w:r>
                <w:r>
                  <w:t>RT3</w:t>
                </w:r>
                <w:r>
                  <w:rPr>
                    <w:rtl/>
                  </w:rPr>
                  <w:t xml:space="preserve">  </w:t>
                </w:r>
              </w:p>
            </w:tc>
          </w:sdtContent>
        </w:sdt>
        <w:sdt>
          <w:sdtPr>
            <w:rPr>
              <w:rtl/>
            </w:rPr>
            <w:id w:val="-1319412315"/>
            <w:placeholder>
              <w:docPart w:val="A51D9FF30F38436EAF543929D9C38467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054E93">
                <w:pPr>
                  <w:bidi/>
                </w:pPr>
                <w:r>
                  <w:rPr>
                    <w:rtl/>
                  </w:rPr>
                  <w:t>7.7  4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-668327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4161875"/>
            <w:placeholder>
              <w:docPart w:val="4006EC0C5BF54C35B78A890F5DC945F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76345163"/>
            <w:placeholder>
              <w:docPart w:val="02361FBB6FCC4514B2057B0B3CD89D28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48721045"/>
            <w:placeholder>
              <w:docPart w:val="3EC87E4B429B43CC8D858FB8B90737E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8570277"/>
            <w:placeholder>
              <w:docPart w:val="DDFB9A9805644BF99EE6AD4ED6D061CF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 xml:space="preserve">הוצאת רכיב </w:t>
                </w:r>
                <w:r>
                  <w:t>U135</w:t>
                </w:r>
              </w:p>
            </w:tc>
          </w:sdtContent>
        </w:sdt>
        <w:sdt>
          <w:sdtPr>
            <w:rPr>
              <w:rtl/>
            </w:rPr>
            <w:id w:val="566388611"/>
            <w:placeholder>
              <w:docPart w:val="A90EDCB549AE422DAC6616E2F8527AB1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7.8  1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1671600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226955"/>
            <w:placeholder>
              <w:docPart w:val="A106817420774A3C9E0902FB481483B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37837445"/>
            <w:placeholder>
              <w:docPart w:val="C8A35BF9C5D5409386C62CB925BA0BD4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44105472"/>
            <w:placeholder>
              <w:docPart w:val="4D28F42E286C47DCB16F48B0771B069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40980109"/>
            <w:placeholder>
              <w:docPart w:val="1F891D7397074B43AD3EE0FD38851140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 xml:space="preserve">הוצאת רכיב </w:t>
                </w:r>
                <w:r>
                  <w:t>U134</w:t>
                </w:r>
              </w:p>
            </w:tc>
          </w:sdtContent>
        </w:sdt>
        <w:sdt>
          <w:sdtPr>
            <w:rPr>
              <w:rtl/>
            </w:rPr>
            <w:id w:val="-219053302"/>
            <w:placeholder>
              <w:docPart w:val="7B5B8534134D4DEE8715C1DFA0D2D48A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7.8  2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1955597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57196140"/>
            <w:placeholder>
              <w:docPart w:val="2369A6FB98D7404689C7ED7EB566C40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57844271"/>
            <w:placeholder>
              <w:docPart w:val="9B1ED6D69B3D41EA9FA2FE4F181D6F4D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30004176"/>
            <w:placeholder>
              <w:docPart w:val="CA9026C07FF94917B8A0EFA6983CFB8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70214207"/>
            <w:placeholder>
              <w:docPart w:val="295BF028D8624B73AD8A5F8C8EE5B167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שנוי מ-4 ל- 5</w:t>
                </w:r>
              </w:p>
            </w:tc>
          </w:sdtContent>
        </w:sdt>
        <w:sdt>
          <w:sdtPr>
            <w:rPr>
              <w:rtl/>
            </w:rPr>
            <w:id w:val="932936084"/>
            <w:placeholder>
              <w:docPart w:val="A42A3A915C404D8E8B9A265220D56FE7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7.9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190379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430274376"/>
            <w:placeholder>
              <w:docPart w:val="9E70F8685F214086892C13814B20B70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70969389"/>
            <w:placeholder>
              <w:docPart w:val="FBB76FD780964AFFAD94F85487331508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89780189"/>
            <w:placeholder>
              <w:docPart w:val="F81CEEF4EA38482883510DE32F84ED1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407882339"/>
            <w:placeholder>
              <w:docPart w:val="1F4865C9854444F68DA9E4C406D5B09B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R-2251</w:t>
                </w:r>
              </w:p>
            </w:tc>
          </w:sdtContent>
        </w:sdt>
        <w:sdt>
          <w:sdtPr>
            <w:rPr>
              <w:rtl/>
            </w:rPr>
            <w:id w:val="-1776857887"/>
            <w:placeholder>
              <w:docPart w:val="674F16067D6B483787CA329BCEC4BA46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7.10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-1371612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723020306"/>
            <w:placeholder>
              <w:docPart w:val="A53CA5F9B64C40C59754C4B2B356530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4058486"/>
            <w:placeholder>
              <w:docPart w:val="73C3BD4EC571469EA27FCE5380B26426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14065635"/>
            <w:placeholder>
              <w:docPart w:val="1CDAD65756D94C09AA5BFC151907C31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978101486"/>
            <w:placeholder>
              <w:docPart w:val="40AD18B072944F67B12349A17E3A984C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 xml:space="preserve">ביצענו הדמיה של </w:t>
                </w:r>
                <w:proofErr w:type="spellStart"/>
                <w:r>
                  <w:rPr>
                    <w:rtl/>
                  </w:rPr>
                  <w:t>ניפלת</w:t>
                </w:r>
                <w:proofErr w:type="spellEnd"/>
                <w:r>
                  <w:rPr>
                    <w:rtl/>
                  </w:rPr>
                  <w:t xml:space="preserve">                </w:t>
                </w:r>
                <w:r>
                  <w:t>HW-CON 5001 –TO-5004    HW-CON 6001-TO -6004</w:t>
                </w:r>
                <w:r>
                  <w:rPr>
                    <w:rtl/>
                  </w:rPr>
                  <w:t xml:space="preserve">      ניתוק פורטים והכנסתם חזרה למוצר</w:t>
                </w:r>
              </w:p>
            </w:tc>
          </w:sdtContent>
        </w:sdt>
        <w:sdt>
          <w:sdtPr>
            <w:rPr>
              <w:rtl/>
            </w:rPr>
            <w:id w:val="143707451"/>
            <w:placeholder>
              <w:docPart w:val="8063144D189940CB918510E224B3B0D7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7.11  1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-892891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450746343"/>
            <w:placeholder>
              <w:docPart w:val="16B6F0B38E244FF6A89E6BBC52FB81E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033457775"/>
            <w:placeholder>
              <w:docPart w:val="9F3E98DD855C45A6BD7F567668C79B19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23921912"/>
            <w:placeholder>
              <w:docPart w:val="9CA6A5C409FF43F89848C48E00286AC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B176B5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33940682"/>
            <w:placeholder>
              <w:docPart w:val="836B5BE1A18A4B6CBF840BD4D4C1431D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054E93">
                <w:pPr>
                  <w:bidi/>
                </w:pPr>
                <w:r>
                  <w:rPr>
                    <w:rtl/>
                  </w:rPr>
                  <w:t>הוצאת כבל של אחד הפורטים גנרטור לא מריץ נתונים</w:t>
                </w:r>
              </w:p>
            </w:tc>
          </w:sdtContent>
        </w:sdt>
        <w:sdt>
          <w:sdtPr>
            <w:rPr>
              <w:rtl/>
            </w:rPr>
            <w:id w:val="722174375"/>
            <w:placeholder>
              <w:docPart w:val="4197CA721DF04B68AFB988CB01F4BD8C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7.11  2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1368182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668788184"/>
            <w:placeholder>
              <w:docPart w:val="B559A65C383C45A0B46F935981C1DC4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rtl/>
            </w:rPr>
            <w:id w:val="-815338438"/>
            <w:placeholder>
              <w:docPart w:val="541D703E4D4F4FC79BE00367D9EDEECA"/>
            </w:placeholder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36614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זה יתבצע בכרטיס </w:t>
                </w:r>
                <w:r>
                  <w:t>ETH</w:t>
                </w:r>
                <w:r>
                  <w:rPr>
                    <w:rtl/>
                  </w:rPr>
                  <w:t xml:space="preserve"> ולא הכרטיס </w:t>
                </w:r>
                <w:r>
                  <w:t>MAIN</w:t>
                </w:r>
                <w:r>
                  <w:rPr>
                    <w:rtl/>
                  </w:rPr>
                  <w:t xml:space="preserve">                     אני דברתי עם גלעד אלוני מהפיתוח והוא אמר שהיא אפשר לעשות דרך </w:t>
                </w:r>
                <w:r>
                  <w:t>MAIN</w:t>
                </w:r>
                <w:r>
                  <w:rPr>
                    <w:rtl/>
                  </w:rPr>
                  <w:t xml:space="preserve">  רק דרך </w:t>
                </w:r>
                <w:r>
                  <w:t>ETH IO</w:t>
                </w:r>
                <w:r>
                  <w:rPr>
                    <w:rtl/>
                  </w:rPr>
                  <w:t xml:space="preserve">  מה שחשוב הוא שראינו שהמבדק מזהה את הבעיה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32768124"/>
            <w:placeholder>
              <w:docPart w:val="05F6AEE2231D43CD8201B3BA7E525D2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65325840"/>
            <w:placeholder>
              <w:docPart w:val="A35AE029192343C9BA29471BA8881D56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351E7">
                <w:pPr>
                  <w:bidi/>
                </w:pPr>
                <w:r>
                  <w:rPr>
                    <w:rtl/>
                  </w:rPr>
                  <w:t xml:space="preserve">בדיקת </w:t>
                </w:r>
                <w:r>
                  <w:t>I2C</w:t>
                </w:r>
                <w:r>
                  <w:rPr>
                    <w:rtl/>
                  </w:rPr>
                  <w:t xml:space="preserve">                               ביצענו סימולציה במבדק שהיא מראה את הנפילה דרך הודעה הדמית המערך: הרצת נתונים בודק </w:t>
                </w:r>
                <w:proofErr w:type="spellStart"/>
                <w:r>
                  <w:rPr>
                    <w:rtl/>
                  </w:rPr>
                  <w:t>שהכל</w:t>
                </w:r>
                <w:proofErr w:type="spellEnd"/>
                <w:r>
                  <w:rPr>
                    <w:rtl/>
                  </w:rPr>
                  <w:t xml:space="preserve"> תקין ואין שום הודעת שגיאות </w:t>
                </w:r>
                <w:proofErr w:type="spellStart"/>
                <w:r>
                  <w:rPr>
                    <w:rtl/>
                  </w:rPr>
                  <w:t>וז</w:t>
                </w:r>
                <w:proofErr w:type="spellEnd"/>
                <w:r>
                  <w:rPr>
                    <w:rtl/>
                  </w:rPr>
                  <w:t xml:space="preserve"> הוא בודק את הגנרטור בודק </w:t>
                </w:r>
                <w:proofErr w:type="spellStart"/>
                <w:r>
                  <w:rPr>
                    <w:rtl/>
                  </w:rPr>
                  <w:t>שהכל</w:t>
                </w:r>
                <w:proofErr w:type="spellEnd"/>
                <w:r>
                  <w:rPr>
                    <w:rtl/>
                  </w:rPr>
                  <w:t xml:space="preserve"> תקין ואז הוא אומר בהודעה להחליף בכרטיסי </w:t>
                </w:r>
                <w:r>
                  <w:t>IO</w:t>
                </w:r>
                <w:r>
                  <w:rPr>
                    <w:rtl/>
                  </w:rPr>
                  <w:t xml:space="preserve"> בין </w:t>
                </w:r>
                <w:r>
                  <w:t>ETH</w:t>
                </w:r>
                <w:r>
                  <w:rPr>
                    <w:rtl/>
                  </w:rPr>
                  <w:t xml:space="preserve"> ל- </w:t>
                </w:r>
                <w:r>
                  <w:t>ETH</w:t>
                </w:r>
                <w:r>
                  <w:rPr>
                    <w:rtl/>
                  </w:rPr>
                  <w:t xml:space="preserve">  בכרטיס </w:t>
                </w:r>
                <w:proofErr w:type="spellStart"/>
                <w:r>
                  <w:rPr>
                    <w:rtl/>
                  </w:rPr>
                  <w:t>הצאנו</w:t>
                </w:r>
                <w:proofErr w:type="spellEnd"/>
                <w:r>
                  <w:rPr>
                    <w:rtl/>
                  </w:rPr>
                  <w:t xml:space="preserve"> את הרכבים </w:t>
                </w:r>
                <w:r>
                  <w:t>R663,R664,R714,R667,R665,R715,R66</w:t>
                </w:r>
                <w:r>
                  <w:rPr>
                    <w:rtl/>
                  </w:rPr>
                  <w:t xml:space="preserve">                                   המבדק זיהה את הבעיה</w:t>
                </w:r>
              </w:p>
            </w:tc>
          </w:sdtContent>
        </w:sdt>
        <w:sdt>
          <w:sdtPr>
            <w:rPr>
              <w:rtl/>
            </w:rPr>
            <w:id w:val="1914587531"/>
            <w:placeholder>
              <w:docPart w:val="D02CECF14FBB4F0B99EEB419C2E44490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6F1EB4">
                <w:pPr>
                  <w:bidi/>
                </w:pPr>
                <w:r>
                  <w:rPr>
                    <w:rtl/>
                  </w:rPr>
                  <w:t>7.11  3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-1492325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98263510"/>
            <w:placeholder>
              <w:docPart w:val="986749D2452D4AFF985711C6EB594B3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037270829"/>
            <w:placeholder>
              <w:docPart w:val="2265976B973143EF817886A912AC8B70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91823804"/>
            <w:placeholder>
              <w:docPart w:val="37FEF6A78DE44686A2376DF428D7948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983846135"/>
            <w:placeholder>
              <w:docPart w:val="3084F54D3CAD4FBFAD91842A617EFCD5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126269">
                <w:pPr>
                  <w:bidi/>
                </w:pPr>
                <w:r>
                  <w:rPr>
                    <w:rtl/>
                  </w:rPr>
                  <w:t xml:space="preserve">בדיקת </w:t>
                </w:r>
                <w:proofErr w:type="spellStart"/>
                <w:r>
                  <w:rPr>
                    <w:rtl/>
                  </w:rPr>
                  <w:t>ניפלת</w:t>
                </w:r>
                <w:proofErr w:type="spellEnd"/>
                <w:r>
                  <w:rPr>
                    <w:rtl/>
                  </w:rPr>
                  <w:t xml:space="preserve">            </w:t>
                </w:r>
                <w:r>
                  <w:t>ALARM  MAJ 2/1 LOS                         MAJ 2/2 LOS                        MAJ 4/1 LOS                         MAJ 4/2 LOS</w:t>
                </w:r>
                <w:r>
                  <w:rPr>
                    <w:rtl/>
                  </w:rPr>
                  <w:t xml:space="preserve">                        הודעת שהבדק </w:t>
                </w:r>
                <w:proofErr w:type="spellStart"/>
                <w:r>
                  <w:rPr>
                    <w:rtl/>
                  </w:rPr>
                  <w:t>מזהיה</w:t>
                </w:r>
                <w:proofErr w:type="spellEnd"/>
                <w:r>
                  <w:rPr>
                    <w:rtl/>
                  </w:rPr>
                  <w:t xml:space="preserve"> </w:t>
                </w:r>
                <w:proofErr w:type="spellStart"/>
                <w:r>
                  <w:rPr>
                    <w:rtl/>
                  </w:rPr>
                  <w:t>בניפלה</w:t>
                </w:r>
                <w:proofErr w:type="spellEnd"/>
                <w:r>
                  <w:rPr>
                    <w:rtl/>
                  </w:rPr>
                  <w:t xml:space="preserve"> דרך המוצר  </w:t>
                </w:r>
              </w:p>
            </w:tc>
          </w:sdtContent>
        </w:sdt>
        <w:sdt>
          <w:sdtPr>
            <w:rPr>
              <w:rtl/>
            </w:rPr>
            <w:id w:val="2004630415"/>
            <w:placeholder>
              <w:docPart w:val="AAC8D1271FF1462E9E07A8BD0EBB5C32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126269">
                <w:pPr>
                  <w:bidi/>
                </w:pPr>
                <w:r>
                  <w:rPr>
                    <w:rtl/>
                  </w:rPr>
                  <w:t>7.12  1</w:t>
                </w:r>
              </w:p>
            </w:tc>
          </w:sdtContent>
        </w:sdt>
      </w:tr>
      <w:tr w:rsidR="00054E93" w:rsidTr="00054E93">
        <w:trPr>
          <w:cantSplit/>
          <w:trHeight w:val="864"/>
        </w:trPr>
        <w:sdt>
          <w:sdtPr>
            <w:rPr>
              <w:sz w:val="32"/>
              <w:szCs w:val="28"/>
            </w:rPr>
            <w:id w:val="47880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 w:rsidRPr="00054E93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99653706"/>
            <w:placeholder>
              <w:docPart w:val="01BE9995A3AA4466823F4BD05B7349C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054E93" w:rsidP="00054E93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53127910"/>
            <w:placeholder>
              <w:docPart w:val="55724F5F542940B7A2915FBDA2C1744D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054E93" w:rsidP="00054E93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43491671"/>
            <w:placeholder>
              <w:docPart w:val="6D612E4F9CEB46B08E329B9D7C71CF1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Default="009628A2" w:rsidP="00054E9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90952603"/>
            <w:placeholder>
              <w:docPart w:val="3482EAFCE366480F84F33E9C6409C448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126269">
                <w:pPr>
                  <w:bidi/>
                </w:pPr>
                <w:r>
                  <w:rPr>
                    <w:rtl/>
                  </w:rPr>
                  <w:t xml:space="preserve">כאשר אני מגדיר במוצר את       </w:t>
                </w:r>
                <w:r>
                  <w:t>MAIN A/0 and MAIN B/0</w:t>
                </w:r>
                <w:r>
                  <w:rPr>
                    <w:rtl/>
                  </w:rPr>
                  <w:t xml:space="preserve">                 מגדיר אותו      </w:t>
                </w:r>
                <w:r>
                  <w:t>NO SHUTDOWN</w:t>
                </w:r>
                <w:r>
                  <w:rPr>
                    <w:rtl/>
                  </w:rPr>
                  <w:t xml:space="preserve">   </w:t>
                </w:r>
              </w:p>
            </w:tc>
          </w:sdtContent>
        </w:sdt>
        <w:sdt>
          <w:sdtPr>
            <w:rPr>
              <w:rtl/>
            </w:rPr>
            <w:id w:val="2108461619"/>
            <w:placeholder>
              <w:docPart w:val="67CAB1A47F36481A8487E8CBFB23655E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54E93" w:rsidRPr="00054E93" w:rsidRDefault="009628A2" w:rsidP="00126269">
                <w:pPr>
                  <w:bidi/>
                </w:pPr>
                <w:r>
                  <w:rPr>
                    <w:rtl/>
                  </w:rPr>
                  <w:t>7.12  2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-1843848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495682077"/>
            <w:placeholder>
              <w:docPart w:val="44010C91EAC24180B225FE8F27B190D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73459605"/>
            <w:placeholder>
              <w:docPart w:val="75489B2A2FEE4A019506AC4F62B81D6D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34504754"/>
            <w:placeholder>
              <w:docPart w:val="3CF799A2020C451EADC2A40B972DB11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60494093"/>
            <w:placeholder>
              <w:docPart w:val="E8A0FDB39D8A4E37B80607B18CE3FF5D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2031DD" w:rsidRDefault="009628A2" w:rsidP="002031DD">
                <w:pPr>
                  <w:bidi/>
                </w:pPr>
                <w:r>
                  <w:rPr>
                    <w:rtl/>
                  </w:rPr>
                  <w:t xml:space="preserve">כאשר אני מבצע  מנתק את אחד הפורטים מוציא ומכניס                   </w:t>
                </w:r>
                <w:r>
                  <w:t>A1 OR B1 FOR MAINS</w:t>
                </w:r>
              </w:p>
            </w:tc>
          </w:sdtContent>
        </w:sdt>
        <w:sdt>
          <w:sdtPr>
            <w:rPr>
              <w:rtl/>
            </w:rPr>
            <w:id w:val="1783146253"/>
            <w:placeholder>
              <w:docPart w:val="D7E34229742E45B58244946D7E8A04EC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2031DD">
                <w:pPr>
                  <w:bidi/>
                </w:pPr>
                <w:r>
                  <w:rPr>
                    <w:rtl/>
                  </w:rPr>
                  <w:t>7.12  3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1945032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622545278"/>
            <w:placeholder>
              <w:docPart w:val="858BE0C683A44FB2B96FE3C0415E7B7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6286657"/>
            <w:placeholder>
              <w:docPart w:val="4038C5C6CD354B3A81E99E28B5183B08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16611742"/>
            <w:placeholder>
              <w:docPart w:val="7EECE56325784048BE56538CA41A3E2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377232571"/>
            <w:placeholder>
              <w:docPart w:val="B0DE120B09E241BB83F8D1C4E543A2E2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2031DD" w:rsidRDefault="009628A2" w:rsidP="002031DD">
                <w:pPr>
                  <w:bidi/>
                </w:pPr>
                <w:r>
                  <w:rPr>
                    <w:rtl/>
                  </w:rPr>
                  <w:t xml:space="preserve">הוצאת כבל </w:t>
                </w:r>
                <w:r>
                  <w:t>BALAHCED</w:t>
                </w:r>
              </w:p>
            </w:tc>
          </w:sdtContent>
        </w:sdt>
        <w:sdt>
          <w:sdtPr>
            <w:rPr>
              <w:rtl/>
            </w:rPr>
            <w:id w:val="438966129"/>
            <w:placeholder>
              <w:docPart w:val="2A5C1948E10541B682C5BEB7B747EA1F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2031DD">
                <w:pPr>
                  <w:bidi/>
                </w:pPr>
                <w:r>
                  <w:rPr>
                    <w:rtl/>
                  </w:rPr>
                  <w:t>7.13  1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48506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1408331"/>
            <w:placeholder>
              <w:docPart w:val="B9B5FE7C8B0948C09A664A4FDF2E37F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42381288"/>
            <w:placeholder>
              <w:docPart w:val="CE652A007C694AF4BB66A636AD989BE7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37856997"/>
            <w:placeholder>
              <w:docPart w:val="83D64EFD0BCA4E30924DAE8BCB9FAA3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763045033"/>
            <w:placeholder>
              <w:docPart w:val="8264DF5DFACF411088A0D076094A1EE0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2031DD" w:rsidRDefault="009628A2" w:rsidP="002031DD">
                <w:pPr>
                  <w:bidi/>
                </w:pPr>
                <w:r>
                  <w:rPr>
                    <w:rtl/>
                  </w:rPr>
                  <w:t xml:space="preserve">הוצאת כבל </w:t>
                </w:r>
                <w:r>
                  <w:t>OUT UNBALANCED</w:t>
                </w:r>
              </w:p>
            </w:tc>
          </w:sdtContent>
        </w:sdt>
        <w:sdt>
          <w:sdtPr>
            <w:rPr>
              <w:rtl/>
            </w:rPr>
            <w:id w:val="-968354311"/>
            <w:placeholder>
              <w:docPart w:val="C23D5E7F5D9B40CFA43A4A2C78AB07BE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2031DD">
                <w:pPr>
                  <w:bidi/>
                </w:pPr>
                <w:r>
                  <w:rPr>
                    <w:rtl/>
                  </w:rPr>
                  <w:t>7.13  2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870807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99817682"/>
            <w:placeholder>
              <w:docPart w:val="02F97A3FFE92499D99B1C725BA4C9EF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28671567"/>
            <w:placeholder>
              <w:docPart w:val="F3CDB31C019441A7943C4517669DD3C1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10814382"/>
            <w:placeholder>
              <w:docPart w:val="5F727DB2D1474D11A8791D9FEE15BDB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86795931"/>
            <w:placeholder>
              <w:docPart w:val="4A4AF6DE66204EB3AF8805CEEE88C57C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0150B0">
                <w:pPr>
                  <w:bidi/>
                </w:pPr>
                <w:r>
                  <w:rPr>
                    <w:rtl/>
                  </w:rPr>
                  <w:t xml:space="preserve">הוצאת כבל </w:t>
                </w:r>
                <w:r>
                  <w:t>BALAHCED</w:t>
                </w:r>
              </w:p>
            </w:tc>
          </w:sdtContent>
        </w:sdt>
        <w:sdt>
          <w:sdtPr>
            <w:rPr>
              <w:rtl/>
            </w:rPr>
            <w:id w:val="303818915"/>
            <w:placeholder>
              <w:docPart w:val="BAA97B8FF24C40F8B41616AEA034DE77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2031DD">
                <w:pPr>
                  <w:bidi/>
                </w:pPr>
                <w:r>
                  <w:rPr>
                    <w:rtl/>
                  </w:rPr>
                  <w:t>7.13  1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259648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29254573"/>
            <w:placeholder>
              <w:docPart w:val="BBBF304C8C654BE49BA9C794898207F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132052196"/>
            <w:placeholder>
              <w:docPart w:val="54D60ED743E2466AA34D014F0FE186DF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6224657"/>
            <w:placeholder>
              <w:docPart w:val="162B7A36280141B1824A7AFE6F0C460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789324912"/>
            <w:placeholder>
              <w:docPart w:val="2D242DDD9A024FC7A5DC3F70BE97D019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0150B0">
                <w:pPr>
                  <w:bidi/>
                </w:pPr>
                <w:r>
                  <w:rPr>
                    <w:rtl/>
                  </w:rPr>
                  <w:t xml:space="preserve">הוצאת כבל </w:t>
                </w:r>
                <w:r>
                  <w:t>OUT UNBALANCED</w:t>
                </w:r>
              </w:p>
            </w:tc>
          </w:sdtContent>
        </w:sdt>
        <w:sdt>
          <w:sdtPr>
            <w:rPr>
              <w:rtl/>
            </w:rPr>
            <w:id w:val="-1782025408"/>
            <w:placeholder>
              <w:docPart w:val="67312083A7B14E6DB9FF7DF116EBCB23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2031DD">
                <w:pPr>
                  <w:bidi/>
                </w:pPr>
                <w:r>
                  <w:rPr>
                    <w:rtl/>
                  </w:rPr>
                  <w:t>7.13  2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194318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288349145"/>
            <w:placeholder>
              <w:docPart w:val="93719D8B7FE04FA6A9A7B9E47FEC6E3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17962825"/>
            <w:placeholder>
              <w:docPart w:val="E4C6AB35758745579A29B4CD784A4356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83861660"/>
            <w:placeholder>
              <w:docPart w:val="0A593276EE1C4D0DB015478CE9A6F25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90363152"/>
            <w:placeholder>
              <w:docPart w:val="EE886F4CB1134F298D91CCFD88D839F3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636552" w:rsidRDefault="009628A2" w:rsidP="000150B0">
                <w:pPr>
                  <w:bidi/>
                </w:pPr>
                <w:r>
                  <w:t>FAN</w:t>
                </w:r>
                <w:r>
                  <w:rPr>
                    <w:rtl/>
                  </w:rPr>
                  <w:t xml:space="preserve">  נשאר בתוך המוצר במקום להוציא אותו מחוץ למוצר    </w:t>
                </w:r>
              </w:p>
            </w:tc>
          </w:sdtContent>
        </w:sdt>
        <w:sdt>
          <w:sdtPr>
            <w:rPr>
              <w:rtl/>
            </w:rPr>
            <w:id w:val="248311751"/>
            <w:placeholder>
              <w:docPart w:val="E3AA0BC4554243D6AD2826B3A12BA376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636552">
                <w:pPr>
                  <w:bidi/>
                </w:pPr>
                <w:r>
                  <w:rPr>
                    <w:rtl/>
                  </w:rPr>
                  <w:t>7.14  1</w:t>
                </w:r>
              </w:p>
            </w:tc>
          </w:sdtContent>
        </w:sdt>
      </w:tr>
      <w:tr w:rsidR="002031DD" w:rsidTr="002031DD">
        <w:trPr>
          <w:cantSplit/>
          <w:trHeight w:val="864"/>
        </w:trPr>
        <w:sdt>
          <w:sdtPr>
            <w:rPr>
              <w:sz w:val="32"/>
              <w:szCs w:val="28"/>
            </w:rPr>
            <w:id w:val="470869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 w:rsidRPr="002031D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48507174"/>
            <w:placeholder>
              <w:docPart w:val="BEC116CCC54240FD92BB2698B1B83C9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2031D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369677823"/>
            <w:placeholder>
              <w:docPart w:val="32C76942FD594035892652E1170A5B52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2031D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96089892"/>
            <w:placeholder>
              <w:docPart w:val="CA838CEDE6494361BD18C0175C23843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Default="0093197F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434285521"/>
            <w:placeholder>
              <w:docPart w:val="91153120B1704974BDD1F2B979364790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636552" w:rsidRDefault="009628A2" w:rsidP="00636552">
                <w:pPr>
                  <w:bidi/>
                </w:pPr>
                <w:r>
                  <w:t>INLAT A</w:t>
                </w:r>
                <w:r>
                  <w:rPr>
                    <w:rtl/>
                  </w:rPr>
                  <w:t xml:space="preserve">  נשאר בתוך המוצר במקום להוציא אותו מחוץ למוצר</w:t>
                </w:r>
              </w:p>
            </w:tc>
          </w:sdtContent>
        </w:sdt>
        <w:sdt>
          <w:sdtPr>
            <w:rPr>
              <w:rtl/>
            </w:rPr>
            <w:id w:val="-221295509"/>
            <w:placeholder>
              <w:docPart w:val="1EB2FB838F0143AF899A2551FF6FF173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031DD" w:rsidRPr="00054E93" w:rsidRDefault="009628A2" w:rsidP="00636552">
                <w:pPr>
                  <w:bidi/>
                </w:pPr>
                <w:r>
                  <w:rPr>
                    <w:rtl/>
                  </w:rPr>
                  <w:t>7.14  2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-546533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24019119"/>
            <w:placeholder>
              <w:docPart w:val="CC474B91DF624F4DA45BF77DF917089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42192770"/>
            <w:placeholder>
              <w:docPart w:val="935E4854B0B14FFDAA0C1569DB943DE4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1837269"/>
            <w:placeholder>
              <w:docPart w:val="2CE6F71E18E640D5B809DC5355DABA4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4334536"/>
            <w:placeholder>
              <w:docPart w:val="59D483BE979844E088F392A4406AC184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636552">
                <w:pPr>
                  <w:bidi/>
                </w:pPr>
                <w:r>
                  <w:t>INLAT B</w:t>
                </w:r>
                <w:r>
                  <w:rPr>
                    <w:rtl/>
                  </w:rPr>
                  <w:t xml:space="preserve">  נשאר בתוך המוצר במקום להוציא אותו מחוץ למוצר</w:t>
                </w:r>
              </w:p>
            </w:tc>
          </w:sdtContent>
        </w:sdt>
        <w:sdt>
          <w:sdtPr>
            <w:rPr>
              <w:rtl/>
            </w:rPr>
            <w:id w:val="-203791048"/>
            <w:placeholder>
              <w:docPart w:val="6DA367400E7041AB98CCE58527087029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636552">
                <w:pPr>
                  <w:bidi/>
                </w:pPr>
                <w:r>
                  <w:rPr>
                    <w:rtl/>
                  </w:rPr>
                  <w:t>7.14  3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189531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8772400"/>
            <w:placeholder>
              <w:docPart w:val="77C593831A3F41B5898E791015D09F6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26072218"/>
            <w:placeholder>
              <w:docPart w:val="3939835343A043B898B0B47385E499BC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566314107"/>
            <w:placeholder>
              <w:docPart w:val="31A2E5B7A669429A9BCFFD3BD2C3FEF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לא מגע אדם</w:t>
                </w:r>
              </w:p>
            </w:tc>
          </w:sdtContent>
        </w:sdt>
        <w:sdt>
          <w:sdtPr>
            <w:rPr>
              <w:rtl/>
            </w:rPr>
            <w:id w:val="1370115706"/>
            <w:placeholder>
              <w:docPart w:val="3222F000466C40A7B59A4A3903342439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636552">
                <w:pPr>
                  <w:bidi/>
                </w:pPr>
                <w:r>
                  <w:rPr>
                    <w:rtl/>
                  </w:rPr>
                  <w:t xml:space="preserve">בדיקת </w:t>
                </w:r>
                <w:proofErr w:type="spellStart"/>
                <w:r>
                  <w:rPr>
                    <w:rtl/>
                  </w:rPr>
                  <w:t>לדים</w:t>
                </w:r>
                <w:proofErr w:type="spellEnd"/>
                <w:r>
                  <w:rPr>
                    <w:rtl/>
                  </w:rPr>
                  <w:t xml:space="preserve"> של המוצר מגע אדם</w:t>
                </w:r>
              </w:p>
            </w:tc>
          </w:sdtContent>
        </w:sdt>
        <w:sdt>
          <w:sdtPr>
            <w:rPr>
              <w:rtl/>
            </w:rPr>
            <w:id w:val="-2046828294"/>
            <w:placeholder>
              <w:docPart w:val="5B718868A709416F85D8DF2B4194F5C9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636552">
                <w:pPr>
                  <w:bidi/>
                </w:pPr>
                <w:r>
                  <w:rPr>
                    <w:rtl/>
                  </w:rPr>
                  <w:t>7.15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1041792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55526548"/>
            <w:placeholder>
              <w:docPart w:val="4AA3614FD21A4A639B2CB577B639A92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075198273"/>
            <w:placeholder>
              <w:docPart w:val="639945FF4C4A4E37ABFBBF126A3DA8F3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4275133"/>
            <w:placeholder>
              <w:docPart w:val="79E31A38D72442AE81060FC919CBC4F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067768673"/>
            <w:placeholder>
              <w:docPart w:val="FA07FBDF3EC04479BE112A7E2EA18D13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636552" w:rsidRDefault="009628A2" w:rsidP="004D0724">
                <w:pPr>
                  <w:bidi/>
                </w:pPr>
                <w:r>
                  <w:rPr>
                    <w:rtl/>
                  </w:rPr>
                  <w:t>שינוי במבדק מ – 0.52 ל – 0.53</w:t>
                </w:r>
              </w:p>
            </w:tc>
          </w:sdtContent>
        </w:sdt>
        <w:sdt>
          <w:sdtPr>
            <w:rPr>
              <w:rtl/>
            </w:rPr>
            <w:id w:val="-2131776916"/>
            <w:placeholder>
              <w:docPart w:val="C0F5A4BAD6FF4FBF84D94E4EE72132D7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4D0724">
                <w:pPr>
                  <w:bidi/>
                </w:pPr>
                <w:r>
                  <w:rPr>
                    <w:rtl/>
                  </w:rPr>
                  <w:t>7.16  1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132793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756709661"/>
            <w:placeholder>
              <w:docPart w:val="2DD45A94CA4E49278A86F0FFBE57D2C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02657122"/>
            <w:placeholder>
              <w:docPart w:val="5E95ABDCBD53437AA8F4B2DEDCBC3C58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683315835"/>
            <w:placeholder>
              <w:docPart w:val="817F447ED0F7415FA189B8F1CD3CCC8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086957035"/>
            <w:placeholder>
              <w:docPart w:val="F2C6FCA0D3EB48B59DE49AFCB5A5F026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636552" w:rsidRDefault="009628A2" w:rsidP="004D0724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R-2210</w:t>
                </w:r>
              </w:p>
            </w:tc>
          </w:sdtContent>
        </w:sdt>
        <w:sdt>
          <w:sdtPr>
            <w:rPr>
              <w:rtl/>
            </w:rPr>
            <w:id w:val="-2105333830"/>
            <w:placeholder>
              <w:docPart w:val="945F6A46CAC040CEB37666371E6D051C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4D0724">
                <w:pPr>
                  <w:bidi/>
                </w:pPr>
                <w:r>
                  <w:rPr>
                    <w:rtl/>
                  </w:rPr>
                  <w:t>7.16  2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621426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2294457"/>
            <w:placeholder>
              <w:docPart w:val="F24C44550E424D6EA6FC1DA27A4BC91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98909811"/>
            <w:placeholder>
              <w:docPart w:val="DF817A734D8C4920B6373C91F3C0A0FD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50127001"/>
            <w:placeholder>
              <w:docPart w:val="DACD3ADACD054BE2812D5EAECDEFC6E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465202939"/>
            <w:placeholder>
              <w:docPart w:val="6A66D29699104EAE99674C0BC6C942EA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91323D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R-2096</w:t>
                </w:r>
                <w:r>
                  <w:rPr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rtl/>
            </w:rPr>
            <w:id w:val="938866605"/>
            <w:placeholder>
              <w:docPart w:val="C497EF3B97AE4985ACC3661297C5D406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91323D">
                <w:pPr>
                  <w:bidi/>
                </w:pPr>
                <w:r>
                  <w:rPr>
                    <w:rtl/>
                  </w:rPr>
                  <w:t>7.16  3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176630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74658685"/>
            <w:placeholder>
              <w:docPart w:val="741FE354C0ED44AC84EAA38F58DA2DD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57760062"/>
            <w:placeholder>
              <w:docPart w:val="97B7CE0BF5BE41CE87A5AEA4D05B9E01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48434066"/>
            <w:placeholder>
              <w:docPart w:val="2EFB2421F8B046458B54CB7FE2B4671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801000713"/>
            <w:placeholder>
              <w:docPart w:val="B1F2640D6AA044A88D534CD682F9D177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91323D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R-2096</w:t>
                </w:r>
              </w:p>
            </w:tc>
          </w:sdtContent>
        </w:sdt>
        <w:sdt>
          <w:sdtPr>
            <w:rPr>
              <w:rtl/>
            </w:rPr>
            <w:id w:val="1681860476"/>
            <w:placeholder>
              <w:docPart w:val="A7B563218278458EAC24BC242035A7CC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91323D">
                <w:pPr>
                  <w:bidi/>
                </w:pPr>
                <w:r>
                  <w:rPr>
                    <w:rtl/>
                  </w:rPr>
                  <w:t>7.16  4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34869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57619576"/>
            <w:placeholder>
              <w:docPart w:val="44E20D1626C34804960C0703062B358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7676805"/>
            <w:placeholder>
              <w:docPart w:val="9735EE0DDE964AAFABAC8F49CF74FCBE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39797436"/>
            <w:placeholder>
              <w:docPart w:val="B39E314E7B7E45EBAD13D45DFDCF9AA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628A2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128096"/>
            <w:placeholder>
              <w:docPart w:val="155D15FB78D6457D8D2A8CB820B1BFB0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636552" w:rsidRDefault="009628A2" w:rsidP="0091323D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R-2211</w:t>
                </w:r>
              </w:p>
            </w:tc>
          </w:sdtContent>
        </w:sdt>
        <w:sdt>
          <w:sdtPr>
            <w:rPr>
              <w:rtl/>
            </w:rPr>
            <w:id w:val="-718282181"/>
            <w:placeholder>
              <w:docPart w:val="8D73917D93D6412688563EC44E5A5FB2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91323D">
                <w:pPr>
                  <w:bidi/>
                </w:pPr>
                <w:r>
                  <w:rPr>
                    <w:rtl/>
                  </w:rPr>
                  <w:t>7.16  5</w:t>
                </w:r>
              </w:p>
            </w:tc>
          </w:sdtContent>
        </w:sdt>
      </w:tr>
      <w:tr w:rsidR="00636552" w:rsidTr="00636552">
        <w:trPr>
          <w:cantSplit/>
          <w:trHeight w:val="864"/>
        </w:trPr>
        <w:sdt>
          <w:sdtPr>
            <w:rPr>
              <w:sz w:val="32"/>
              <w:szCs w:val="28"/>
            </w:rPr>
            <w:id w:val="17206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 w:rsidRPr="00636552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5758689"/>
            <w:placeholder>
              <w:docPart w:val="11C7752651BA45E68ADAF9F8FA753A0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636552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409533108"/>
            <w:placeholder>
              <w:docPart w:val="F95578CEC09349E8815E8D630F1E3736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636552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45583486"/>
            <w:placeholder>
              <w:docPart w:val="9C2FBD9115324D188C59CB450ED8B19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Default="009748C8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641619330"/>
            <w:placeholder>
              <w:docPart w:val="86414090958F4CA7B4F3CFC18E97492E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636552" w:rsidRDefault="009628A2" w:rsidP="0091323D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R-1962</w:t>
                </w:r>
              </w:p>
            </w:tc>
          </w:sdtContent>
        </w:sdt>
        <w:sdt>
          <w:sdtPr>
            <w:rPr>
              <w:rtl/>
            </w:rPr>
            <w:id w:val="-1542506366"/>
            <w:placeholder>
              <w:docPart w:val="7E44A016A83046CD9E1ADF7C476EE46E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36552" w:rsidRPr="00054E93" w:rsidRDefault="009628A2" w:rsidP="0091323D">
                <w:pPr>
                  <w:bidi/>
                </w:pPr>
                <w:r>
                  <w:rPr>
                    <w:rtl/>
                  </w:rPr>
                  <w:t>7.16  6</w:t>
                </w:r>
              </w:p>
            </w:tc>
          </w:sdtContent>
        </w:sdt>
      </w:tr>
      <w:tr w:rsidR="0091323D" w:rsidTr="0091323D">
        <w:trPr>
          <w:cantSplit/>
          <w:trHeight w:val="864"/>
        </w:trPr>
        <w:sdt>
          <w:sdtPr>
            <w:rPr>
              <w:sz w:val="32"/>
              <w:szCs w:val="28"/>
            </w:rPr>
            <w:id w:val="-151460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1323D" w:rsidRDefault="0091323D" w:rsidP="000150B0">
                <w:pPr>
                  <w:jc w:val="right"/>
                  <w:rPr>
                    <w:sz w:val="32"/>
                    <w:szCs w:val="28"/>
                  </w:rPr>
                </w:pPr>
                <w:r w:rsidRPr="0091323D">
                  <w:rPr>
                    <w:rFonts w:ascii="Segoe UI Symbol" w:hAnsi="Segoe UI Symbol" w:cs="Segoe UI Symbol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6499578"/>
            <w:placeholder>
              <w:docPart w:val="E7231BC692DB4021AE9B50D41040411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1323D" w:rsidRPr="00054E93" w:rsidRDefault="0091323D" w:rsidP="000150B0">
                <w:pPr>
                  <w:jc w:val="right"/>
                  <w:rPr>
                    <w:rFonts w:ascii="Arial" w:hAnsi="Arial"/>
                  </w:rPr>
                </w:pPr>
                <w:r w:rsidRPr="00054E93">
                  <w:rPr>
                    <w:rStyle w:val="PlaceholderText"/>
                    <w:rFonts w:ascii="Arial" w:hAnsi="Arial" w:hint="cs"/>
                    <w:color w:val="auto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97241314"/>
            <w:placeholder>
              <w:docPart w:val="C4E9F87316114F4A801687003C5F08CF"/>
            </w:placeholder>
            <w:showingPlcHdr/>
            <w:text/>
          </w:sdtPr>
          <w:sdtEndPr/>
          <w:sdtContent>
            <w:tc>
              <w:tcPr>
                <w:tcW w:w="22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1323D" w:rsidRDefault="0091323D" w:rsidP="000150B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72591936"/>
            <w:placeholder>
              <w:docPart w:val="0DB83B8C68814198A6059EFA0DA998E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1323D" w:rsidRDefault="009748C8" w:rsidP="000150B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823848184"/>
            <w:placeholder>
              <w:docPart w:val="6439FF50DDCE4E0AB7A37BCD82D0E20F"/>
            </w:placeholder>
            <w:text/>
          </w:sdtPr>
          <w:sdtEndPr/>
          <w:sdtContent>
            <w:tc>
              <w:tcPr>
                <w:tcW w:w="34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1323D" w:rsidRPr="00636552" w:rsidRDefault="009628A2" w:rsidP="0091323D">
                <w:pPr>
                  <w:bidi/>
                </w:pPr>
                <w:r>
                  <w:rPr>
                    <w:rtl/>
                  </w:rPr>
                  <w:t xml:space="preserve">הוצאת נגד </w:t>
                </w:r>
                <w:r>
                  <w:t>R-1961</w:t>
                </w:r>
              </w:p>
            </w:tc>
          </w:sdtContent>
        </w:sdt>
        <w:sdt>
          <w:sdtPr>
            <w:rPr>
              <w:rtl/>
            </w:rPr>
            <w:id w:val="-1304928401"/>
            <w:placeholder>
              <w:docPart w:val="940700B070D74516929490840C46DE4F"/>
            </w:placeholder>
            <w:text/>
          </w:sdtPr>
          <w:sdtEndPr/>
          <w:sdtContent>
            <w:tc>
              <w:tcPr>
                <w:tcW w:w="21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1323D" w:rsidRPr="00054E93" w:rsidRDefault="009628A2" w:rsidP="0091323D">
                <w:pPr>
                  <w:bidi/>
                </w:pPr>
                <w:r>
                  <w:rPr>
                    <w:rtl/>
                  </w:rPr>
                  <w:t>7.16  7</w:t>
                </w:r>
              </w:p>
            </w:tc>
          </w:sdtContent>
        </w:sdt>
      </w:tr>
    </w:tbl>
    <w:p w:rsidR="002031DD" w:rsidRDefault="002031DD">
      <w:pPr>
        <w:rPr>
          <w:sz w:val="28"/>
          <w:szCs w:val="28"/>
        </w:rPr>
      </w:pPr>
    </w:p>
    <w:p w:rsidR="002031DD" w:rsidRDefault="002031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 xml:space="preserve">בוצע </w:t>
            </w:r>
            <w:proofErr w:type="spellStart"/>
            <w:r>
              <w:rPr>
                <w:rFonts w:hint="cs"/>
                <w:rtl/>
              </w:rPr>
              <w:t>בגרסא</w:t>
            </w:r>
            <w:proofErr w:type="spellEnd"/>
            <w:r>
              <w:rPr>
                <w:rFonts w:hint="cs"/>
                <w:rtl/>
              </w:rPr>
              <w:t xml:space="preserve">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1305DF1409FE4AAA8477562C3F66C661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F95BCB69ABB2472F90048720F61C5F04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054E9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A58B7A19EDFD46F0AB1D62D072AFA1C2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97437F11CC0A44108014E3649D8B6865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6FADC32E9F494EC9A8A9E54D3E1BC39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41D344E9CEFC4D5881D2B0DDE66919DF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9526F1F2D52E48F9B2DA333FE5C9F4C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862663D9F7C944C2B40E965AE472CABD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4FBE3B2655524704B63D590F8E60F408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CDE3CAFE64AD4581B5D8EA6FA1602590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F9AC52CBE63B4AC7B21844CD203C0224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C2770D07C25B46739C9C342F35137F16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61EE2AC330FF49A0B1C21D88759AE7E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087E29CEA2B74532821D2DD17471270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4A928AF58EB94981A70C07CF7F039C6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F58A672B008742C1B48396E51D3C390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91323D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FEE7B84093EA42F79E16CC7ADFFCA0BE"/>
          </w:placeholder>
          <w:text/>
        </w:sdtPr>
        <w:sdtEndPr/>
        <w:sdtContent>
          <w:r w:rsidR="009628A2">
            <w:rPr>
              <w:rFonts w:hint="cs"/>
              <w:sz w:val="28"/>
              <w:szCs w:val="28"/>
              <w:rtl/>
            </w:rPr>
            <w:t>קובי לזרי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82EC358C89264C40AF1F591B7107EA2F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9628A2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E48D2BE85FE345AC866D2172AE81F7ED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EBBE6DA25D5C44AFB8789C71DC395356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9628A2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91323D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608146FC193A46A085DADB3B97688EC3"/>
          </w:placeholder>
          <w:date w:fullDate="2013-10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9628A2">
            <w:rPr>
              <w:rStyle w:val="Style1"/>
            </w:rPr>
            <w:t>08/10/2013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2F0" w:rsidRDefault="005342F0" w:rsidP="00AF162A">
      <w:r>
        <w:separator/>
      </w:r>
    </w:p>
  </w:endnote>
  <w:endnote w:type="continuationSeparator" w:id="0">
    <w:p w:rsidR="005342F0" w:rsidRDefault="005342F0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E93" w:rsidRDefault="00054E93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3197F">
      <w:rPr>
        <w:noProof/>
      </w:rPr>
      <w:t>8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2F0" w:rsidRDefault="005342F0" w:rsidP="00AF162A">
      <w:r>
        <w:separator/>
      </w:r>
    </w:p>
  </w:footnote>
  <w:footnote w:type="continuationSeparator" w:id="0">
    <w:p w:rsidR="005342F0" w:rsidRDefault="005342F0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E93" w:rsidRDefault="009050C2">
    <w:pPr>
      <w:pStyle w:val="Header"/>
    </w:pPr>
    <w:fldSimple w:instr=" FILENAME ">
      <w:r w:rsidR="00054E93">
        <w:rPr>
          <w:noProof/>
        </w:rPr>
        <w:t>Document1</w:t>
      </w:r>
    </w:fldSimple>
    <w:r w:rsidR="00054E93">
      <w:t xml:space="preserve">             </w:t>
    </w:r>
  </w:p>
  <w:p w:rsidR="00054E93" w:rsidRDefault="00054E93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B176B5">
      <w:rPr>
        <w:noProof/>
      </w:rPr>
      <w:t>24/01/2018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32"/>
    <w:rsid w:val="00003298"/>
    <w:rsid w:val="000041FE"/>
    <w:rsid w:val="000445AB"/>
    <w:rsid w:val="00047CEC"/>
    <w:rsid w:val="000509A2"/>
    <w:rsid w:val="00054E93"/>
    <w:rsid w:val="00077255"/>
    <w:rsid w:val="000819A4"/>
    <w:rsid w:val="00083CBC"/>
    <w:rsid w:val="0009357B"/>
    <w:rsid w:val="000B1DDA"/>
    <w:rsid w:val="00126269"/>
    <w:rsid w:val="001A4A8F"/>
    <w:rsid w:val="001A52F7"/>
    <w:rsid w:val="001B1F18"/>
    <w:rsid w:val="001C4E3E"/>
    <w:rsid w:val="00201643"/>
    <w:rsid w:val="002031DD"/>
    <w:rsid w:val="0025554D"/>
    <w:rsid w:val="00282C89"/>
    <w:rsid w:val="002B7F4F"/>
    <w:rsid w:val="00311908"/>
    <w:rsid w:val="0036614B"/>
    <w:rsid w:val="00377F5A"/>
    <w:rsid w:val="003C5F4F"/>
    <w:rsid w:val="003F51AD"/>
    <w:rsid w:val="003F74CF"/>
    <w:rsid w:val="00407A80"/>
    <w:rsid w:val="0041512A"/>
    <w:rsid w:val="00446481"/>
    <w:rsid w:val="0049662D"/>
    <w:rsid w:val="004C6E24"/>
    <w:rsid w:val="004D0724"/>
    <w:rsid w:val="004D1ED1"/>
    <w:rsid w:val="005321C8"/>
    <w:rsid w:val="005342F0"/>
    <w:rsid w:val="00544143"/>
    <w:rsid w:val="00554159"/>
    <w:rsid w:val="00595973"/>
    <w:rsid w:val="005C4D6C"/>
    <w:rsid w:val="005E2042"/>
    <w:rsid w:val="005E6720"/>
    <w:rsid w:val="005F2FB4"/>
    <w:rsid w:val="00620E10"/>
    <w:rsid w:val="006261A4"/>
    <w:rsid w:val="006351E7"/>
    <w:rsid w:val="00636552"/>
    <w:rsid w:val="00641235"/>
    <w:rsid w:val="006847CD"/>
    <w:rsid w:val="006853ED"/>
    <w:rsid w:val="006C6E7C"/>
    <w:rsid w:val="006F1EB4"/>
    <w:rsid w:val="007177AD"/>
    <w:rsid w:val="007419EE"/>
    <w:rsid w:val="00747676"/>
    <w:rsid w:val="00785C07"/>
    <w:rsid w:val="007A1574"/>
    <w:rsid w:val="007C2215"/>
    <w:rsid w:val="007E07E8"/>
    <w:rsid w:val="0081370A"/>
    <w:rsid w:val="00841D54"/>
    <w:rsid w:val="008C3E49"/>
    <w:rsid w:val="008C68C7"/>
    <w:rsid w:val="00902B5F"/>
    <w:rsid w:val="009050C2"/>
    <w:rsid w:val="0091323D"/>
    <w:rsid w:val="009162A6"/>
    <w:rsid w:val="0093197F"/>
    <w:rsid w:val="009628A2"/>
    <w:rsid w:val="009748C8"/>
    <w:rsid w:val="00993C67"/>
    <w:rsid w:val="009B1560"/>
    <w:rsid w:val="009B46B2"/>
    <w:rsid w:val="009E2662"/>
    <w:rsid w:val="00AF162A"/>
    <w:rsid w:val="00AF1ABD"/>
    <w:rsid w:val="00B07154"/>
    <w:rsid w:val="00B176B5"/>
    <w:rsid w:val="00BB2542"/>
    <w:rsid w:val="00C40616"/>
    <w:rsid w:val="00C40F61"/>
    <w:rsid w:val="00C42145"/>
    <w:rsid w:val="00C822F4"/>
    <w:rsid w:val="00CD542F"/>
    <w:rsid w:val="00CF0A93"/>
    <w:rsid w:val="00D05A90"/>
    <w:rsid w:val="00D55B68"/>
    <w:rsid w:val="00DC688C"/>
    <w:rsid w:val="00DE6A78"/>
    <w:rsid w:val="00E15B5C"/>
    <w:rsid w:val="00E4093B"/>
    <w:rsid w:val="00EC3843"/>
    <w:rsid w:val="00ED5EB5"/>
    <w:rsid w:val="00F24BC2"/>
    <w:rsid w:val="00F3166F"/>
    <w:rsid w:val="00F64532"/>
    <w:rsid w:val="00FB4C57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BEF6A-6C51-4A67-81DD-ADC802E3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2A0CDA47A3470281517E87CF705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66EB-BF59-42BB-82D8-EBBF823F6086}"/>
      </w:docPartPr>
      <w:docPartBody>
        <w:p w:rsidR="00822346" w:rsidRDefault="00822346">
          <w:pPr>
            <w:pStyle w:val="892A0CDA47A3470281517E87CF705E7F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1AF8A24365E34ACB95BC9A4A6C11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76E42-8294-4A3E-A181-BA48B6E18F22}"/>
      </w:docPartPr>
      <w:docPartBody>
        <w:p w:rsidR="00822346" w:rsidRDefault="00822346">
          <w:pPr>
            <w:pStyle w:val="1AF8A24365E34ACB95BC9A4A6C11D600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002E5A0F8A2542819303190E4D9C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075AF-0D27-4C7E-A0C7-8F1CFCBF9D30}"/>
      </w:docPartPr>
      <w:docPartBody>
        <w:p w:rsidR="00822346" w:rsidRDefault="00822346">
          <w:pPr>
            <w:pStyle w:val="002E5A0F8A2542819303190E4D9C6ABA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3762C74C72DB4DCDBE67DA3F5C9C2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45BD-C584-4702-9240-9D2CFCADCFED}"/>
      </w:docPartPr>
      <w:docPartBody>
        <w:p w:rsidR="00822346" w:rsidRDefault="00822346">
          <w:pPr>
            <w:pStyle w:val="3762C74C72DB4DCDBE67DA3F5C9C2CE6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CBB6C5366EBD42B28428AC85BEFC5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6D6D-1FC9-4F2B-8F5F-67A226247147}"/>
      </w:docPartPr>
      <w:docPartBody>
        <w:p w:rsidR="00822346" w:rsidRDefault="00822346">
          <w:pPr>
            <w:pStyle w:val="CBB6C5366EBD42B28428AC85BEFC5AD5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585285217747426CBAEF21E6B475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DFFB2-6290-42D3-B2DC-3C002A122D68}"/>
      </w:docPartPr>
      <w:docPartBody>
        <w:p w:rsidR="00822346" w:rsidRDefault="00822346">
          <w:pPr>
            <w:pStyle w:val="585285217747426CBAEF21E6B47570BC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A64D03C4DF9E407E98D995BA95338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2BFD-EC29-41B9-ADF4-734AB6D3DDB9}"/>
      </w:docPartPr>
      <w:docPartBody>
        <w:p w:rsidR="00822346" w:rsidRDefault="00822346">
          <w:pPr>
            <w:pStyle w:val="A64D03C4DF9E407E98D995BA953387E1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7D0A64663BC04FFB8FDF79D2B1567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940D1-8B76-4B70-8E15-A2A5D7F224B4}"/>
      </w:docPartPr>
      <w:docPartBody>
        <w:p w:rsidR="00822346" w:rsidRDefault="00822346">
          <w:pPr>
            <w:pStyle w:val="7D0A64663BC04FFB8FDF79D2B156731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480B478D69C4C2289B418606C812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715FA-CD35-4AA1-B816-EA2FC4741AE6}"/>
      </w:docPartPr>
      <w:docPartBody>
        <w:p w:rsidR="00822346" w:rsidRDefault="00822346">
          <w:pPr>
            <w:pStyle w:val="B480B478D69C4C2289B418606C812E2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8DB2CBD44E04ED786C739693038E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7F79-8A84-4719-BF42-EA7C066BDB0F}"/>
      </w:docPartPr>
      <w:docPartBody>
        <w:p w:rsidR="00822346" w:rsidRDefault="00822346">
          <w:pPr>
            <w:pStyle w:val="78DB2CBD44E04ED786C739693038E15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4EA31C022CC45F8BEB05C7EC4EA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9C618-23A7-475D-A354-AE5658011657}"/>
      </w:docPartPr>
      <w:docPartBody>
        <w:p w:rsidR="00822346" w:rsidRDefault="00822346">
          <w:pPr>
            <w:pStyle w:val="F4EA31C022CC45F8BEB05C7EC4EA6B2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A88F4EF6835459FB9B4314F1C0BD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8F335-EF1F-4954-BAA5-C86667B4D724}"/>
      </w:docPartPr>
      <w:docPartBody>
        <w:p w:rsidR="00822346" w:rsidRDefault="00822346">
          <w:pPr>
            <w:pStyle w:val="FA88F4EF6835459FB9B4314F1C0BDA4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C6D95AD35B3452082F9566FEDDCB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2AE-B6DB-413C-A882-DA70A9210CDB}"/>
      </w:docPartPr>
      <w:docPartBody>
        <w:p w:rsidR="00822346" w:rsidRDefault="00822346">
          <w:pPr>
            <w:pStyle w:val="5C6D95AD35B3452082F9566FEDDCB7C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A7E688604AF4DF28F4BB32756A6F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C765-F1F2-4BAC-8A5D-241280DBA5BC}"/>
      </w:docPartPr>
      <w:docPartBody>
        <w:p w:rsidR="00822346" w:rsidRDefault="00822346">
          <w:pPr>
            <w:pStyle w:val="2A7E688604AF4DF28F4BB32756A6F5D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0F1BC128F7F4B51A11685DA1472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74471-BABD-43F8-82BA-05340640D287}"/>
      </w:docPartPr>
      <w:docPartBody>
        <w:p w:rsidR="00822346" w:rsidRDefault="00822346">
          <w:pPr>
            <w:pStyle w:val="00F1BC128F7F4B51A11685DA1472A1D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2B42DC79DCB4E538B87011D56BBE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49F2-703D-4970-9C5A-37CEECB358B0}"/>
      </w:docPartPr>
      <w:docPartBody>
        <w:p w:rsidR="00822346" w:rsidRDefault="00822346">
          <w:pPr>
            <w:pStyle w:val="E2B42DC79DCB4E538B87011D56BBE12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E1E97ABEC5D4E19A58A7975466CB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F43FD-2183-4586-A916-94D85DAB4352}"/>
      </w:docPartPr>
      <w:docPartBody>
        <w:p w:rsidR="00822346" w:rsidRDefault="00822346">
          <w:pPr>
            <w:pStyle w:val="DE1E97ABEC5D4E19A58A7975466CBC8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BC7AAA572E447408B28278FAF68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56BDB-64AB-4441-9A24-58143245A663}"/>
      </w:docPartPr>
      <w:docPartBody>
        <w:p w:rsidR="00822346" w:rsidRDefault="00822346">
          <w:pPr>
            <w:pStyle w:val="CBC7AAA572E447408B28278FAF6880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BD9B79CCCDE438685C3669E0D1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9C9E3-C791-4059-80C8-CDEA77CBF8D4}"/>
      </w:docPartPr>
      <w:docPartBody>
        <w:p w:rsidR="00822346" w:rsidRDefault="00822346">
          <w:pPr>
            <w:pStyle w:val="BBD9B79CCCDE438685C3669E0D10288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A7BBF2AE70B4668BEB0C60457890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D6D06-90C4-46D8-A1A4-F1BF746278B6}"/>
      </w:docPartPr>
      <w:docPartBody>
        <w:p w:rsidR="00822346" w:rsidRDefault="00822346">
          <w:pPr>
            <w:pStyle w:val="EA7BBF2AE70B4668BEB0C60457890AB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5C7CB892463407899597B262A1ED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CF1EC-C0A0-4D86-B817-91F9F8D43B86}"/>
      </w:docPartPr>
      <w:docPartBody>
        <w:p w:rsidR="00822346" w:rsidRDefault="00822346">
          <w:pPr>
            <w:pStyle w:val="C5C7CB892463407899597B262A1ED57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654DDE55DCB449FA436ABA88F733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8CB5-F794-4542-ACB5-E74935BE244E}"/>
      </w:docPartPr>
      <w:docPartBody>
        <w:p w:rsidR="00822346" w:rsidRDefault="00822346">
          <w:pPr>
            <w:pStyle w:val="6654DDE55DCB449FA436ABA88F7337A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A101B6FD622495F8D22B1E5CB44B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4323-29A5-4128-934B-BF8CA87018CE}"/>
      </w:docPartPr>
      <w:docPartBody>
        <w:p w:rsidR="00822346" w:rsidRDefault="00822346">
          <w:pPr>
            <w:pStyle w:val="CA101B6FD622495F8D22B1E5CB44BEE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B7ED3C533064A74AECF21C7D591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23684-B4E5-41A8-B272-5AD6C19DC92C}"/>
      </w:docPartPr>
      <w:docPartBody>
        <w:p w:rsidR="00822346" w:rsidRDefault="00822346">
          <w:pPr>
            <w:pStyle w:val="AB7ED3C533064A74AECF21C7D5910B4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311F2791DE141788AFE9FEE514A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097F8-052B-4830-B78D-D4863CB194B5}"/>
      </w:docPartPr>
      <w:docPartBody>
        <w:p w:rsidR="00822346" w:rsidRDefault="00822346">
          <w:pPr>
            <w:pStyle w:val="F311F2791DE141788AFE9FEE514A068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81030AB655541B5AD9F0172B048F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78D8-455A-43E4-9730-22E5725239A9}"/>
      </w:docPartPr>
      <w:docPartBody>
        <w:p w:rsidR="00822346" w:rsidRDefault="00822346">
          <w:pPr>
            <w:pStyle w:val="B81030AB655541B5AD9F0172B048F14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352552BF97843C0A95F69D58947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D600-2D98-401A-BC94-B3EB61ACE36B}"/>
      </w:docPartPr>
      <w:docPartBody>
        <w:p w:rsidR="00822346" w:rsidRDefault="00822346">
          <w:pPr>
            <w:pStyle w:val="C352552BF97843C0A95F69D58947A00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A230DD2C09D45FF92AF90EDE1336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C7B15-00B2-4CBA-B52A-71F3C7E2F965}"/>
      </w:docPartPr>
      <w:docPartBody>
        <w:p w:rsidR="00822346" w:rsidRDefault="00822346">
          <w:pPr>
            <w:pStyle w:val="1A230DD2C09D45FF92AF90EDE13368C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3EA2EFBE6494C51A089830CAE58F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AC98A-A5C9-4A9D-855C-09992C624D26}"/>
      </w:docPartPr>
      <w:docPartBody>
        <w:p w:rsidR="00822346" w:rsidRDefault="00822346">
          <w:pPr>
            <w:pStyle w:val="C3EA2EFBE6494C51A089830CAE58F13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64281F762234A699E15222066AF8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87BA-9149-4909-825D-80A348B11F0A}"/>
      </w:docPartPr>
      <w:docPartBody>
        <w:p w:rsidR="00822346" w:rsidRDefault="00822346">
          <w:pPr>
            <w:pStyle w:val="A64281F762234A699E15222066AF813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FC0C8A59B1249AE995D425005B6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2891-0156-4C65-B8F6-3733555CD7BE}"/>
      </w:docPartPr>
      <w:docPartBody>
        <w:p w:rsidR="00822346" w:rsidRDefault="00822346">
          <w:pPr>
            <w:pStyle w:val="7FC0C8A59B1249AE995D425005B6CDD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C6B87D6EFEA424BABB8ADD654A2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9303-27AE-4496-AB0E-0BE9088706D0}"/>
      </w:docPartPr>
      <w:docPartBody>
        <w:p w:rsidR="00822346" w:rsidRDefault="00822346">
          <w:pPr>
            <w:pStyle w:val="BC6B87D6EFEA424BABB8ADD654A2854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B230F20563F4E00AE76104AA515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64F4-23C5-4758-A70D-65A81E22EC47}"/>
      </w:docPartPr>
      <w:docPartBody>
        <w:p w:rsidR="00822346" w:rsidRDefault="00822346">
          <w:pPr>
            <w:pStyle w:val="2B230F20563F4E00AE76104AA515335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E6F5C76D7494AD7AAA8F7277E73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2FB8-FB36-4FED-8D1D-E5ECF648C804}"/>
      </w:docPartPr>
      <w:docPartBody>
        <w:p w:rsidR="00822346" w:rsidRDefault="00822346">
          <w:pPr>
            <w:pStyle w:val="9E6F5C76D7494AD7AAA8F7277E73AA2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67E325531AE4022B51B84683C059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69DDC-E444-4F7B-B320-2FC02ECB472C}"/>
      </w:docPartPr>
      <w:docPartBody>
        <w:p w:rsidR="00822346" w:rsidRDefault="00822346">
          <w:pPr>
            <w:pStyle w:val="467E325531AE4022B51B84683C05904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B382EE8BDBC4AB6A8A2C69AE211B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38F9B-21A1-43AE-BF6F-6F2F821A9DF1}"/>
      </w:docPartPr>
      <w:docPartBody>
        <w:p w:rsidR="00822346" w:rsidRDefault="00822346">
          <w:pPr>
            <w:pStyle w:val="5B382EE8BDBC4AB6A8A2C69AE211BF7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C579342207E4ED2810A976E064D6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A752-8B21-457D-872C-55AE5ACAC5FD}"/>
      </w:docPartPr>
      <w:docPartBody>
        <w:p w:rsidR="00822346" w:rsidRDefault="00822346">
          <w:pPr>
            <w:pStyle w:val="5C579342207E4ED2810A976E064D615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4215AB8D70A4BAC8C4861E4B8A3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F0842-64AA-4B6D-BE77-FC4763FA3FCA}"/>
      </w:docPartPr>
      <w:docPartBody>
        <w:p w:rsidR="00822346" w:rsidRDefault="00822346">
          <w:pPr>
            <w:pStyle w:val="C4215AB8D70A4BAC8C4861E4B8A369E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F2806EDEB264112A4D39D3747AD4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7202-9A6F-4A62-B913-F79F0962403A}"/>
      </w:docPartPr>
      <w:docPartBody>
        <w:p w:rsidR="00822346" w:rsidRDefault="00822346">
          <w:pPr>
            <w:pStyle w:val="AF2806EDEB264112A4D39D3747AD42A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D0AF68450184B78A5EE26F66CDBC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85043-102B-4072-BF6B-5E1BFFE66FFE}"/>
      </w:docPartPr>
      <w:docPartBody>
        <w:p w:rsidR="00822346" w:rsidRDefault="00822346">
          <w:pPr>
            <w:pStyle w:val="0D0AF68450184B78A5EE26F66CDBCEA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77A833B8B904E148BECC4A15646D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ACF41-FB5B-4713-9980-D4C89B02263A}"/>
      </w:docPartPr>
      <w:docPartBody>
        <w:p w:rsidR="00822346" w:rsidRDefault="00822346">
          <w:pPr>
            <w:pStyle w:val="277A833B8B904E148BECC4A15646D23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AC40E838AE6454EB46C3724BFFBB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17871-B151-44BF-8F96-95F2BCBC56B6}"/>
      </w:docPartPr>
      <w:docPartBody>
        <w:p w:rsidR="00822346" w:rsidRDefault="00822346">
          <w:pPr>
            <w:pStyle w:val="AAC40E838AE6454EB46C3724BFFBB5F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8E7AFAE9CAC493185812385CDEB2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B5A6-C387-4B09-BD4D-16E4B01C62FB}"/>
      </w:docPartPr>
      <w:docPartBody>
        <w:p w:rsidR="00822346" w:rsidRDefault="00822346">
          <w:pPr>
            <w:pStyle w:val="38E7AFAE9CAC493185812385CDEB2D4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0CBCB67E38B427687CDDD0B6139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93A5-6F14-480A-B188-E5224404247F}"/>
      </w:docPartPr>
      <w:docPartBody>
        <w:p w:rsidR="00822346" w:rsidRDefault="00822346">
          <w:pPr>
            <w:pStyle w:val="20CBCB67E38B427687CDDD0B6139FB1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587AC75D72642E998F03C37A158E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98B8-A3B8-47C2-84CC-2476F5D9754A}"/>
      </w:docPartPr>
      <w:docPartBody>
        <w:p w:rsidR="00822346" w:rsidRDefault="00822346">
          <w:pPr>
            <w:pStyle w:val="F587AC75D72642E998F03C37A158E82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0FEF071D9B64CE195CF998062EFD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F334D-B113-4813-875F-2D784C22D66A}"/>
      </w:docPartPr>
      <w:docPartBody>
        <w:p w:rsidR="00822346" w:rsidRDefault="00822346">
          <w:pPr>
            <w:pStyle w:val="70FEF071D9B64CE195CF998062EFD41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57C893D69944A7DA5761961B49B3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18A29-8471-42CC-A40E-EFA2AF0FA61A}"/>
      </w:docPartPr>
      <w:docPartBody>
        <w:p w:rsidR="00822346" w:rsidRDefault="00822346">
          <w:pPr>
            <w:pStyle w:val="357C893D69944A7DA5761961B49B38B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5192D185D4D4225994245E4246E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FC237-3061-4802-BFED-AFEE1CEE85D4}"/>
      </w:docPartPr>
      <w:docPartBody>
        <w:p w:rsidR="00822346" w:rsidRDefault="00822346">
          <w:pPr>
            <w:pStyle w:val="B5192D185D4D4225994245E4246ECB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D38E74608894C40A71BE27C767AA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B5FB-966C-4934-93FB-BB3B29B16597}"/>
      </w:docPartPr>
      <w:docPartBody>
        <w:p w:rsidR="00822346" w:rsidRDefault="00822346">
          <w:pPr>
            <w:pStyle w:val="CD38E74608894C40A71BE27C767AACB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E02CA2AC9624D27A957F9ED108B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6E84-9200-4814-BA8E-F5EFE0D9C74B}"/>
      </w:docPartPr>
      <w:docPartBody>
        <w:p w:rsidR="00822346" w:rsidRDefault="00822346">
          <w:pPr>
            <w:pStyle w:val="0E02CA2AC9624D27A957F9ED108B57B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8211F46DC8740C18790BE9852615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B119-DF95-4CE5-8E5D-FAD562915916}"/>
      </w:docPartPr>
      <w:docPartBody>
        <w:p w:rsidR="00822346" w:rsidRDefault="00822346">
          <w:pPr>
            <w:pStyle w:val="98211F46DC8740C18790BE9852615E8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CF5A819800D41079351832928D9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8678F-E41F-46AF-9D7D-A85298828B2D}"/>
      </w:docPartPr>
      <w:docPartBody>
        <w:p w:rsidR="00822346" w:rsidRDefault="00822346">
          <w:pPr>
            <w:pStyle w:val="0CF5A819800D41079351832928D9E7C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8286DA38C134F7492C319092FD8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7863-3E33-43C7-9FB1-5E8DFF884DBC}"/>
      </w:docPartPr>
      <w:docPartBody>
        <w:p w:rsidR="00822346" w:rsidRDefault="00822346">
          <w:pPr>
            <w:pStyle w:val="98286DA38C134F7492C319092FD8B39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5701EFF180740E09DF9455AD549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8CE6-A3BE-49CA-A790-757D7EB57C9E}"/>
      </w:docPartPr>
      <w:docPartBody>
        <w:p w:rsidR="00822346" w:rsidRDefault="00822346">
          <w:pPr>
            <w:pStyle w:val="75701EFF180740E09DF9455AD549770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9CB95B3561C42D29460734617904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3CE86-BCC0-4758-B610-A38286189E05}"/>
      </w:docPartPr>
      <w:docPartBody>
        <w:p w:rsidR="00822346" w:rsidRDefault="00822346">
          <w:pPr>
            <w:pStyle w:val="B9CB95B3561C42D2946073461790443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F8ED396517B426E91EC409771AF4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B88D-54C2-434A-BC12-4FF55FBAECD4}"/>
      </w:docPartPr>
      <w:docPartBody>
        <w:p w:rsidR="00822346" w:rsidRDefault="00822346">
          <w:pPr>
            <w:pStyle w:val="CF8ED396517B426E91EC409771AF457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64B16B40C3A4573BD965D86C9F8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5146D-C991-474F-B9D1-9E281BB1011D}"/>
      </w:docPartPr>
      <w:docPartBody>
        <w:p w:rsidR="00822346" w:rsidRDefault="00822346">
          <w:pPr>
            <w:pStyle w:val="264B16B40C3A4573BD965D86C9F81A8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3DA03EDEB0240CAB14EC94B2A2B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5CB3-5357-41C7-9364-22F6E2FC6729}"/>
      </w:docPartPr>
      <w:docPartBody>
        <w:p w:rsidR="00822346" w:rsidRDefault="00822346">
          <w:pPr>
            <w:pStyle w:val="C3DA03EDEB0240CAB14EC94B2A2B495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5DB25F8E32346BABA88ACC0A826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C2C54-328A-456A-B04E-902C39826DC2}"/>
      </w:docPartPr>
      <w:docPartBody>
        <w:p w:rsidR="00822346" w:rsidRDefault="00822346">
          <w:pPr>
            <w:pStyle w:val="D5DB25F8E32346BABA88ACC0A8261F2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9F1886F16FF4D339AFF976C23B23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EB9C1-E749-42E2-B439-8F27FFFD1E5A}"/>
      </w:docPartPr>
      <w:docPartBody>
        <w:p w:rsidR="00822346" w:rsidRDefault="00822346">
          <w:pPr>
            <w:pStyle w:val="F9F1886F16FF4D339AFF976C23B238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16F8E2EF0304EF19DE22A9DDBD4A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87C03-1A6D-4329-8F4B-D1A87E267884}"/>
      </w:docPartPr>
      <w:docPartBody>
        <w:p w:rsidR="00822346" w:rsidRDefault="00822346">
          <w:pPr>
            <w:pStyle w:val="916F8E2EF0304EF19DE22A9DDBD4AA3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54C6C7E53F645C9A916942819639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3910C-6194-47FE-80A3-BD0369FD7583}"/>
      </w:docPartPr>
      <w:docPartBody>
        <w:p w:rsidR="00822346" w:rsidRDefault="00822346">
          <w:pPr>
            <w:pStyle w:val="354C6C7E53F645C9A91694281963985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C149A745431480787A5B32BFEE3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16F2-C3BE-4E09-8531-5FF8C1F232F4}"/>
      </w:docPartPr>
      <w:docPartBody>
        <w:p w:rsidR="00822346" w:rsidRDefault="00822346">
          <w:pPr>
            <w:pStyle w:val="5C149A745431480787A5B32BFEE33D9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9CA7825992F461EBCE296ACC5C6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7053-0E01-4B79-8E8C-EEFDB1D1DB25}"/>
      </w:docPartPr>
      <w:docPartBody>
        <w:p w:rsidR="00822346" w:rsidRDefault="00822346">
          <w:pPr>
            <w:pStyle w:val="49CA7825992F461EBCE296ACC5C6FEE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836D6C9BBE742F8AB572A77B681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DE0F1-4C3F-4C9F-9929-6E96251751F2}"/>
      </w:docPartPr>
      <w:docPartBody>
        <w:p w:rsidR="00822346" w:rsidRDefault="00822346">
          <w:pPr>
            <w:pStyle w:val="D836D6C9BBE742F8AB572A77B681549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611916645AB4C97900A07651D11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AD9B7-C9E0-4DA9-AD88-12547BFE01D5}"/>
      </w:docPartPr>
      <w:docPartBody>
        <w:p w:rsidR="00822346" w:rsidRDefault="00822346">
          <w:pPr>
            <w:pStyle w:val="9611916645AB4C97900A07651D11C30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4B6107700AD49D7A36B994B651A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27C5-056B-4A88-9839-71358CECEA19}"/>
      </w:docPartPr>
      <w:docPartBody>
        <w:p w:rsidR="00822346" w:rsidRDefault="00822346">
          <w:pPr>
            <w:pStyle w:val="74B6107700AD49D7A36B994B651A40A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09C8C8DDB4947D98EEB9DF0DCF8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C131-7CC4-4F48-980F-BB2186879F5B}"/>
      </w:docPartPr>
      <w:docPartBody>
        <w:p w:rsidR="00822346" w:rsidRDefault="00822346">
          <w:pPr>
            <w:pStyle w:val="E09C8C8DDB4947D98EEB9DF0DCF8735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5A54375174B4D02B7C8E4AA91D3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59A6-87C8-4C40-A899-DE02E4D5A431}"/>
      </w:docPartPr>
      <w:docPartBody>
        <w:p w:rsidR="00822346" w:rsidRDefault="00822346">
          <w:pPr>
            <w:pStyle w:val="35A54375174B4D02B7C8E4AA91D360C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CCFEACB39CE4CE9B4B3EBEB7376E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5C86-1DED-4769-8C98-9C97FBC9A961}"/>
      </w:docPartPr>
      <w:docPartBody>
        <w:p w:rsidR="00822346" w:rsidRDefault="00822346">
          <w:pPr>
            <w:pStyle w:val="ACCFEACB39CE4CE9B4B3EBEB7376E0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1E9C0AE7D414C39ADB5B211C802E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0F5DF-C798-4238-96CF-497828F4D4E8}"/>
      </w:docPartPr>
      <w:docPartBody>
        <w:p w:rsidR="00822346" w:rsidRDefault="00822346">
          <w:pPr>
            <w:pStyle w:val="11E9C0AE7D414C39ADB5B211C802E35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D788FC285F043E4B1FCC1DBECBA4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0F322-DC7D-4E12-A247-BC9D778CA57F}"/>
      </w:docPartPr>
      <w:docPartBody>
        <w:p w:rsidR="00822346" w:rsidRDefault="00822346">
          <w:pPr>
            <w:pStyle w:val="8D788FC285F043E4B1FCC1DBECBA4CC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9810B3E301F4A21A6D5F5FFD372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F82E3-90AD-4769-A09A-76A11886EC6B}"/>
      </w:docPartPr>
      <w:docPartBody>
        <w:p w:rsidR="00822346" w:rsidRDefault="00822346">
          <w:pPr>
            <w:pStyle w:val="79810B3E301F4A21A6D5F5FFD3721CE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EB98A0B87D54386A597265F95AF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923E-55FA-4D5C-8530-19A6472BB804}"/>
      </w:docPartPr>
      <w:docPartBody>
        <w:p w:rsidR="00822346" w:rsidRDefault="00822346">
          <w:pPr>
            <w:pStyle w:val="0EB98A0B87D54386A597265F95AFFC2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8265D189C654CC89DA6ACB68DA78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3526-BCAC-4F1D-BE42-79402153BAF0}"/>
      </w:docPartPr>
      <w:docPartBody>
        <w:p w:rsidR="00822346" w:rsidRDefault="00822346">
          <w:pPr>
            <w:pStyle w:val="58265D189C654CC89DA6ACB68DA78A7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BBC858145F247CE9F27D7D1BE384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7A921-5250-4395-92EA-E4B52D5934AD}"/>
      </w:docPartPr>
      <w:docPartBody>
        <w:p w:rsidR="00822346" w:rsidRDefault="00822346">
          <w:pPr>
            <w:pStyle w:val="5BBC858145F247CE9F27D7D1BE384E3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DDA37E1FE4643E8BED26E54941A4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406A-DEB4-4C1F-9CCA-24C8E95812A2}"/>
      </w:docPartPr>
      <w:docPartBody>
        <w:p w:rsidR="00822346" w:rsidRDefault="00822346">
          <w:pPr>
            <w:pStyle w:val="7DDA37E1FE4643E8BED26E54941A437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5074CFD5348424193EFE4C583F59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4D1B8-D9EF-4C29-888B-CC3E073DC36E}"/>
      </w:docPartPr>
      <w:docPartBody>
        <w:p w:rsidR="00822346" w:rsidRDefault="00822346">
          <w:pPr>
            <w:pStyle w:val="15074CFD5348424193EFE4C583F595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210BB420ECA41FABCFF728DD4B73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2F070-4A5E-476B-A210-832799D5628B}"/>
      </w:docPartPr>
      <w:docPartBody>
        <w:p w:rsidR="00822346" w:rsidRDefault="00822346">
          <w:pPr>
            <w:pStyle w:val="7210BB420ECA41FABCFF728DD4B738D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19280A4F4F748FD9D6304B3D4D91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B09C-BDCB-443F-9FFD-4AE9F37BDDCA}"/>
      </w:docPartPr>
      <w:docPartBody>
        <w:p w:rsidR="00822346" w:rsidRDefault="00822346">
          <w:pPr>
            <w:pStyle w:val="E19280A4F4F748FD9D6304B3D4D9192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C2E9A46E8E04EA8BF5BDE94E424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A0A5A-67C0-4B13-A132-F82741AE5FFD}"/>
      </w:docPartPr>
      <w:docPartBody>
        <w:p w:rsidR="00822346" w:rsidRDefault="00822346">
          <w:pPr>
            <w:pStyle w:val="8C2E9A46E8E04EA8BF5BDE94E42421A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9C3BE1BE42347ECA94F6959523E9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E0D5-8A03-4929-A45C-9CCBFA34D2EB}"/>
      </w:docPartPr>
      <w:docPartBody>
        <w:p w:rsidR="00822346" w:rsidRDefault="00822346">
          <w:pPr>
            <w:pStyle w:val="C9C3BE1BE42347ECA94F6959523E940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F1F05DF132E4594ACCDF59F53842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4073-6C09-47A4-9E0C-75B436244FC5}"/>
      </w:docPartPr>
      <w:docPartBody>
        <w:p w:rsidR="00822346" w:rsidRDefault="00822346">
          <w:pPr>
            <w:pStyle w:val="FF1F05DF132E4594ACCDF59F5384223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839ADD3859743B6AF56E35586E7D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D760B-AC45-4C74-B264-679A72B76DCA}"/>
      </w:docPartPr>
      <w:docPartBody>
        <w:p w:rsidR="00822346" w:rsidRDefault="00822346">
          <w:pPr>
            <w:pStyle w:val="5839ADD3859743B6AF56E35586E7DD5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9112422AB474C49A01DAA54FC7F9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2B10F-D69A-4EEC-A523-E6347AB78ABA}"/>
      </w:docPartPr>
      <w:docPartBody>
        <w:p w:rsidR="00822346" w:rsidRDefault="00822346">
          <w:pPr>
            <w:pStyle w:val="A9112422AB474C49A01DAA54FC7F9DD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FD7121166034933BC6EFB16AD59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4667-1044-4AFB-9AEF-82CF00BB4202}"/>
      </w:docPartPr>
      <w:docPartBody>
        <w:p w:rsidR="00822346" w:rsidRDefault="00822346">
          <w:pPr>
            <w:pStyle w:val="8FD7121166034933BC6EFB16AD59CB2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5B6EBE07C1445989902A4505EF7B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D1CE5-EE6A-4C77-9148-F0564971ACFA}"/>
      </w:docPartPr>
      <w:docPartBody>
        <w:p w:rsidR="00822346" w:rsidRDefault="00822346">
          <w:pPr>
            <w:pStyle w:val="35B6EBE07C1445989902A4505EF7B89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6C9C51BBACA4044ABAD9FEDE158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93818-E035-4748-9A0F-F0CB4334A88C}"/>
      </w:docPartPr>
      <w:docPartBody>
        <w:p w:rsidR="00822346" w:rsidRDefault="00822346">
          <w:pPr>
            <w:pStyle w:val="A6C9C51BBACA4044ABAD9FEDE1581A8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E284F2DD30E47E8B37226B23B71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3DAA-B27E-4A02-8B7F-A66C0EF453BA}"/>
      </w:docPartPr>
      <w:docPartBody>
        <w:p w:rsidR="00822346" w:rsidRDefault="00822346">
          <w:pPr>
            <w:pStyle w:val="4E284F2DD30E47E8B37226B23B71B53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25AFCF414D14E3887BD34E17EC1A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E4B5-088F-4F6F-96E4-BBCC175F6917}"/>
      </w:docPartPr>
      <w:docPartBody>
        <w:p w:rsidR="00822346" w:rsidRDefault="00822346">
          <w:pPr>
            <w:pStyle w:val="625AFCF414D14E3887BD34E17EC1AD7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57D26C6D30D4A74A5496FED2603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B9883-D37B-4A1A-85BD-E9A26E3D709C}"/>
      </w:docPartPr>
      <w:docPartBody>
        <w:p w:rsidR="00822346" w:rsidRDefault="00822346">
          <w:pPr>
            <w:pStyle w:val="C57D26C6D30D4A74A5496FED26034A4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1E1490F9E5F479BAF68C319F9AB0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7F26D-4540-436A-9B0E-2F2407954644}"/>
      </w:docPartPr>
      <w:docPartBody>
        <w:p w:rsidR="00822346" w:rsidRDefault="00822346">
          <w:pPr>
            <w:pStyle w:val="D1E1490F9E5F479BAF68C319F9AB003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592FFAE007477F9B3BA872CA95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63C83-BEB2-4E48-B15B-9589D9C53CF1}"/>
      </w:docPartPr>
      <w:docPartBody>
        <w:p w:rsidR="00822346" w:rsidRDefault="00822346">
          <w:pPr>
            <w:pStyle w:val="35592FFAE007477F9B3BA872CA95C48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1C92A009C8E44E09ABEA72FCE5CD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C4354-8DDC-43E2-9C2C-3A3C545BACEF}"/>
      </w:docPartPr>
      <w:docPartBody>
        <w:p w:rsidR="00822346" w:rsidRDefault="00822346">
          <w:pPr>
            <w:pStyle w:val="E1C92A009C8E44E09ABEA72FCE5CDA5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31E804262404DFFBECA39F3F5E4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7E173-11A1-4E20-82BA-169FC6ED5A44}"/>
      </w:docPartPr>
      <w:docPartBody>
        <w:p w:rsidR="00822346" w:rsidRDefault="00822346">
          <w:pPr>
            <w:pStyle w:val="D31E804262404DFFBECA39F3F5E4499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6C6933A7805474988CC238180B67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D08C-44D5-4F7E-B0D8-BFA484E58275}"/>
      </w:docPartPr>
      <w:docPartBody>
        <w:p w:rsidR="00822346" w:rsidRDefault="00822346">
          <w:pPr>
            <w:pStyle w:val="36C6933A7805474988CC238180B673A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673315470B440F79824E68283A5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555BC-A8CD-497E-8731-5E976879E6F2}"/>
      </w:docPartPr>
      <w:docPartBody>
        <w:p w:rsidR="00822346" w:rsidRDefault="00822346">
          <w:pPr>
            <w:pStyle w:val="E673315470B440F79824E68283A592D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21ACB1FB37043B9B5810E70284B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7B90F-1750-495E-872A-2186BF0B8212}"/>
      </w:docPartPr>
      <w:docPartBody>
        <w:p w:rsidR="00822346" w:rsidRDefault="00822346">
          <w:pPr>
            <w:pStyle w:val="D21ACB1FB37043B9B5810E70284B03A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556F9452F8245D8B94C8BC280D1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46B0C-5CE9-4EE3-A41B-AE7AF11FA20D}"/>
      </w:docPartPr>
      <w:docPartBody>
        <w:p w:rsidR="00822346" w:rsidRDefault="00822346">
          <w:pPr>
            <w:pStyle w:val="B556F9452F8245D8B94C8BC280D1F0D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6216A5E63D940ABAB1DC946AA15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D9500-D06B-4629-8309-D43912C2B43A}"/>
      </w:docPartPr>
      <w:docPartBody>
        <w:p w:rsidR="00822346" w:rsidRDefault="00822346">
          <w:pPr>
            <w:pStyle w:val="E6216A5E63D940ABAB1DC946AA15943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BDC82634A5E4511880866FACFE12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50E5-1815-4859-9BCE-3DC24323F4E2}"/>
      </w:docPartPr>
      <w:docPartBody>
        <w:p w:rsidR="00822346" w:rsidRDefault="00822346">
          <w:pPr>
            <w:pStyle w:val="9BDC82634A5E4511880866FACFE129F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90373E18A674FB78655F23148F40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1243-F924-4EF0-9004-B1A009B758EA}"/>
      </w:docPartPr>
      <w:docPartBody>
        <w:p w:rsidR="00822346" w:rsidRDefault="00822346">
          <w:pPr>
            <w:pStyle w:val="790373E18A674FB78655F23148F40D0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FF8BAB8A0AA4A949EB6DD7EFC111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BF2C0-FECB-498E-AB21-1BB35408FEA3}"/>
      </w:docPartPr>
      <w:docPartBody>
        <w:p w:rsidR="00822346" w:rsidRDefault="00822346">
          <w:pPr>
            <w:pStyle w:val="9FF8BAB8A0AA4A949EB6DD7EFC11110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0A0DA4BCD0B4D93A15BDA925D85E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5BCA-2715-47D2-A0E1-11C2088C1837}"/>
      </w:docPartPr>
      <w:docPartBody>
        <w:p w:rsidR="00822346" w:rsidRDefault="00822346">
          <w:pPr>
            <w:pStyle w:val="20A0DA4BCD0B4D93A15BDA925D85E03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42826B4C52F4ADEB5F8E88974C74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6E049-4C42-4120-B904-79A67BED518D}"/>
      </w:docPartPr>
      <w:docPartBody>
        <w:p w:rsidR="00822346" w:rsidRDefault="00822346">
          <w:pPr>
            <w:pStyle w:val="642826B4C52F4ADEB5F8E88974C7409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69E0023C05C454F83CC79FDA4F39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ABF7C-02E8-4532-8D94-378BD30F05F9}"/>
      </w:docPartPr>
      <w:docPartBody>
        <w:p w:rsidR="00822346" w:rsidRDefault="00822346">
          <w:pPr>
            <w:pStyle w:val="169E0023C05C454F83CC79FDA4F3914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5902779D0A9465BB02924CCCCD7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19CA-E278-4428-BE69-51B23820BAC5}"/>
      </w:docPartPr>
      <w:docPartBody>
        <w:p w:rsidR="00822346" w:rsidRDefault="00822346">
          <w:pPr>
            <w:pStyle w:val="65902779D0A9465BB02924CCCCD7197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45A1F0FE7B241A8AE2CB7178E51E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045A-C7C1-4EDB-9972-05C46E69AB2F}"/>
      </w:docPartPr>
      <w:docPartBody>
        <w:p w:rsidR="00822346" w:rsidRDefault="00822346">
          <w:pPr>
            <w:pStyle w:val="345A1F0FE7B241A8AE2CB7178E51E0F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07787C12FD24097A49D96C6700C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C6C62-83D1-4991-BA62-B4291A7EAFC0}"/>
      </w:docPartPr>
      <w:docPartBody>
        <w:p w:rsidR="00822346" w:rsidRDefault="00822346">
          <w:pPr>
            <w:pStyle w:val="807787C12FD24097A49D96C6700C0DF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D8B0C366BE1481E88795CED71639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83E7-307E-4056-A31F-B6DA8C49C32A}"/>
      </w:docPartPr>
      <w:docPartBody>
        <w:p w:rsidR="00822346" w:rsidRDefault="00822346">
          <w:pPr>
            <w:pStyle w:val="AD8B0C366BE1481E88795CED7163928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9EC08902D434436A180007FCE0E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FA74D-E779-491E-848A-52089136DEBC}"/>
      </w:docPartPr>
      <w:docPartBody>
        <w:p w:rsidR="00822346" w:rsidRDefault="00822346">
          <w:pPr>
            <w:pStyle w:val="19EC08902D434436A180007FCE0EA78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631B623B9E24BCD948D417E7E5E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5558-82D8-4FA3-BAB4-094D1070A6D0}"/>
      </w:docPartPr>
      <w:docPartBody>
        <w:p w:rsidR="00822346" w:rsidRDefault="00822346">
          <w:pPr>
            <w:pStyle w:val="4631B623B9E24BCD948D417E7E5EAA0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1E915AE82504F1A9CD0B16E2B5D9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5A20C-6460-4757-9998-607F82B016B6}"/>
      </w:docPartPr>
      <w:docPartBody>
        <w:p w:rsidR="00822346" w:rsidRDefault="00822346">
          <w:pPr>
            <w:pStyle w:val="B1E915AE82504F1A9CD0B16E2B5D911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62ABE2018D2475D956CCED86D2B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BE4EA-63F4-4014-ADE8-CCA2587E4417}"/>
      </w:docPartPr>
      <w:docPartBody>
        <w:p w:rsidR="00822346" w:rsidRDefault="00822346">
          <w:pPr>
            <w:pStyle w:val="862ABE2018D2475D956CCED86D2BFA8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93860AD5E5941CCB613E7BF06C1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6CC45-E832-4469-97D7-A0B5B7B73949}"/>
      </w:docPartPr>
      <w:docPartBody>
        <w:p w:rsidR="00822346" w:rsidRDefault="00822346">
          <w:pPr>
            <w:pStyle w:val="593860AD5E5941CCB613E7BF06C17E8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8E0A337895942C6A0253BCFEBBB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FA14-9407-46FF-B1AA-5DE28126B2E2}"/>
      </w:docPartPr>
      <w:docPartBody>
        <w:p w:rsidR="00822346" w:rsidRDefault="00822346">
          <w:pPr>
            <w:pStyle w:val="98E0A337895942C6A0253BCFEBBBE26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678996B0335437A9ED9A11FC06D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97E19-FCA7-4CD5-9411-D22FD6C4FC85}"/>
      </w:docPartPr>
      <w:docPartBody>
        <w:p w:rsidR="00822346" w:rsidRDefault="00822346">
          <w:pPr>
            <w:pStyle w:val="8678996B0335437A9ED9A11FC06D170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305DF1409FE4AAA8477562C3F66C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9C346-ECDC-431B-A42F-7F914402D7A1}"/>
      </w:docPartPr>
      <w:docPartBody>
        <w:p w:rsidR="00822346" w:rsidRDefault="00822346">
          <w:pPr>
            <w:pStyle w:val="1305DF1409FE4AAA8477562C3F66C661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95BCB69ABB2472F90048720F61C5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865C-D57A-4381-AFE0-B3F966B65F34}"/>
      </w:docPartPr>
      <w:docPartBody>
        <w:p w:rsidR="00822346" w:rsidRDefault="00822346">
          <w:pPr>
            <w:pStyle w:val="F95BCB69ABB2472F90048720F61C5F0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A58B7A19EDFD46F0AB1D62D072AFA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5B0C-9ADD-4A01-9FFA-A3BEC823FBA5}"/>
      </w:docPartPr>
      <w:docPartBody>
        <w:p w:rsidR="00822346" w:rsidRDefault="00822346">
          <w:pPr>
            <w:pStyle w:val="A58B7A19EDFD46F0AB1D62D072AFA1C2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97437F11CC0A44108014E3649D8B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63C3-BA25-47A8-9BE8-C358AFD4F3C5}"/>
      </w:docPartPr>
      <w:docPartBody>
        <w:p w:rsidR="00822346" w:rsidRDefault="00822346">
          <w:pPr>
            <w:pStyle w:val="97437F11CC0A44108014E3649D8B6865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FADC32E9F494EC9A8A9E54D3E1B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9AD4-64CE-429D-922D-306C1D9EE09C}"/>
      </w:docPartPr>
      <w:docPartBody>
        <w:p w:rsidR="00822346" w:rsidRDefault="00822346">
          <w:pPr>
            <w:pStyle w:val="6FADC32E9F494EC9A8A9E54D3E1BC39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1D344E9CEFC4D5881D2B0DDE669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C604-69F1-4C09-9046-D4594E313E9E}"/>
      </w:docPartPr>
      <w:docPartBody>
        <w:p w:rsidR="00822346" w:rsidRDefault="00822346">
          <w:pPr>
            <w:pStyle w:val="41D344E9CEFC4D5881D2B0DDE66919DF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526F1F2D52E48F9B2DA333FE5C9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1A91E-60FF-47B8-8741-DF5A1E662B20}"/>
      </w:docPartPr>
      <w:docPartBody>
        <w:p w:rsidR="00822346" w:rsidRDefault="00822346">
          <w:pPr>
            <w:pStyle w:val="9526F1F2D52E48F9B2DA333FE5C9F4C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62663D9F7C944C2B40E965AE472C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C8143-6705-4C31-9C12-74D30C3BC82D}"/>
      </w:docPartPr>
      <w:docPartBody>
        <w:p w:rsidR="00822346" w:rsidRDefault="00822346">
          <w:pPr>
            <w:pStyle w:val="862663D9F7C944C2B40E965AE472CABD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4FBE3B2655524704B63D590F8E60F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EED2A-D10A-4632-8F89-94BE75F9CC39}"/>
      </w:docPartPr>
      <w:docPartBody>
        <w:p w:rsidR="00822346" w:rsidRDefault="00822346">
          <w:pPr>
            <w:pStyle w:val="4FBE3B2655524704B63D590F8E60F408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DE3CAFE64AD4581B5D8EA6FA1602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E051-9B66-40D5-8C79-4251CEBAB191}"/>
      </w:docPartPr>
      <w:docPartBody>
        <w:p w:rsidR="00822346" w:rsidRDefault="00822346">
          <w:pPr>
            <w:pStyle w:val="CDE3CAFE64AD4581B5D8EA6FA1602590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9AC52CBE63B4AC7B21844CD203C0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DB29-95D3-4848-9D67-E3A3B1D404F8}"/>
      </w:docPartPr>
      <w:docPartBody>
        <w:p w:rsidR="00822346" w:rsidRDefault="00822346">
          <w:pPr>
            <w:pStyle w:val="F9AC52CBE63B4AC7B21844CD203C0224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2770D07C25B46739C9C342F35137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BFDE9-38FB-41BC-94EC-7CA2CF2FAF08}"/>
      </w:docPartPr>
      <w:docPartBody>
        <w:p w:rsidR="00822346" w:rsidRDefault="00822346">
          <w:pPr>
            <w:pStyle w:val="C2770D07C25B46739C9C342F35137F16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1EE2AC330FF49A0B1C21D88759AE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C801-864F-403C-8914-032E3C991E5C}"/>
      </w:docPartPr>
      <w:docPartBody>
        <w:p w:rsidR="00822346" w:rsidRDefault="00822346">
          <w:pPr>
            <w:pStyle w:val="61EE2AC330FF49A0B1C21D88759AE7E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087E29CEA2B74532821D2DD174712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A04E5-97CE-455D-96AC-0EB968DB2A87}"/>
      </w:docPartPr>
      <w:docPartBody>
        <w:p w:rsidR="00822346" w:rsidRDefault="00822346">
          <w:pPr>
            <w:pStyle w:val="087E29CEA2B74532821D2DD174712707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4A928AF58EB94981A70C07CF7F03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3F6F9-6199-4C05-BA0C-7254242FF85A}"/>
      </w:docPartPr>
      <w:docPartBody>
        <w:p w:rsidR="00822346" w:rsidRDefault="00822346">
          <w:pPr>
            <w:pStyle w:val="4A928AF58EB94981A70C07CF7F039C6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58A672B008742C1B48396E51D3C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23385-84BE-47A6-B514-EBC26C2A3A80}"/>
      </w:docPartPr>
      <w:docPartBody>
        <w:p w:rsidR="00822346" w:rsidRDefault="00822346">
          <w:pPr>
            <w:pStyle w:val="F58A672B008742C1B48396E51D3C390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EE7B84093EA42F79E16CC7ADFFCA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AE7F3-7CBC-45E1-A11C-80C1966EA36F}"/>
      </w:docPartPr>
      <w:docPartBody>
        <w:p w:rsidR="00822346" w:rsidRDefault="00822346">
          <w:pPr>
            <w:pStyle w:val="FEE7B84093EA42F79E16CC7ADFFCA0BE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82EC358C89264C40AF1F591B7107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8CE0B-4749-4A3C-9E62-F93B2DC1A9E0}"/>
      </w:docPartPr>
      <w:docPartBody>
        <w:p w:rsidR="00822346" w:rsidRDefault="00822346">
          <w:pPr>
            <w:pStyle w:val="82EC358C89264C40AF1F591B7107EA2F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E48D2BE85FE345AC866D2172AE81F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39B05-E334-4FF1-9CF9-78A87E325255}"/>
      </w:docPartPr>
      <w:docPartBody>
        <w:p w:rsidR="00822346" w:rsidRDefault="00822346">
          <w:pPr>
            <w:pStyle w:val="E48D2BE85FE345AC866D2172AE81F7ED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EBBE6DA25D5C44AFB8789C71DC39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49A7-EA39-4953-B5EF-97FDD4701E9E}"/>
      </w:docPartPr>
      <w:docPartBody>
        <w:p w:rsidR="00822346" w:rsidRDefault="00822346">
          <w:pPr>
            <w:pStyle w:val="EBBE6DA25D5C44AFB8789C71DC395356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608146FC193A46A085DADB3B97688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227DE-F169-4B17-9843-3DB5C1EB8F01}"/>
      </w:docPartPr>
      <w:docPartBody>
        <w:p w:rsidR="00822346" w:rsidRDefault="00822346">
          <w:pPr>
            <w:pStyle w:val="608146FC193A46A085DADB3B97688EC3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  <w:docPart>
      <w:docPartPr>
        <w:name w:val="6B1EB254772248B7A920FA347E3CE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275F-6EAE-4FCC-9BE5-A1B66A47171B}"/>
      </w:docPartPr>
      <w:docPartBody>
        <w:p w:rsidR="00822346" w:rsidRDefault="00822346" w:rsidP="00822346">
          <w:pPr>
            <w:pStyle w:val="6B1EB254772248B7A920FA347E3CE7A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54B9D5AE45A4DE59E1A314C86A26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F489-A27B-47AC-B341-1531AB219AAC}"/>
      </w:docPartPr>
      <w:docPartBody>
        <w:p w:rsidR="00822346" w:rsidRDefault="00822346" w:rsidP="00822346">
          <w:pPr>
            <w:pStyle w:val="954B9D5AE45A4DE59E1A314C86A260A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8D4BCF48B5E47BB9CB5D856B333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46885-90CA-434A-9266-41330999BDD5}"/>
      </w:docPartPr>
      <w:docPartBody>
        <w:p w:rsidR="00822346" w:rsidRDefault="00822346" w:rsidP="00822346">
          <w:pPr>
            <w:pStyle w:val="38D4BCF48B5E47BB9CB5D856B333C74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AB44F1381624C3CAF0E2BEDFD53C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89C7B-F46E-4EFF-B532-998754A560CA}"/>
      </w:docPartPr>
      <w:docPartBody>
        <w:p w:rsidR="00822346" w:rsidRDefault="00822346" w:rsidP="00822346">
          <w:pPr>
            <w:pStyle w:val="4AB44F1381624C3CAF0E2BEDFD53CE5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51D9FF30F38436EAF543929D9C3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25A80-E4C2-4BA7-B7CA-E88082720E8D}"/>
      </w:docPartPr>
      <w:docPartBody>
        <w:p w:rsidR="00822346" w:rsidRDefault="00822346" w:rsidP="00822346">
          <w:pPr>
            <w:pStyle w:val="A51D9FF30F38436EAF543929D9C3846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006EC0C5BF54C35B78A890F5DC9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0B36-55E5-4637-B71D-D4553CBC7E90}"/>
      </w:docPartPr>
      <w:docPartBody>
        <w:p w:rsidR="00822346" w:rsidRDefault="00822346" w:rsidP="00822346">
          <w:pPr>
            <w:pStyle w:val="4006EC0C5BF54C35B78A890F5DC945F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2361FBB6FCC4514B2057B0B3CD89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0BE08-25F8-4F1C-BFD2-43F6ACC8C517}"/>
      </w:docPartPr>
      <w:docPartBody>
        <w:p w:rsidR="00822346" w:rsidRDefault="00822346" w:rsidP="00822346">
          <w:pPr>
            <w:pStyle w:val="02361FBB6FCC4514B2057B0B3CD89D2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EC87E4B429B43CC8D858FB8B9073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A550C-7EE7-47F3-AE0C-14F55D737D87}"/>
      </w:docPartPr>
      <w:docPartBody>
        <w:p w:rsidR="00822346" w:rsidRDefault="00822346" w:rsidP="00822346">
          <w:pPr>
            <w:pStyle w:val="3EC87E4B429B43CC8D858FB8B90737E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DFB9A9805644BF99EE6AD4ED6D06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3D091-25C5-4DEF-855A-49387B2973FF}"/>
      </w:docPartPr>
      <w:docPartBody>
        <w:p w:rsidR="00822346" w:rsidRDefault="00822346" w:rsidP="00822346">
          <w:pPr>
            <w:pStyle w:val="DDFB9A9805644BF99EE6AD4ED6D061C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90EDCB549AE422DAC6616E2F8527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EA7DE-AF78-4446-8843-ABF268CF9689}"/>
      </w:docPartPr>
      <w:docPartBody>
        <w:p w:rsidR="00822346" w:rsidRDefault="00822346" w:rsidP="00822346">
          <w:pPr>
            <w:pStyle w:val="A90EDCB549AE422DAC6616E2F8527AB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106817420774A3C9E0902FB48148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AA706-65F4-4179-9116-551F42861997}"/>
      </w:docPartPr>
      <w:docPartBody>
        <w:p w:rsidR="00822346" w:rsidRDefault="00822346" w:rsidP="00822346">
          <w:pPr>
            <w:pStyle w:val="A106817420774A3C9E0902FB481483B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8A35BF9C5D5409386C62CB925BA0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358BC-3F50-41E7-A6F9-9C3BC2F73091}"/>
      </w:docPartPr>
      <w:docPartBody>
        <w:p w:rsidR="00822346" w:rsidRDefault="00822346" w:rsidP="00822346">
          <w:pPr>
            <w:pStyle w:val="C8A35BF9C5D5409386C62CB925BA0BD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D28F42E286C47DCB16F48B0771B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C3D0C-0EBB-437E-9FA4-138BDCA24A2A}"/>
      </w:docPartPr>
      <w:docPartBody>
        <w:p w:rsidR="00822346" w:rsidRDefault="00822346" w:rsidP="00822346">
          <w:pPr>
            <w:pStyle w:val="4D28F42E286C47DCB16F48B0771B069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F891D7397074B43AD3EE0FD3885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9DED6-9DCF-49A2-BE66-E0A00FB7031E}"/>
      </w:docPartPr>
      <w:docPartBody>
        <w:p w:rsidR="00822346" w:rsidRDefault="00822346" w:rsidP="00822346">
          <w:pPr>
            <w:pStyle w:val="1F891D7397074B43AD3EE0FD3885114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B5B8534134D4DEE8715C1DFA0D2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32CD-B43C-4507-94AC-D6FFD1A899EF}"/>
      </w:docPartPr>
      <w:docPartBody>
        <w:p w:rsidR="00822346" w:rsidRDefault="00822346" w:rsidP="00822346">
          <w:pPr>
            <w:pStyle w:val="7B5B8534134D4DEE8715C1DFA0D2D48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369A6FB98D7404689C7ED7EB566C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6D257-DCA3-42D7-AE2F-1CC434201AFD}"/>
      </w:docPartPr>
      <w:docPartBody>
        <w:p w:rsidR="00822346" w:rsidRDefault="00822346" w:rsidP="00822346">
          <w:pPr>
            <w:pStyle w:val="2369A6FB98D7404689C7ED7EB566C40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B1ED6D69B3D41EA9FA2FE4F181D6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3561-4F08-4E49-AFD0-A4F03EC4269C}"/>
      </w:docPartPr>
      <w:docPartBody>
        <w:p w:rsidR="00822346" w:rsidRDefault="00822346" w:rsidP="00822346">
          <w:pPr>
            <w:pStyle w:val="9B1ED6D69B3D41EA9FA2FE4F181D6F4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A9026C07FF94917B8A0EFA6983C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CABB2-336D-4BFA-B9F4-B1BE598936DA}"/>
      </w:docPartPr>
      <w:docPartBody>
        <w:p w:rsidR="00822346" w:rsidRDefault="00822346" w:rsidP="00822346">
          <w:pPr>
            <w:pStyle w:val="CA9026C07FF94917B8A0EFA6983CFB8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95BF028D8624B73AD8A5F8C8EE5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51EF2-3D4A-4DA3-97EB-C7834D58CB43}"/>
      </w:docPartPr>
      <w:docPartBody>
        <w:p w:rsidR="00822346" w:rsidRDefault="00822346" w:rsidP="00822346">
          <w:pPr>
            <w:pStyle w:val="295BF028D8624B73AD8A5F8C8EE5B16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42A3A915C404D8E8B9A265220D5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51136-6892-4F32-BF8F-EBF616E21886}"/>
      </w:docPartPr>
      <w:docPartBody>
        <w:p w:rsidR="00822346" w:rsidRDefault="00822346" w:rsidP="00822346">
          <w:pPr>
            <w:pStyle w:val="A42A3A915C404D8E8B9A265220D56FE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E70F8685F214086892C13814B20B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72BA7-3FE8-4442-B5A9-2A0E17B6E263}"/>
      </w:docPartPr>
      <w:docPartBody>
        <w:p w:rsidR="00822346" w:rsidRDefault="00822346" w:rsidP="00822346">
          <w:pPr>
            <w:pStyle w:val="9E70F8685F214086892C13814B20B70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BB76FD780964AFFAD94F8548733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36CE-4BBB-4DF9-BBA2-E4BD2B1E8ED6}"/>
      </w:docPartPr>
      <w:docPartBody>
        <w:p w:rsidR="00822346" w:rsidRDefault="00822346" w:rsidP="00822346">
          <w:pPr>
            <w:pStyle w:val="FBB76FD780964AFFAD94F8548733150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81CEEF4EA38482883510DE32F84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A333D-2B06-46CF-9385-2E231AC8E007}"/>
      </w:docPartPr>
      <w:docPartBody>
        <w:p w:rsidR="00822346" w:rsidRDefault="00822346" w:rsidP="00822346">
          <w:pPr>
            <w:pStyle w:val="F81CEEF4EA38482883510DE32F84ED1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F4865C9854444F68DA9E4C406D5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CFCF7-002B-45E8-B147-144E3C4652F7}"/>
      </w:docPartPr>
      <w:docPartBody>
        <w:p w:rsidR="00822346" w:rsidRDefault="00822346" w:rsidP="00822346">
          <w:pPr>
            <w:pStyle w:val="1F4865C9854444F68DA9E4C406D5B09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74F16067D6B483787CA329BCEC4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BF604-4A74-44DA-A3EF-49466B8637B4}"/>
      </w:docPartPr>
      <w:docPartBody>
        <w:p w:rsidR="00822346" w:rsidRDefault="00822346" w:rsidP="00822346">
          <w:pPr>
            <w:pStyle w:val="674F16067D6B483787CA329BCEC4BA4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53CA5F9B64C40C59754C4B2B356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5D68B-7539-46FC-A220-2D38B96009A8}"/>
      </w:docPartPr>
      <w:docPartBody>
        <w:p w:rsidR="00822346" w:rsidRDefault="00822346" w:rsidP="00822346">
          <w:pPr>
            <w:pStyle w:val="A53CA5F9B64C40C59754C4B2B356530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3C3BD4EC571469EA27FCE5380B26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E946-F57C-4852-9F32-250F83F41EB6}"/>
      </w:docPartPr>
      <w:docPartBody>
        <w:p w:rsidR="00822346" w:rsidRDefault="00822346" w:rsidP="00822346">
          <w:pPr>
            <w:pStyle w:val="73C3BD4EC571469EA27FCE5380B2642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CDAD65756D94C09AA5BFC151907C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FF18-7A27-4263-A47B-F83D4C4329DE}"/>
      </w:docPartPr>
      <w:docPartBody>
        <w:p w:rsidR="00822346" w:rsidRDefault="00822346" w:rsidP="00822346">
          <w:pPr>
            <w:pStyle w:val="1CDAD65756D94C09AA5BFC151907C31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0AD18B072944F67B12349A17E3A9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1B00-1243-4E22-AF31-FA58B67508B0}"/>
      </w:docPartPr>
      <w:docPartBody>
        <w:p w:rsidR="00822346" w:rsidRDefault="00822346" w:rsidP="00822346">
          <w:pPr>
            <w:pStyle w:val="40AD18B072944F67B12349A17E3A984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063144D189940CB918510E224B3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62B38-9AD1-4694-AAB5-922B9D8A140E}"/>
      </w:docPartPr>
      <w:docPartBody>
        <w:p w:rsidR="00822346" w:rsidRDefault="00822346" w:rsidP="00822346">
          <w:pPr>
            <w:pStyle w:val="8063144D189940CB918510E224B3B0D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6B6F0B38E244FF6A89E6BBC52FB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5188-BDB2-42EE-AB09-9497AD841708}"/>
      </w:docPartPr>
      <w:docPartBody>
        <w:p w:rsidR="00822346" w:rsidRDefault="00822346" w:rsidP="00822346">
          <w:pPr>
            <w:pStyle w:val="16B6F0B38E244FF6A89E6BBC52FB81E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F3E98DD855C45A6BD7F567668C79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FE04D-8261-454A-BD87-32531CD26FBB}"/>
      </w:docPartPr>
      <w:docPartBody>
        <w:p w:rsidR="00822346" w:rsidRDefault="00822346" w:rsidP="00822346">
          <w:pPr>
            <w:pStyle w:val="9F3E98DD855C45A6BD7F567668C79B1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CA6A5C409FF43F89848C48E0028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6947-C9F8-4DA2-974A-ACE72479750A}"/>
      </w:docPartPr>
      <w:docPartBody>
        <w:p w:rsidR="00822346" w:rsidRDefault="00822346" w:rsidP="00822346">
          <w:pPr>
            <w:pStyle w:val="9CA6A5C409FF43F89848C48E00286AC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36B5BE1A18A4B6CBF840BD4D4C1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49FB-6582-468F-A383-FFB8F18136C0}"/>
      </w:docPartPr>
      <w:docPartBody>
        <w:p w:rsidR="00822346" w:rsidRDefault="00822346" w:rsidP="00822346">
          <w:pPr>
            <w:pStyle w:val="836B5BE1A18A4B6CBF840BD4D4C1431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197CA721DF04B68AFB988CB01F4B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9FDC-0261-42EC-B619-E4EBC60419C7}"/>
      </w:docPartPr>
      <w:docPartBody>
        <w:p w:rsidR="00822346" w:rsidRDefault="00822346" w:rsidP="00822346">
          <w:pPr>
            <w:pStyle w:val="4197CA721DF04B68AFB988CB01F4BD8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559A65C383C45A0B46F935981C1D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E9C0F-5E13-4CBF-8D04-81F809ADB637}"/>
      </w:docPartPr>
      <w:docPartBody>
        <w:p w:rsidR="00822346" w:rsidRDefault="00822346" w:rsidP="00822346">
          <w:pPr>
            <w:pStyle w:val="B559A65C383C45A0B46F935981C1DC4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41D703E4D4F4FC79BE00367D9ED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470F-130A-4CD1-9B25-BBF590B6711E}"/>
      </w:docPartPr>
      <w:docPartBody>
        <w:p w:rsidR="00822346" w:rsidRDefault="00822346" w:rsidP="00822346">
          <w:pPr>
            <w:pStyle w:val="541D703E4D4F4FC79BE00367D9EDEEC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5F6AEE2231D43CD8201B3BA7E52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3DB4-8CA8-47CC-8388-087267AB6C52}"/>
      </w:docPartPr>
      <w:docPartBody>
        <w:p w:rsidR="00822346" w:rsidRDefault="00822346" w:rsidP="00822346">
          <w:pPr>
            <w:pStyle w:val="05F6AEE2231D43CD8201B3BA7E525D2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35AE029192343C9BA29471BA8881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AB1F6-9BBC-41A3-BF98-1F73EABABA0B}"/>
      </w:docPartPr>
      <w:docPartBody>
        <w:p w:rsidR="00822346" w:rsidRDefault="00822346" w:rsidP="00822346">
          <w:pPr>
            <w:pStyle w:val="A35AE029192343C9BA29471BA8881D5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02CECF14FBB4F0B99EEB419C2E4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914A7-2D15-48F0-9D89-0CB74D34D7A5}"/>
      </w:docPartPr>
      <w:docPartBody>
        <w:p w:rsidR="00822346" w:rsidRDefault="00822346" w:rsidP="00822346">
          <w:pPr>
            <w:pStyle w:val="D02CECF14FBB4F0B99EEB419C2E4449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86749D2452D4AFF985711C6EB594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A4006-DFE7-4CB4-AB78-061F0C35A2EF}"/>
      </w:docPartPr>
      <w:docPartBody>
        <w:p w:rsidR="00822346" w:rsidRDefault="00822346" w:rsidP="00822346">
          <w:pPr>
            <w:pStyle w:val="986749D2452D4AFF985711C6EB594B3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265976B973143EF817886A912AC8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590FA-466B-4217-A4DC-8B6AAC58086E}"/>
      </w:docPartPr>
      <w:docPartBody>
        <w:p w:rsidR="00822346" w:rsidRDefault="00822346" w:rsidP="00822346">
          <w:pPr>
            <w:pStyle w:val="2265976B973143EF817886A912AC8B7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7FEF6A78DE44686A2376DF428D7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60D9A-0395-48DB-9798-6673F9A190B6}"/>
      </w:docPartPr>
      <w:docPartBody>
        <w:p w:rsidR="00822346" w:rsidRDefault="00822346" w:rsidP="00822346">
          <w:pPr>
            <w:pStyle w:val="37FEF6A78DE44686A2376DF428D7948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084F54D3CAD4FBFAD91842A617EF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BD04-9B38-4644-B8EA-267C4368E990}"/>
      </w:docPartPr>
      <w:docPartBody>
        <w:p w:rsidR="00822346" w:rsidRDefault="00822346" w:rsidP="00822346">
          <w:pPr>
            <w:pStyle w:val="3084F54D3CAD4FBFAD91842A617EFCD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AC8D1271FF1462E9E07A8BD0EBB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DB664-CBB4-4EB9-A60B-7DC6F2752228}"/>
      </w:docPartPr>
      <w:docPartBody>
        <w:p w:rsidR="00822346" w:rsidRDefault="00822346" w:rsidP="00822346">
          <w:pPr>
            <w:pStyle w:val="AAC8D1271FF1462E9E07A8BD0EBB5C3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1BE9995A3AA4466823F4BD05B73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AA8BD-75E8-4C79-865F-BE358BE19C68}"/>
      </w:docPartPr>
      <w:docPartBody>
        <w:p w:rsidR="00822346" w:rsidRDefault="00822346" w:rsidP="00822346">
          <w:pPr>
            <w:pStyle w:val="01BE9995A3AA4466823F4BD05B7349C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5724F5F542940B7A2915FBDA2C17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8DCFB-22FA-4AE9-88CA-395E4E5FC34C}"/>
      </w:docPartPr>
      <w:docPartBody>
        <w:p w:rsidR="00822346" w:rsidRDefault="00822346" w:rsidP="00822346">
          <w:pPr>
            <w:pStyle w:val="55724F5F542940B7A2915FBDA2C1744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D612E4F9CEB46B08E329B9D7C71C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4E7CA-5745-433C-82F7-FBB7A2EDD1FB}"/>
      </w:docPartPr>
      <w:docPartBody>
        <w:p w:rsidR="00822346" w:rsidRDefault="00822346" w:rsidP="00822346">
          <w:pPr>
            <w:pStyle w:val="6D612E4F9CEB46B08E329B9D7C71CF1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482EAFCE366480F84F33E9C6409C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718F-03F7-44CE-A558-5012E0A42492}"/>
      </w:docPartPr>
      <w:docPartBody>
        <w:p w:rsidR="00822346" w:rsidRDefault="00822346" w:rsidP="00822346">
          <w:pPr>
            <w:pStyle w:val="3482EAFCE366480F84F33E9C6409C44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7CAB1A47F36481A8487E8CBFB236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EB2FD-7A56-4072-B59D-49090071635E}"/>
      </w:docPartPr>
      <w:docPartBody>
        <w:p w:rsidR="00306F12" w:rsidRDefault="00822346" w:rsidP="00822346">
          <w:pPr>
            <w:pStyle w:val="67CAB1A47F36481A8487E8CBFB23655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4010C91EAC24180B225FE8F27B19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2FE4D-D569-4CC1-B443-08E5DDD999B9}"/>
      </w:docPartPr>
      <w:docPartBody>
        <w:p w:rsidR="00306F12" w:rsidRDefault="00822346" w:rsidP="00822346">
          <w:pPr>
            <w:pStyle w:val="44010C91EAC24180B225FE8F27B190D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5489B2A2FEE4A019506AC4F62B81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D045D-478D-4B6E-BDD8-EAC56947F403}"/>
      </w:docPartPr>
      <w:docPartBody>
        <w:p w:rsidR="00306F12" w:rsidRDefault="00822346" w:rsidP="00822346">
          <w:pPr>
            <w:pStyle w:val="75489B2A2FEE4A019506AC4F62B81D6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CF799A2020C451EADC2A40B972DB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B415-901F-42FF-9D63-4F2C38E1A687}"/>
      </w:docPartPr>
      <w:docPartBody>
        <w:p w:rsidR="00306F12" w:rsidRDefault="00822346" w:rsidP="00822346">
          <w:pPr>
            <w:pStyle w:val="3CF799A2020C451EADC2A40B972DB11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8A0FDB39D8A4E37B80607B18CE3F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BAE7C-87A0-495B-9DF0-A21F89C3E855}"/>
      </w:docPartPr>
      <w:docPartBody>
        <w:p w:rsidR="00306F12" w:rsidRDefault="00822346" w:rsidP="00822346">
          <w:pPr>
            <w:pStyle w:val="E8A0FDB39D8A4E37B80607B18CE3FF5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58BE0C683A44FB2B96FE3C0415E7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616C3-3BDA-4F8A-980E-FF6C7D11993E}"/>
      </w:docPartPr>
      <w:docPartBody>
        <w:p w:rsidR="00306F12" w:rsidRDefault="00822346" w:rsidP="00822346">
          <w:pPr>
            <w:pStyle w:val="858BE0C683A44FB2B96FE3C0415E7B7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038C5C6CD354B3A81E99E28B5183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E056D-857D-4EE3-B064-5D7D745244ED}"/>
      </w:docPartPr>
      <w:docPartBody>
        <w:p w:rsidR="00306F12" w:rsidRDefault="00822346" w:rsidP="00822346">
          <w:pPr>
            <w:pStyle w:val="4038C5C6CD354B3A81E99E28B5183B0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EECE56325784048BE56538CA41A3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46353-0647-4041-8FD0-D52AFB314C34}"/>
      </w:docPartPr>
      <w:docPartBody>
        <w:p w:rsidR="00306F12" w:rsidRDefault="00822346" w:rsidP="00822346">
          <w:pPr>
            <w:pStyle w:val="7EECE56325784048BE56538CA41A3E2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0DE120B09E241BB83F8D1C4E543A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B3AAE-81CF-4712-9B87-DDEE4C2543B5}"/>
      </w:docPartPr>
      <w:docPartBody>
        <w:p w:rsidR="00306F12" w:rsidRDefault="00822346" w:rsidP="00822346">
          <w:pPr>
            <w:pStyle w:val="B0DE120B09E241BB83F8D1C4E543A2E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9B5FE7C8B0948C09A664A4FDF2E3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A1479-AC88-406D-BBE1-C6885F01D549}"/>
      </w:docPartPr>
      <w:docPartBody>
        <w:p w:rsidR="00306F12" w:rsidRDefault="00822346" w:rsidP="00822346">
          <w:pPr>
            <w:pStyle w:val="B9B5FE7C8B0948C09A664A4FDF2E37F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E652A007C694AF4BB66A636AD98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9A8B5-499A-491C-AC47-65D55FD9BA10}"/>
      </w:docPartPr>
      <w:docPartBody>
        <w:p w:rsidR="00306F12" w:rsidRDefault="00822346" w:rsidP="00822346">
          <w:pPr>
            <w:pStyle w:val="CE652A007C694AF4BB66A636AD989BE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3D64EFD0BCA4E30924DAE8BCB9FA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F13D-EBEF-4F2B-BD70-BB7E0766A887}"/>
      </w:docPartPr>
      <w:docPartBody>
        <w:p w:rsidR="00306F12" w:rsidRDefault="00822346" w:rsidP="00822346">
          <w:pPr>
            <w:pStyle w:val="83D64EFD0BCA4E30924DAE8BCB9FAA3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264DF5DFACF411088A0D076094A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38B3C-F13B-4876-B2DB-ACB8801519B6}"/>
      </w:docPartPr>
      <w:docPartBody>
        <w:p w:rsidR="00306F12" w:rsidRDefault="00822346" w:rsidP="00822346">
          <w:pPr>
            <w:pStyle w:val="8264DF5DFACF411088A0D076094A1EE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23D5E7F5D9B40CFA43A4A2C78AB0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DF01-123E-43AE-8757-9419EF8F3FF9}"/>
      </w:docPartPr>
      <w:docPartBody>
        <w:p w:rsidR="00306F12" w:rsidRDefault="00822346" w:rsidP="00822346">
          <w:pPr>
            <w:pStyle w:val="C23D5E7F5D9B40CFA43A4A2C78AB07B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2F97A3FFE92499D99B1C725BA4C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FE825-DCEE-4A1B-9ECC-5831805FE038}"/>
      </w:docPartPr>
      <w:docPartBody>
        <w:p w:rsidR="00306F12" w:rsidRDefault="00822346" w:rsidP="00822346">
          <w:pPr>
            <w:pStyle w:val="02F97A3FFE92499D99B1C725BA4C9EF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3CDB31C019441A7943C4517669D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0A0B6-5002-43C5-A694-A10CD40B0F47}"/>
      </w:docPartPr>
      <w:docPartBody>
        <w:p w:rsidR="00306F12" w:rsidRDefault="00822346" w:rsidP="00822346">
          <w:pPr>
            <w:pStyle w:val="F3CDB31C019441A7943C4517669DD3C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F727DB2D1474D11A8791D9FEE15B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D78A7-9ED2-4AC4-A454-85D7C0087FDB}"/>
      </w:docPartPr>
      <w:docPartBody>
        <w:p w:rsidR="00306F12" w:rsidRDefault="00822346" w:rsidP="00822346">
          <w:pPr>
            <w:pStyle w:val="5F727DB2D1474D11A8791D9FEE15BDB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AA97B8FF24C40F8B41616AEA034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19F7D-4ADA-4D8D-84D2-DBBB4F1EE666}"/>
      </w:docPartPr>
      <w:docPartBody>
        <w:p w:rsidR="00306F12" w:rsidRDefault="00822346" w:rsidP="00822346">
          <w:pPr>
            <w:pStyle w:val="BAA97B8FF24C40F8B41616AEA034DE7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BBF304C8C654BE49BA9C79489820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97974-1C40-4A79-94C3-E08113053B61}"/>
      </w:docPartPr>
      <w:docPartBody>
        <w:p w:rsidR="00306F12" w:rsidRDefault="00822346" w:rsidP="00822346">
          <w:pPr>
            <w:pStyle w:val="BBBF304C8C654BE49BA9C794898207F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4D60ED743E2466AA34D014F0FE18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665B9-C5FA-46B5-8D06-98B26C05DA13}"/>
      </w:docPartPr>
      <w:docPartBody>
        <w:p w:rsidR="00306F12" w:rsidRDefault="00822346" w:rsidP="00822346">
          <w:pPr>
            <w:pStyle w:val="54D60ED743E2466AA34D014F0FE186D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62B7A36280141B1824A7AFE6F0C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F61D-4B5C-4EFA-B9B5-92F56F81496E}"/>
      </w:docPartPr>
      <w:docPartBody>
        <w:p w:rsidR="00306F12" w:rsidRDefault="00822346" w:rsidP="00822346">
          <w:pPr>
            <w:pStyle w:val="162B7A36280141B1824A7AFE6F0C460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3719D8B7FE04FA6A9A7B9E47FEC6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344E-3B41-4321-AAEC-0B716E53628A}"/>
      </w:docPartPr>
      <w:docPartBody>
        <w:p w:rsidR="00306F12" w:rsidRDefault="00822346" w:rsidP="00822346">
          <w:pPr>
            <w:pStyle w:val="93719D8B7FE04FA6A9A7B9E47FEC6E3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4C6AB35758745579A29B4CD784A4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F60D-A7B4-4701-8F4F-DEBA0B73E7CF}"/>
      </w:docPartPr>
      <w:docPartBody>
        <w:p w:rsidR="00306F12" w:rsidRDefault="00822346" w:rsidP="00822346">
          <w:pPr>
            <w:pStyle w:val="E4C6AB35758745579A29B4CD784A435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A593276EE1C4D0DB015478CE9A6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2F6EA-39A9-4BBD-942D-B86B505DBC49}"/>
      </w:docPartPr>
      <w:docPartBody>
        <w:p w:rsidR="00306F12" w:rsidRDefault="00822346" w:rsidP="00822346">
          <w:pPr>
            <w:pStyle w:val="0A593276EE1C4D0DB015478CE9A6F25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E886F4CB1134F298D91CCFD88D83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665C5-C912-4070-927D-9FA745741AAF}"/>
      </w:docPartPr>
      <w:docPartBody>
        <w:p w:rsidR="00306F12" w:rsidRDefault="00822346" w:rsidP="00822346">
          <w:pPr>
            <w:pStyle w:val="EE886F4CB1134F298D91CCFD88D839F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3AA0BC4554243D6AD2826B3A12B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EBEF-C647-4CCE-AABF-0AA016C41A80}"/>
      </w:docPartPr>
      <w:docPartBody>
        <w:p w:rsidR="00306F12" w:rsidRDefault="00822346" w:rsidP="00822346">
          <w:pPr>
            <w:pStyle w:val="E3AA0BC4554243D6AD2826B3A12BA37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EC116CCC54240FD92BB2698B1B8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81E2E-E62C-4B84-A315-82F52AD904CD}"/>
      </w:docPartPr>
      <w:docPartBody>
        <w:p w:rsidR="00306F12" w:rsidRDefault="00822346" w:rsidP="00822346">
          <w:pPr>
            <w:pStyle w:val="BEC116CCC54240FD92BB2698B1B83C9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2C76942FD594035892652E1170A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3108-C3DA-43F6-AA73-D79CA751FEF2}"/>
      </w:docPartPr>
      <w:docPartBody>
        <w:p w:rsidR="00306F12" w:rsidRDefault="00822346" w:rsidP="00822346">
          <w:pPr>
            <w:pStyle w:val="32C76942FD594035892652E1170A5B5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A838CEDE6494361BD18C0175C23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62D0B-4670-403A-819E-20BC90C0C340}"/>
      </w:docPartPr>
      <w:docPartBody>
        <w:p w:rsidR="00306F12" w:rsidRDefault="00822346" w:rsidP="00822346">
          <w:pPr>
            <w:pStyle w:val="CA838CEDE6494361BD18C0175C23843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1153120B1704974BDD1F2B979364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CCD09-8F6A-45F2-836B-6EFE990B9432}"/>
      </w:docPartPr>
      <w:docPartBody>
        <w:p w:rsidR="00306F12" w:rsidRDefault="00822346" w:rsidP="00822346">
          <w:pPr>
            <w:pStyle w:val="91153120B1704974BDD1F2B97936479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EB2FB838F0143AF899A2551FF6F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10327-6FAD-4DA6-9638-D71FB447DF67}"/>
      </w:docPartPr>
      <w:docPartBody>
        <w:p w:rsidR="00306F12" w:rsidRDefault="00822346" w:rsidP="00822346">
          <w:pPr>
            <w:pStyle w:val="1EB2FB838F0143AF899A2551FF6FF17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7E34229742E45B58244946D7E8A0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6D395-FF2F-48BF-8202-EE58F332521A}"/>
      </w:docPartPr>
      <w:docPartBody>
        <w:p w:rsidR="00306F12" w:rsidRDefault="00822346" w:rsidP="00822346">
          <w:pPr>
            <w:pStyle w:val="D7E34229742E45B58244946D7E8A04E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A5C1948E10541B682C5BEB7B747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5B77A-CB09-46F9-87ED-A92F776EBC38}"/>
      </w:docPartPr>
      <w:docPartBody>
        <w:p w:rsidR="00306F12" w:rsidRDefault="00822346" w:rsidP="00822346">
          <w:pPr>
            <w:pStyle w:val="2A5C1948E10541B682C5BEB7B747EA1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A4AF6DE66204EB3AF8805CEEE88C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9BE16-4EF7-457E-A2E2-9C59308FB0D5}"/>
      </w:docPartPr>
      <w:docPartBody>
        <w:p w:rsidR="00306F12" w:rsidRDefault="00822346" w:rsidP="00822346">
          <w:pPr>
            <w:pStyle w:val="4A4AF6DE66204EB3AF8805CEEE88C57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7312083A7B14E6DB9FF7DF116EBC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F179-5183-4D7B-A843-9DE90548B29E}"/>
      </w:docPartPr>
      <w:docPartBody>
        <w:p w:rsidR="00306F12" w:rsidRDefault="00822346" w:rsidP="00822346">
          <w:pPr>
            <w:pStyle w:val="67312083A7B14E6DB9FF7DF116EBCB2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D242DDD9A024FC7A5DC3F70BE97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3C26-C39F-4A0D-9A65-2C818B557F64}"/>
      </w:docPartPr>
      <w:docPartBody>
        <w:p w:rsidR="00306F12" w:rsidRDefault="00822346" w:rsidP="00822346">
          <w:pPr>
            <w:pStyle w:val="2D242DDD9A024FC7A5DC3F70BE97D01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C474B91DF624F4DA45BF77DF917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8DDF3-5DAA-47F4-9218-ECA4B3BDFFF5}"/>
      </w:docPartPr>
      <w:docPartBody>
        <w:p w:rsidR="00306F12" w:rsidRDefault="00822346" w:rsidP="00822346">
          <w:pPr>
            <w:pStyle w:val="CC474B91DF624F4DA45BF77DF917089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35E4854B0B14FFDAA0C1569DB943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B9DA-BA5D-4063-8C14-62C1D00EC4F2}"/>
      </w:docPartPr>
      <w:docPartBody>
        <w:p w:rsidR="00306F12" w:rsidRDefault="00822346" w:rsidP="00822346">
          <w:pPr>
            <w:pStyle w:val="935E4854B0B14FFDAA0C1569DB943DE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CE6F71E18E640D5B809DC5355DA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FF617-6065-49BA-A2AE-439FDC8ABC68}"/>
      </w:docPartPr>
      <w:docPartBody>
        <w:p w:rsidR="00306F12" w:rsidRDefault="00822346" w:rsidP="00822346">
          <w:pPr>
            <w:pStyle w:val="2CE6F71E18E640D5B809DC5355DABA4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DA367400E7041AB98CCE58527087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85637-173E-43D5-AC24-731B8D37526E}"/>
      </w:docPartPr>
      <w:docPartBody>
        <w:p w:rsidR="00306F12" w:rsidRDefault="00822346" w:rsidP="00822346">
          <w:pPr>
            <w:pStyle w:val="6DA367400E7041AB98CCE5852708702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7C593831A3F41B5898E791015D0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8A04-7547-427D-9B13-EF39AC8C8683}"/>
      </w:docPartPr>
      <w:docPartBody>
        <w:p w:rsidR="00306F12" w:rsidRDefault="00822346" w:rsidP="00822346">
          <w:pPr>
            <w:pStyle w:val="77C593831A3F41B5898E791015D09F6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939835343A043B898B0B47385E49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9E53A-C821-4C66-A9C2-C3F95243EB30}"/>
      </w:docPartPr>
      <w:docPartBody>
        <w:p w:rsidR="00306F12" w:rsidRDefault="00822346" w:rsidP="00822346">
          <w:pPr>
            <w:pStyle w:val="3939835343A043B898B0B47385E499B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1A2E5B7A669429A9BCFFD3BD2C3F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E2D28-B558-4E20-A2CE-2D580A449C7B}"/>
      </w:docPartPr>
      <w:docPartBody>
        <w:p w:rsidR="00306F12" w:rsidRDefault="00822346" w:rsidP="00822346">
          <w:pPr>
            <w:pStyle w:val="31A2E5B7A669429A9BCFFD3BD2C3FEF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222F000466C40A7B59A4A3903342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29F20-11E8-4465-8AC2-0E60D76CA437}"/>
      </w:docPartPr>
      <w:docPartBody>
        <w:p w:rsidR="00306F12" w:rsidRDefault="00822346" w:rsidP="00822346">
          <w:pPr>
            <w:pStyle w:val="3222F000466C40A7B59A4A390334243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B718868A709416F85D8DF2B4194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A9B3-71CC-493C-B759-EA57A6013EC2}"/>
      </w:docPartPr>
      <w:docPartBody>
        <w:p w:rsidR="00306F12" w:rsidRDefault="00822346" w:rsidP="00822346">
          <w:pPr>
            <w:pStyle w:val="5B718868A709416F85D8DF2B4194F5C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AA3614FD21A4A639B2CB577B639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B918-CD11-45E7-8CF0-9BBF5B146E84}"/>
      </w:docPartPr>
      <w:docPartBody>
        <w:p w:rsidR="00306F12" w:rsidRDefault="00822346" w:rsidP="00822346">
          <w:pPr>
            <w:pStyle w:val="4AA3614FD21A4A639B2CB577B639A92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39945FF4C4A4E37ABFBBF126A3D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BCC6-955E-48BF-8B15-22CCB4A77617}"/>
      </w:docPartPr>
      <w:docPartBody>
        <w:p w:rsidR="00306F12" w:rsidRDefault="00822346" w:rsidP="00822346">
          <w:pPr>
            <w:pStyle w:val="639945FF4C4A4E37ABFBBF126A3DA8F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9E31A38D72442AE81060FC919CB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1F40B-1030-4A85-8D48-3FA9D78FA52C}"/>
      </w:docPartPr>
      <w:docPartBody>
        <w:p w:rsidR="00306F12" w:rsidRDefault="00822346" w:rsidP="00822346">
          <w:pPr>
            <w:pStyle w:val="79E31A38D72442AE81060FC919CBC4F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A07FBDF3EC04479BE112A7E2EA18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3A4EE-CD59-406B-98C0-D1DDEFC963BE}"/>
      </w:docPartPr>
      <w:docPartBody>
        <w:p w:rsidR="00306F12" w:rsidRDefault="00822346" w:rsidP="00822346">
          <w:pPr>
            <w:pStyle w:val="FA07FBDF3EC04479BE112A7E2EA18D1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0F5A4BAD6FF4FBF84D94E4EE7213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44B4D-72F0-4876-84D5-F14E9B29872D}"/>
      </w:docPartPr>
      <w:docPartBody>
        <w:p w:rsidR="00306F12" w:rsidRDefault="00822346" w:rsidP="00822346">
          <w:pPr>
            <w:pStyle w:val="C0F5A4BAD6FF4FBF84D94E4EE72132D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DD45A94CA4E49278A86F0FFBE57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347F6-DB70-49B6-A0FB-3F9891FDAEE7}"/>
      </w:docPartPr>
      <w:docPartBody>
        <w:p w:rsidR="00306F12" w:rsidRDefault="00822346" w:rsidP="00822346">
          <w:pPr>
            <w:pStyle w:val="2DD45A94CA4E49278A86F0FFBE57D2C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E95ABDCBD53437AA8F4B2DEDCBC3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66D33-C770-4490-B945-945A9B09C496}"/>
      </w:docPartPr>
      <w:docPartBody>
        <w:p w:rsidR="00306F12" w:rsidRDefault="00822346" w:rsidP="00822346">
          <w:pPr>
            <w:pStyle w:val="5E95ABDCBD53437AA8F4B2DEDCBC3C5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17F447ED0F7415FA189B8F1CD3CC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48413-ABD8-4175-8D07-C06992928129}"/>
      </w:docPartPr>
      <w:docPartBody>
        <w:p w:rsidR="00306F12" w:rsidRDefault="00822346" w:rsidP="00822346">
          <w:pPr>
            <w:pStyle w:val="817F447ED0F7415FA189B8F1CD3CCC8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2C6FCA0D3EB48B59DE49AFCB5A5F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D8B41-487A-4279-83F5-1586023562B2}"/>
      </w:docPartPr>
      <w:docPartBody>
        <w:p w:rsidR="00306F12" w:rsidRDefault="00822346" w:rsidP="00822346">
          <w:pPr>
            <w:pStyle w:val="F2C6FCA0D3EB48B59DE49AFCB5A5F02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45F6A46CAC040CEB37666371E6D0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D15D-F6CF-41F3-B92E-AF0FF8A0AC35}"/>
      </w:docPartPr>
      <w:docPartBody>
        <w:p w:rsidR="00306F12" w:rsidRDefault="00822346" w:rsidP="00822346">
          <w:pPr>
            <w:pStyle w:val="945F6A46CAC040CEB37666371E6D051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24C44550E424D6EA6FC1DA27A4BC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A745-CB12-4CF6-B6A9-014D9205089F}"/>
      </w:docPartPr>
      <w:docPartBody>
        <w:p w:rsidR="00306F12" w:rsidRDefault="00822346" w:rsidP="00822346">
          <w:pPr>
            <w:pStyle w:val="F24C44550E424D6EA6FC1DA27A4BC91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F817A734D8C4920B6373C91F3C0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FA306-88C1-4146-94A6-D6418393396A}"/>
      </w:docPartPr>
      <w:docPartBody>
        <w:p w:rsidR="00306F12" w:rsidRDefault="00822346" w:rsidP="00822346">
          <w:pPr>
            <w:pStyle w:val="DF817A734D8C4920B6373C91F3C0A0F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ACD3ADACD054BE2812D5EAECDEFC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6D2C9-F948-4E32-9C00-5CFA4D4C69EC}"/>
      </w:docPartPr>
      <w:docPartBody>
        <w:p w:rsidR="00306F12" w:rsidRDefault="00822346" w:rsidP="00822346">
          <w:pPr>
            <w:pStyle w:val="DACD3ADACD054BE2812D5EAECDEFC6E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A66D29699104EAE99674C0BC6C9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7F67C-E3B5-446D-AF19-1C197C3E4249}"/>
      </w:docPartPr>
      <w:docPartBody>
        <w:p w:rsidR="00306F12" w:rsidRDefault="00822346" w:rsidP="00822346">
          <w:pPr>
            <w:pStyle w:val="6A66D29699104EAE99674C0BC6C942E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497EF3B97AE4985ACC3661297C5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EF7-4ACF-4B95-814E-B100AC4B6EF2}"/>
      </w:docPartPr>
      <w:docPartBody>
        <w:p w:rsidR="00306F12" w:rsidRDefault="00822346" w:rsidP="00822346">
          <w:pPr>
            <w:pStyle w:val="C497EF3B97AE4985ACC3661297C5D40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41FE354C0ED44AC84EAA38F58DA2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5988D-6574-4FCC-A25C-3EA4F7FF9626}"/>
      </w:docPartPr>
      <w:docPartBody>
        <w:p w:rsidR="00306F12" w:rsidRDefault="00822346" w:rsidP="00822346">
          <w:pPr>
            <w:pStyle w:val="741FE354C0ED44AC84EAA38F58DA2DD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7B7CE0BF5BE41CE87A5AEA4D05B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6CEA9-5A2F-4E33-92BE-3D30591148F0}"/>
      </w:docPartPr>
      <w:docPartBody>
        <w:p w:rsidR="00306F12" w:rsidRDefault="00822346" w:rsidP="00822346">
          <w:pPr>
            <w:pStyle w:val="97B7CE0BF5BE41CE87A5AEA4D05B9E0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EFB2421F8B046458B54CB7FE2B4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2D620-9BAD-4482-A3F0-7F2EE6186793}"/>
      </w:docPartPr>
      <w:docPartBody>
        <w:p w:rsidR="00306F12" w:rsidRDefault="00822346" w:rsidP="00822346">
          <w:pPr>
            <w:pStyle w:val="2EFB2421F8B046458B54CB7FE2B4671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1F2640D6AA044A88D534CD682F9D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5A866-684D-4D44-B8F3-21E6C2A9487B}"/>
      </w:docPartPr>
      <w:docPartBody>
        <w:p w:rsidR="00306F12" w:rsidRDefault="00822346" w:rsidP="00822346">
          <w:pPr>
            <w:pStyle w:val="B1F2640D6AA044A88D534CD682F9D17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7B563218278458EAC24BC242035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8A5B-0512-41B5-BDB6-9D06B33917BD}"/>
      </w:docPartPr>
      <w:docPartBody>
        <w:p w:rsidR="00306F12" w:rsidRDefault="00822346" w:rsidP="00822346">
          <w:pPr>
            <w:pStyle w:val="A7B563218278458EAC24BC242035A7C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4E20D1626C34804960C0703062B3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7C626-D5AE-40FF-B562-7B49ADB8D5EB}"/>
      </w:docPartPr>
      <w:docPartBody>
        <w:p w:rsidR="00306F12" w:rsidRDefault="00822346" w:rsidP="00822346">
          <w:pPr>
            <w:pStyle w:val="44E20D1626C34804960C0703062B358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735EE0DDE964AAFABAC8F49CF74F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F5DE8-E6FC-44EA-A044-C032EF6FF7F0}"/>
      </w:docPartPr>
      <w:docPartBody>
        <w:p w:rsidR="00306F12" w:rsidRDefault="00822346" w:rsidP="00822346">
          <w:pPr>
            <w:pStyle w:val="9735EE0DDE964AAFABAC8F49CF74FCB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39E314E7B7E45EBAD13D45DFDCF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B638-9DC1-4659-829E-CD4C872C179C}"/>
      </w:docPartPr>
      <w:docPartBody>
        <w:p w:rsidR="00306F12" w:rsidRDefault="00822346" w:rsidP="00822346">
          <w:pPr>
            <w:pStyle w:val="B39E314E7B7E45EBAD13D45DFDCF9AA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55D15FB78D6457D8D2A8CB820B1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E9C53-C640-4970-A4D9-6829C331FA1B}"/>
      </w:docPartPr>
      <w:docPartBody>
        <w:p w:rsidR="00306F12" w:rsidRDefault="00822346" w:rsidP="00822346">
          <w:pPr>
            <w:pStyle w:val="155D15FB78D6457D8D2A8CB820B1BFB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D73917D93D6412688563EC44E5A5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4809-70E9-471D-9795-D8414A2D4D24}"/>
      </w:docPartPr>
      <w:docPartBody>
        <w:p w:rsidR="00306F12" w:rsidRDefault="00822346" w:rsidP="00822346">
          <w:pPr>
            <w:pStyle w:val="8D73917D93D6412688563EC44E5A5FB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1C7752651BA45E68ADAF9F8FA753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907A8-2EF5-4082-A486-688DB466AAC6}"/>
      </w:docPartPr>
      <w:docPartBody>
        <w:p w:rsidR="00306F12" w:rsidRDefault="00822346" w:rsidP="00822346">
          <w:pPr>
            <w:pStyle w:val="11C7752651BA45E68ADAF9F8FA753A0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95578CEC09349E8815E8D630F1E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CEA1F-B5B8-4702-825E-965486120268}"/>
      </w:docPartPr>
      <w:docPartBody>
        <w:p w:rsidR="00306F12" w:rsidRDefault="00822346" w:rsidP="00822346">
          <w:pPr>
            <w:pStyle w:val="F95578CEC09349E8815E8D630F1E373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C2FBD9115324D188C59CB450ED8B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521D4-E808-4BEA-84F2-8B05828E5747}"/>
      </w:docPartPr>
      <w:docPartBody>
        <w:p w:rsidR="00306F12" w:rsidRDefault="00822346" w:rsidP="00822346">
          <w:pPr>
            <w:pStyle w:val="9C2FBD9115324D188C59CB450ED8B19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6414090958F4CA7B4F3CFC18E97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36FE-1477-4BD5-A8C9-3BB8A460A04D}"/>
      </w:docPartPr>
      <w:docPartBody>
        <w:p w:rsidR="00306F12" w:rsidRDefault="00822346" w:rsidP="00822346">
          <w:pPr>
            <w:pStyle w:val="86414090958F4CA7B4F3CFC18E97492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E44A016A83046CD9E1ADF7C476EE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74C6-3772-4A53-A8E1-858465081A38}"/>
      </w:docPartPr>
      <w:docPartBody>
        <w:p w:rsidR="00306F12" w:rsidRDefault="00822346" w:rsidP="00822346">
          <w:pPr>
            <w:pStyle w:val="7E44A016A83046CD9E1ADF7C476EE46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9D483BE979844E088F392A4406AC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A8FD-6640-41B9-B2CA-3BCB3B872FC7}"/>
      </w:docPartPr>
      <w:docPartBody>
        <w:p w:rsidR="00306F12" w:rsidRDefault="00822346" w:rsidP="00822346">
          <w:pPr>
            <w:pStyle w:val="59D483BE979844E088F392A4406AC18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7231BC692DB4021AE9B50D41040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0247-85E4-47EF-8880-0E292F1E668C}"/>
      </w:docPartPr>
      <w:docPartBody>
        <w:p w:rsidR="00306F12" w:rsidRDefault="00822346" w:rsidP="00822346">
          <w:pPr>
            <w:pStyle w:val="E7231BC692DB4021AE9B50D41040411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4E9F87316114F4A801687003C5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F6481-7FB6-409F-9FDF-3B0BA136C93B}"/>
      </w:docPartPr>
      <w:docPartBody>
        <w:p w:rsidR="00306F12" w:rsidRDefault="00822346" w:rsidP="00822346">
          <w:pPr>
            <w:pStyle w:val="C4E9F87316114F4A801687003C5F08C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DB83B8C68814198A6059EFA0DA9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8A0E-784B-4BEC-8425-5D04DB248FAB}"/>
      </w:docPartPr>
      <w:docPartBody>
        <w:p w:rsidR="00306F12" w:rsidRDefault="00822346" w:rsidP="00822346">
          <w:pPr>
            <w:pStyle w:val="0DB83B8C68814198A6059EFA0DA998E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439FF50DDCE4E0AB7A37BCD82D0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05C6E-DEAD-4197-A582-DBF3393C7731}"/>
      </w:docPartPr>
      <w:docPartBody>
        <w:p w:rsidR="00306F12" w:rsidRDefault="00822346" w:rsidP="00822346">
          <w:pPr>
            <w:pStyle w:val="6439FF50DDCE4E0AB7A37BCD82D0E20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40700B070D74516929490840C46D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60E21-05CB-4008-AAFD-9A825D70B310}"/>
      </w:docPartPr>
      <w:docPartBody>
        <w:p w:rsidR="00306F12" w:rsidRDefault="00822346" w:rsidP="00822346">
          <w:pPr>
            <w:pStyle w:val="940700B070D74516929490840C46DE4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46"/>
    <w:rsid w:val="00306F12"/>
    <w:rsid w:val="0033266F"/>
    <w:rsid w:val="00822346"/>
    <w:rsid w:val="008A3C2E"/>
    <w:rsid w:val="00E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A0CDA47A3470281517E87CF705E7F">
    <w:name w:val="892A0CDA47A3470281517E87CF705E7F"/>
  </w:style>
  <w:style w:type="paragraph" w:customStyle="1" w:styleId="1AF8A24365E34ACB95BC9A4A6C11D600">
    <w:name w:val="1AF8A24365E34ACB95BC9A4A6C11D600"/>
  </w:style>
  <w:style w:type="paragraph" w:customStyle="1" w:styleId="002E5A0F8A2542819303190E4D9C6ABA">
    <w:name w:val="002E5A0F8A2542819303190E4D9C6ABA"/>
  </w:style>
  <w:style w:type="paragraph" w:customStyle="1" w:styleId="3762C74C72DB4DCDBE67DA3F5C9C2CE6">
    <w:name w:val="3762C74C72DB4DCDBE67DA3F5C9C2CE6"/>
  </w:style>
  <w:style w:type="paragraph" w:customStyle="1" w:styleId="CBB6C5366EBD42B28428AC85BEFC5AD5">
    <w:name w:val="CBB6C5366EBD42B28428AC85BEFC5AD5"/>
  </w:style>
  <w:style w:type="character" w:styleId="PlaceholderText">
    <w:name w:val="Placeholder Text"/>
    <w:basedOn w:val="DefaultParagraphFont"/>
    <w:uiPriority w:val="99"/>
    <w:semiHidden/>
    <w:rsid w:val="00822346"/>
    <w:rPr>
      <w:color w:val="808080"/>
    </w:rPr>
  </w:style>
  <w:style w:type="paragraph" w:customStyle="1" w:styleId="585285217747426CBAEF21E6B47570BC">
    <w:name w:val="585285217747426CBAEF21E6B47570BC"/>
  </w:style>
  <w:style w:type="paragraph" w:customStyle="1" w:styleId="A64D03C4DF9E407E98D995BA953387E1">
    <w:name w:val="A64D03C4DF9E407E98D995BA953387E1"/>
  </w:style>
  <w:style w:type="paragraph" w:customStyle="1" w:styleId="7D0A64663BC04FFB8FDF79D2B156731F">
    <w:name w:val="7D0A64663BC04FFB8FDF79D2B156731F"/>
  </w:style>
  <w:style w:type="paragraph" w:customStyle="1" w:styleId="B480B478D69C4C2289B418606C812E2B">
    <w:name w:val="B480B478D69C4C2289B418606C812E2B"/>
  </w:style>
  <w:style w:type="paragraph" w:customStyle="1" w:styleId="78DB2CBD44E04ED786C739693038E156">
    <w:name w:val="78DB2CBD44E04ED786C739693038E156"/>
  </w:style>
  <w:style w:type="paragraph" w:customStyle="1" w:styleId="F4EA31C022CC45F8BEB05C7EC4EA6B2C">
    <w:name w:val="F4EA31C022CC45F8BEB05C7EC4EA6B2C"/>
  </w:style>
  <w:style w:type="paragraph" w:customStyle="1" w:styleId="FA88F4EF6835459FB9B4314F1C0BDA41">
    <w:name w:val="FA88F4EF6835459FB9B4314F1C0BDA41"/>
  </w:style>
  <w:style w:type="paragraph" w:customStyle="1" w:styleId="5C6D95AD35B3452082F9566FEDDCB7C5">
    <w:name w:val="5C6D95AD35B3452082F9566FEDDCB7C5"/>
  </w:style>
  <w:style w:type="paragraph" w:customStyle="1" w:styleId="2A7E688604AF4DF28F4BB32756A6F5DA">
    <w:name w:val="2A7E688604AF4DF28F4BB32756A6F5DA"/>
  </w:style>
  <w:style w:type="paragraph" w:customStyle="1" w:styleId="00F1BC128F7F4B51A11685DA1472A1D7">
    <w:name w:val="00F1BC128F7F4B51A11685DA1472A1D7"/>
  </w:style>
  <w:style w:type="paragraph" w:customStyle="1" w:styleId="E2B42DC79DCB4E538B87011D56BBE125">
    <w:name w:val="E2B42DC79DCB4E538B87011D56BBE125"/>
  </w:style>
  <w:style w:type="paragraph" w:customStyle="1" w:styleId="DE1E97ABEC5D4E19A58A7975466CBC80">
    <w:name w:val="DE1E97ABEC5D4E19A58A7975466CBC80"/>
  </w:style>
  <w:style w:type="paragraph" w:customStyle="1" w:styleId="CBC7AAA572E447408B28278FAF688046">
    <w:name w:val="CBC7AAA572E447408B28278FAF688046"/>
  </w:style>
  <w:style w:type="paragraph" w:customStyle="1" w:styleId="BBD9B79CCCDE438685C3669E0D10288B">
    <w:name w:val="BBD9B79CCCDE438685C3669E0D10288B"/>
  </w:style>
  <w:style w:type="paragraph" w:customStyle="1" w:styleId="EA7BBF2AE70B4668BEB0C60457890ABD">
    <w:name w:val="EA7BBF2AE70B4668BEB0C60457890ABD"/>
  </w:style>
  <w:style w:type="paragraph" w:customStyle="1" w:styleId="C5C7CB892463407899597B262A1ED571">
    <w:name w:val="C5C7CB892463407899597B262A1ED571"/>
  </w:style>
  <w:style w:type="paragraph" w:customStyle="1" w:styleId="6654DDE55DCB449FA436ABA88F7337A5">
    <w:name w:val="6654DDE55DCB449FA436ABA88F7337A5"/>
  </w:style>
  <w:style w:type="paragraph" w:customStyle="1" w:styleId="CA101B6FD622495F8D22B1E5CB44BEE3">
    <w:name w:val="CA101B6FD622495F8D22B1E5CB44BEE3"/>
  </w:style>
  <w:style w:type="paragraph" w:customStyle="1" w:styleId="AB7ED3C533064A74AECF21C7D5910B4D">
    <w:name w:val="AB7ED3C533064A74AECF21C7D5910B4D"/>
  </w:style>
  <w:style w:type="paragraph" w:customStyle="1" w:styleId="F311F2791DE141788AFE9FEE514A0687">
    <w:name w:val="F311F2791DE141788AFE9FEE514A0687"/>
  </w:style>
  <w:style w:type="paragraph" w:customStyle="1" w:styleId="B81030AB655541B5AD9F0172B048F14B">
    <w:name w:val="B81030AB655541B5AD9F0172B048F14B"/>
  </w:style>
  <w:style w:type="paragraph" w:customStyle="1" w:styleId="C352552BF97843C0A95F69D58947A00E">
    <w:name w:val="C352552BF97843C0A95F69D58947A00E"/>
  </w:style>
  <w:style w:type="paragraph" w:customStyle="1" w:styleId="1A230DD2C09D45FF92AF90EDE13368CD">
    <w:name w:val="1A230DD2C09D45FF92AF90EDE13368CD"/>
  </w:style>
  <w:style w:type="paragraph" w:customStyle="1" w:styleId="C3EA2EFBE6494C51A089830CAE58F134">
    <w:name w:val="C3EA2EFBE6494C51A089830CAE58F134"/>
  </w:style>
  <w:style w:type="paragraph" w:customStyle="1" w:styleId="A64281F762234A699E15222066AF813D">
    <w:name w:val="A64281F762234A699E15222066AF813D"/>
  </w:style>
  <w:style w:type="paragraph" w:customStyle="1" w:styleId="7FC0C8A59B1249AE995D425005B6CDD4">
    <w:name w:val="7FC0C8A59B1249AE995D425005B6CDD4"/>
  </w:style>
  <w:style w:type="paragraph" w:customStyle="1" w:styleId="BC6B87D6EFEA424BABB8ADD654A2854B">
    <w:name w:val="BC6B87D6EFEA424BABB8ADD654A2854B"/>
  </w:style>
  <w:style w:type="paragraph" w:customStyle="1" w:styleId="2B230F20563F4E00AE76104AA515335F">
    <w:name w:val="2B230F20563F4E00AE76104AA515335F"/>
  </w:style>
  <w:style w:type="paragraph" w:customStyle="1" w:styleId="9E6F5C76D7494AD7AAA8F7277E73AA29">
    <w:name w:val="9E6F5C76D7494AD7AAA8F7277E73AA29"/>
  </w:style>
  <w:style w:type="paragraph" w:customStyle="1" w:styleId="467E325531AE4022B51B84683C05904A">
    <w:name w:val="467E325531AE4022B51B84683C05904A"/>
  </w:style>
  <w:style w:type="paragraph" w:customStyle="1" w:styleId="5B382EE8BDBC4AB6A8A2C69AE211BF7A">
    <w:name w:val="5B382EE8BDBC4AB6A8A2C69AE211BF7A"/>
  </w:style>
  <w:style w:type="paragraph" w:customStyle="1" w:styleId="5C579342207E4ED2810A976E064D6155">
    <w:name w:val="5C579342207E4ED2810A976E064D6155"/>
  </w:style>
  <w:style w:type="paragraph" w:customStyle="1" w:styleId="C4215AB8D70A4BAC8C4861E4B8A369EA">
    <w:name w:val="C4215AB8D70A4BAC8C4861E4B8A369EA"/>
  </w:style>
  <w:style w:type="paragraph" w:customStyle="1" w:styleId="AF2806EDEB264112A4D39D3747AD42AC">
    <w:name w:val="AF2806EDEB264112A4D39D3747AD42AC"/>
  </w:style>
  <w:style w:type="paragraph" w:customStyle="1" w:styleId="0D0AF68450184B78A5EE26F66CDBCEAB">
    <w:name w:val="0D0AF68450184B78A5EE26F66CDBCEAB"/>
  </w:style>
  <w:style w:type="paragraph" w:customStyle="1" w:styleId="277A833B8B904E148BECC4A15646D234">
    <w:name w:val="277A833B8B904E148BECC4A15646D234"/>
  </w:style>
  <w:style w:type="paragraph" w:customStyle="1" w:styleId="AAC40E838AE6454EB46C3724BFFBB5F0">
    <w:name w:val="AAC40E838AE6454EB46C3724BFFBB5F0"/>
  </w:style>
  <w:style w:type="paragraph" w:customStyle="1" w:styleId="38E7AFAE9CAC493185812385CDEB2D48">
    <w:name w:val="38E7AFAE9CAC493185812385CDEB2D48"/>
  </w:style>
  <w:style w:type="paragraph" w:customStyle="1" w:styleId="20CBCB67E38B427687CDDD0B6139FB12">
    <w:name w:val="20CBCB67E38B427687CDDD0B6139FB12"/>
  </w:style>
  <w:style w:type="paragraph" w:customStyle="1" w:styleId="F587AC75D72642E998F03C37A158E82A">
    <w:name w:val="F587AC75D72642E998F03C37A158E82A"/>
  </w:style>
  <w:style w:type="paragraph" w:customStyle="1" w:styleId="70FEF071D9B64CE195CF998062EFD41F">
    <w:name w:val="70FEF071D9B64CE195CF998062EFD41F"/>
  </w:style>
  <w:style w:type="paragraph" w:customStyle="1" w:styleId="357C893D69944A7DA5761961B49B38BD">
    <w:name w:val="357C893D69944A7DA5761961B49B38BD"/>
  </w:style>
  <w:style w:type="paragraph" w:customStyle="1" w:styleId="B5192D185D4D4225994245E4246ECB46">
    <w:name w:val="B5192D185D4D4225994245E4246ECB46"/>
  </w:style>
  <w:style w:type="paragraph" w:customStyle="1" w:styleId="CD38E74608894C40A71BE27C767AACB0">
    <w:name w:val="CD38E74608894C40A71BE27C767AACB0"/>
  </w:style>
  <w:style w:type="paragraph" w:customStyle="1" w:styleId="0E02CA2AC9624D27A957F9ED108B57B3">
    <w:name w:val="0E02CA2AC9624D27A957F9ED108B57B3"/>
  </w:style>
  <w:style w:type="paragraph" w:customStyle="1" w:styleId="98211F46DC8740C18790BE9852615E82">
    <w:name w:val="98211F46DC8740C18790BE9852615E82"/>
  </w:style>
  <w:style w:type="paragraph" w:customStyle="1" w:styleId="0CF5A819800D41079351832928D9E7CD">
    <w:name w:val="0CF5A819800D41079351832928D9E7CD"/>
  </w:style>
  <w:style w:type="paragraph" w:customStyle="1" w:styleId="98286DA38C134F7492C319092FD8B397">
    <w:name w:val="98286DA38C134F7492C319092FD8B397"/>
  </w:style>
  <w:style w:type="paragraph" w:customStyle="1" w:styleId="75701EFF180740E09DF9455AD5497701">
    <w:name w:val="75701EFF180740E09DF9455AD5497701"/>
  </w:style>
  <w:style w:type="paragraph" w:customStyle="1" w:styleId="B9CB95B3561C42D2946073461790443E">
    <w:name w:val="B9CB95B3561C42D2946073461790443E"/>
  </w:style>
  <w:style w:type="paragraph" w:customStyle="1" w:styleId="CF8ED396517B426E91EC409771AF4578">
    <w:name w:val="CF8ED396517B426E91EC409771AF4578"/>
  </w:style>
  <w:style w:type="paragraph" w:customStyle="1" w:styleId="264B16B40C3A4573BD965D86C9F81A88">
    <w:name w:val="264B16B40C3A4573BD965D86C9F81A88"/>
  </w:style>
  <w:style w:type="paragraph" w:customStyle="1" w:styleId="C3DA03EDEB0240CAB14EC94B2A2B4950">
    <w:name w:val="C3DA03EDEB0240CAB14EC94B2A2B4950"/>
  </w:style>
  <w:style w:type="paragraph" w:customStyle="1" w:styleId="D5DB25F8E32346BABA88ACC0A8261F25">
    <w:name w:val="D5DB25F8E32346BABA88ACC0A8261F25"/>
  </w:style>
  <w:style w:type="paragraph" w:customStyle="1" w:styleId="F9F1886F16FF4D339AFF976C23B238B5">
    <w:name w:val="F9F1886F16FF4D339AFF976C23B238B5"/>
  </w:style>
  <w:style w:type="paragraph" w:customStyle="1" w:styleId="916F8E2EF0304EF19DE22A9DDBD4AA3D">
    <w:name w:val="916F8E2EF0304EF19DE22A9DDBD4AA3D"/>
  </w:style>
  <w:style w:type="paragraph" w:customStyle="1" w:styleId="354C6C7E53F645C9A916942819639853">
    <w:name w:val="354C6C7E53F645C9A916942819639853"/>
  </w:style>
  <w:style w:type="paragraph" w:customStyle="1" w:styleId="5C149A745431480787A5B32BFEE33D9F">
    <w:name w:val="5C149A745431480787A5B32BFEE33D9F"/>
  </w:style>
  <w:style w:type="paragraph" w:customStyle="1" w:styleId="49CA7825992F461EBCE296ACC5C6FEE6">
    <w:name w:val="49CA7825992F461EBCE296ACC5C6FEE6"/>
  </w:style>
  <w:style w:type="paragraph" w:customStyle="1" w:styleId="D836D6C9BBE742F8AB572A77B6815490">
    <w:name w:val="D836D6C9BBE742F8AB572A77B6815490"/>
  </w:style>
  <w:style w:type="paragraph" w:customStyle="1" w:styleId="9611916645AB4C97900A07651D11C30B">
    <w:name w:val="9611916645AB4C97900A07651D11C30B"/>
  </w:style>
  <w:style w:type="paragraph" w:customStyle="1" w:styleId="74B6107700AD49D7A36B994B651A40A7">
    <w:name w:val="74B6107700AD49D7A36B994B651A40A7"/>
  </w:style>
  <w:style w:type="paragraph" w:customStyle="1" w:styleId="E09C8C8DDB4947D98EEB9DF0DCF87354">
    <w:name w:val="E09C8C8DDB4947D98EEB9DF0DCF87354"/>
  </w:style>
  <w:style w:type="paragraph" w:customStyle="1" w:styleId="35A54375174B4D02B7C8E4AA91D360C9">
    <w:name w:val="35A54375174B4D02B7C8E4AA91D360C9"/>
  </w:style>
  <w:style w:type="paragraph" w:customStyle="1" w:styleId="ACCFEACB39CE4CE9B4B3EBEB7376E0B5">
    <w:name w:val="ACCFEACB39CE4CE9B4B3EBEB7376E0B5"/>
  </w:style>
  <w:style w:type="paragraph" w:customStyle="1" w:styleId="11E9C0AE7D414C39ADB5B211C802E356">
    <w:name w:val="11E9C0AE7D414C39ADB5B211C802E356"/>
  </w:style>
  <w:style w:type="paragraph" w:customStyle="1" w:styleId="8D788FC285F043E4B1FCC1DBECBA4CC7">
    <w:name w:val="8D788FC285F043E4B1FCC1DBECBA4CC7"/>
  </w:style>
  <w:style w:type="paragraph" w:customStyle="1" w:styleId="79810B3E301F4A21A6D5F5FFD3721CE4">
    <w:name w:val="79810B3E301F4A21A6D5F5FFD3721CE4"/>
  </w:style>
  <w:style w:type="paragraph" w:customStyle="1" w:styleId="0EB98A0B87D54386A597265F95AFFC2B">
    <w:name w:val="0EB98A0B87D54386A597265F95AFFC2B"/>
  </w:style>
  <w:style w:type="paragraph" w:customStyle="1" w:styleId="58265D189C654CC89DA6ACB68DA78A78">
    <w:name w:val="58265D189C654CC89DA6ACB68DA78A78"/>
  </w:style>
  <w:style w:type="paragraph" w:customStyle="1" w:styleId="5BBC858145F247CE9F27D7D1BE384E3C">
    <w:name w:val="5BBC858145F247CE9F27D7D1BE384E3C"/>
  </w:style>
  <w:style w:type="paragraph" w:customStyle="1" w:styleId="7DDA37E1FE4643E8BED26E54941A437E">
    <w:name w:val="7DDA37E1FE4643E8BED26E54941A437E"/>
  </w:style>
  <w:style w:type="paragraph" w:customStyle="1" w:styleId="15074CFD5348424193EFE4C583F59579">
    <w:name w:val="15074CFD5348424193EFE4C583F59579"/>
  </w:style>
  <w:style w:type="paragraph" w:customStyle="1" w:styleId="7210BB420ECA41FABCFF728DD4B738DD">
    <w:name w:val="7210BB420ECA41FABCFF728DD4B738DD"/>
  </w:style>
  <w:style w:type="paragraph" w:customStyle="1" w:styleId="E19280A4F4F748FD9D6304B3D4D9192E">
    <w:name w:val="E19280A4F4F748FD9D6304B3D4D9192E"/>
  </w:style>
  <w:style w:type="paragraph" w:customStyle="1" w:styleId="8C2E9A46E8E04EA8BF5BDE94E42421A2">
    <w:name w:val="8C2E9A46E8E04EA8BF5BDE94E42421A2"/>
  </w:style>
  <w:style w:type="paragraph" w:customStyle="1" w:styleId="C9C3BE1BE42347ECA94F6959523E9405">
    <w:name w:val="C9C3BE1BE42347ECA94F6959523E9405"/>
  </w:style>
  <w:style w:type="paragraph" w:customStyle="1" w:styleId="FF1F05DF132E4594ACCDF59F5384223F">
    <w:name w:val="FF1F05DF132E4594ACCDF59F5384223F"/>
  </w:style>
  <w:style w:type="paragraph" w:customStyle="1" w:styleId="5839ADD3859743B6AF56E35586E7DD51">
    <w:name w:val="5839ADD3859743B6AF56E35586E7DD51"/>
  </w:style>
  <w:style w:type="paragraph" w:customStyle="1" w:styleId="A9112422AB474C49A01DAA54FC7F9DDB">
    <w:name w:val="A9112422AB474C49A01DAA54FC7F9DDB"/>
  </w:style>
  <w:style w:type="paragraph" w:customStyle="1" w:styleId="8FD7121166034933BC6EFB16AD59CB26">
    <w:name w:val="8FD7121166034933BC6EFB16AD59CB26"/>
  </w:style>
  <w:style w:type="paragraph" w:customStyle="1" w:styleId="35B6EBE07C1445989902A4505EF7B89D">
    <w:name w:val="35B6EBE07C1445989902A4505EF7B89D"/>
  </w:style>
  <w:style w:type="paragraph" w:customStyle="1" w:styleId="A6C9C51BBACA4044ABAD9FEDE1581A87">
    <w:name w:val="A6C9C51BBACA4044ABAD9FEDE1581A87"/>
  </w:style>
  <w:style w:type="paragraph" w:customStyle="1" w:styleId="4E284F2DD30E47E8B37226B23B71B53B">
    <w:name w:val="4E284F2DD30E47E8B37226B23B71B53B"/>
  </w:style>
  <w:style w:type="paragraph" w:customStyle="1" w:styleId="625AFCF414D14E3887BD34E17EC1AD76">
    <w:name w:val="625AFCF414D14E3887BD34E17EC1AD76"/>
  </w:style>
  <w:style w:type="paragraph" w:customStyle="1" w:styleId="C57D26C6D30D4A74A5496FED26034A40">
    <w:name w:val="C57D26C6D30D4A74A5496FED26034A40"/>
  </w:style>
  <w:style w:type="paragraph" w:customStyle="1" w:styleId="D1E1490F9E5F479BAF68C319F9AB003F">
    <w:name w:val="D1E1490F9E5F479BAF68C319F9AB003F"/>
  </w:style>
  <w:style w:type="paragraph" w:customStyle="1" w:styleId="35592FFAE007477F9B3BA872CA95C48F">
    <w:name w:val="35592FFAE007477F9B3BA872CA95C48F"/>
  </w:style>
  <w:style w:type="paragraph" w:customStyle="1" w:styleId="E1C92A009C8E44E09ABEA72FCE5CDA51">
    <w:name w:val="E1C92A009C8E44E09ABEA72FCE5CDA51"/>
  </w:style>
  <w:style w:type="paragraph" w:customStyle="1" w:styleId="D31E804262404DFFBECA39F3F5E4499E">
    <w:name w:val="D31E804262404DFFBECA39F3F5E4499E"/>
  </w:style>
  <w:style w:type="paragraph" w:customStyle="1" w:styleId="36C6933A7805474988CC238180B673A7">
    <w:name w:val="36C6933A7805474988CC238180B673A7"/>
  </w:style>
  <w:style w:type="paragraph" w:customStyle="1" w:styleId="E673315470B440F79824E68283A592DC">
    <w:name w:val="E673315470B440F79824E68283A592DC"/>
  </w:style>
  <w:style w:type="paragraph" w:customStyle="1" w:styleId="D21ACB1FB37043B9B5810E70284B03AA">
    <w:name w:val="D21ACB1FB37043B9B5810E70284B03AA"/>
  </w:style>
  <w:style w:type="paragraph" w:customStyle="1" w:styleId="B556F9452F8245D8B94C8BC280D1F0D7">
    <w:name w:val="B556F9452F8245D8B94C8BC280D1F0D7"/>
  </w:style>
  <w:style w:type="paragraph" w:customStyle="1" w:styleId="E6216A5E63D940ABAB1DC946AA159434">
    <w:name w:val="E6216A5E63D940ABAB1DC946AA159434"/>
  </w:style>
  <w:style w:type="paragraph" w:customStyle="1" w:styleId="9BDC82634A5E4511880866FACFE129F8">
    <w:name w:val="9BDC82634A5E4511880866FACFE129F8"/>
  </w:style>
  <w:style w:type="paragraph" w:customStyle="1" w:styleId="790373E18A674FB78655F23148F40D06">
    <w:name w:val="790373E18A674FB78655F23148F40D06"/>
  </w:style>
  <w:style w:type="paragraph" w:customStyle="1" w:styleId="9FF8BAB8A0AA4A949EB6DD7EFC111103">
    <w:name w:val="9FF8BAB8A0AA4A949EB6DD7EFC111103"/>
  </w:style>
  <w:style w:type="paragraph" w:customStyle="1" w:styleId="20A0DA4BCD0B4D93A15BDA925D85E031">
    <w:name w:val="20A0DA4BCD0B4D93A15BDA925D85E031"/>
  </w:style>
  <w:style w:type="paragraph" w:customStyle="1" w:styleId="642826B4C52F4ADEB5F8E88974C74090">
    <w:name w:val="642826B4C52F4ADEB5F8E88974C74090"/>
  </w:style>
  <w:style w:type="paragraph" w:customStyle="1" w:styleId="169E0023C05C454F83CC79FDA4F3914B">
    <w:name w:val="169E0023C05C454F83CC79FDA4F3914B"/>
  </w:style>
  <w:style w:type="paragraph" w:customStyle="1" w:styleId="65902779D0A9465BB02924CCCCD71973">
    <w:name w:val="65902779D0A9465BB02924CCCCD71973"/>
  </w:style>
  <w:style w:type="paragraph" w:customStyle="1" w:styleId="345A1F0FE7B241A8AE2CB7178E51E0FC">
    <w:name w:val="345A1F0FE7B241A8AE2CB7178E51E0FC"/>
  </w:style>
  <w:style w:type="paragraph" w:customStyle="1" w:styleId="807787C12FD24097A49D96C6700C0DF7">
    <w:name w:val="807787C12FD24097A49D96C6700C0DF7"/>
  </w:style>
  <w:style w:type="paragraph" w:customStyle="1" w:styleId="AD8B0C366BE1481E88795CED71639280">
    <w:name w:val="AD8B0C366BE1481E88795CED71639280"/>
  </w:style>
  <w:style w:type="paragraph" w:customStyle="1" w:styleId="19EC08902D434436A180007FCE0EA78D">
    <w:name w:val="19EC08902D434436A180007FCE0EA78D"/>
  </w:style>
  <w:style w:type="paragraph" w:customStyle="1" w:styleId="4631B623B9E24BCD948D417E7E5EAA02">
    <w:name w:val="4631B623B9E24BCD948D417E7E5EAA02"/>
  </w:style>
  <w:style w:type="paragraph" w:customStyle="1" w:styleId="B1E915AE82504F1A9CD0B16E2B5D9111">
    <w:name w:val="B1E915AE82504F1A9CD0B16E2B5D9111"/>
  </w:style>
  <w:style w:type="paragraph" w:customStyle="1" w:styleId="862ABE2018D2475D956CCED86D2BFA85">
    <w:name w:val="862ABE2018D2475D956CCED86D2BFA85"/>
  </w:style>
  <w:style w:type="paragraph" w:customStyle="1" w:styleId="593860AD5E5941CCB613E7BF06C17E84">
    <w:name w:val="593860AD5E5941CCB613E7BF06C17E84"/>
  </w:style>
  <w:style w:type="paragraph" w:customStyle="1" w:styleId="98E0A337895942C6A0253BCFEBBBE268">
    <w:name w:val="98E0A337895942C6A0253BCFEBBBE268"/>
  </w:style>
  <w:style w:type="paragraph" w:customStyle="1" w:styleId="8678996B0335437A9ED9A11FC06D170B">
    <w:name w:val="8678996B0335437A9ED9A11FC06D170B"/>
  </w:style>
  <w:style w:type="paragraph" w:customStyle="1" w:styleId="1305DF1409FE4AAA8477562C3F66C661">
    <w:name w:val="1305DF1409FE4AAA8477562C3F66C661"/>
  </w:style>
  <w:style w:type="paragraph" w:customStyle="1" w:styleId="F95BCB69ABB2472F90048720F61C5F04">
    <w:name w:val="F95BCB69ABB2472F90048720F61C5F04"/>
  </w:style>
  <w:style w:type="paragraph" w:customStyle="1" w:styleId="A58B7A19EDFD46F0AB1D62D072AFA1C2">
    <w:name w:val="A58B7A19EDFD46F0AB1D62D072AFA1C2"/>
  </w:style>
  <w:style w:type="paragraph" w:customStyle="1" w:styleId="97437F11CC0A44108014E3649D8B6865">
    <w:name w:val="97437F11CC0A44108014E3649D8B6865"/>
  </w:style>
  <w:style w:type="paragraph" w:customStyle="1" w:styleId="6FADC32E9F494EC9A8A9E54D3E1BC39C">
    <w:name w:val="6FADC32E9F494EC9A8A9E54D3E1BC39C"/>
  </w:style>
  <w:style w:type="paragraph" w:customStyle="1" w:styleId="41D344E9CEFC4D5881D2B0DDE66919DF">
    <w:name w:val="41D344E9CEFC4D5881D2B0DDE66919DF"/>
  </w:style>
  <w:style w:type="paragraph" w:customStyle="1" w:styleId="9526F1F2D52E48F9B2DA333FE5C9F4CC">
    <w:name w:val="9526F1F2D52E48F9B2DA333FE5C9F4CC"/>
  </w:style>
  <w:style w:type="paragraph" w:customStyle="1" w:styleId="862663D9F7C944C2B40E965AE472CABD">
    <w:name w:val="862663D9F7C944C2B40E965AE472CABD"/>
  </w:style>
  <w:style w:type="paragraph" w:customStyle="1" w:styleId="4FBE3B2655524704B63D590F8E60F408">
    <w:name w:val="4FBE3B2655524704B63D590F8E60F408"/>
  </w:style>
  <w:style w:type="paragraph" w:customStyle="1" w:styleId="CDE3CAFE64AD4581B5D8EA6FA1602590">
    <w:name w:val="CDE3CAFE64AD4581B5D8EA6FA1602590"/>
  </w:style>
  <w:style w:type="paragraph" w:customStyle="1" w:styleId="F9AC52CBE63B4AC7B21844CD203C0224">
    <w:name w:val="F9AC52CBE63B4AC7B21844CD203C0224"/>
  </w:style>
  <w:style w:type="paragraph" w:customStyle="1" w:styleId="C2770D07C25B46739C9C342F35137F16">
    <w:name w:val="C2770D07C25B46739C9C342F35137F16"/>
  </w:style>
  <w:style w:type="paragraph" w:customStyle="1" w:styleId="61EE2AC330FF49A0B1C21D88759AE7E3">
    <w:name w:val="61EE2AC330FF49A0B1C21D88759AE7E3"/>
  </w:style>
  <w:style w:type="paragraph" w:customStyle="1" w:styleId="087E29CEA2B74532821D2DD174712707">
    <w:name w:val="087E29CEA2B74532821D2DD174712707"/>
  </w:style>
  <w:style w:type="paragraph" w:customStyle="1" w:styleId="4A928AF58EB94981A70C07CF7F039C63">
    <w:name w:val="4A928AF58EB94981A70C07CF7F039C63"/>
  </w:style>
  <w:style w:type="paragraph" w:customStyle="1" w:styleId="F58A672B008742C1B48396E51D3C3903">
    <w:name w:val="F58A672B008742C1B48396E51D3C3903"/>
  </w:style>
  <w:style w:type="paragraph" w:customStyle="1" w:styleId="FEE7B84093EA42F79E16CC7ADFFCA0BE">
    <w:name w:val="FEE7B84093EA42F79E16CC7ADFFCA0BE"/>
  </w:style>
  <w:style w:type="paragraph" w:customStyle="1" w:styleId="82EC358C89264C40AF1F591B7107EA2F">
    <w:name w:val="82EC358C89264C40AF1F591B7107EA2F"/>
  </w:style>
  <w:style w:type="paragraph" w:customStyle="1" w:styleId="E48D2BE85FE345AC866D2172AE81F7ED">
    <w:name w:val="E48D2BE85FE345AC866D2172AE81F7ED"/>
  </w:style>
  <w:style w:type="paragraph" w:customStyle="1" w:styleId="EBBE6DA25D5C44AFB8789C71DC395356">
    <w:name w:val="EBBE6DA25D5C44AFB8789C71DC395356"/>
  </w:style>
  <w:style w:type="paragraph" w:customStyle="1" w:styleId="608146FC193A46A085DADB3B97688EC3">
    <w:name w:val="608146FC193A46A085DADB3B97688EC3"/>
  </w:style>
  <w:style w:type="paragraph" w:customStyle="1" w:styleId="6B1EB254772248B7A920FA347E3CE7A0">
    <w:name w:val="6B1EB254772248B7A920FA347E3CE7A0"/>
    <w:rsid w:val="00822346"/>
  </w:style>
  <w:style w:type="paragraph" w:customStyle="1" w:styleId="954B9D5AE45A4DE59E1A314C86A260A3">
    <w:name w:val="954B9D5AE45A4DE59E1A314C86A260A3"/>
    <w:rsid w:val="00822346"/>
  </w:style>
  <w:style w:type="paragraph" w:customStyle="1" w:styleId="38D4BCF48B5E47BB9CB5D856B333C745">
    <w:name w:val="38D4BCF48B5E47BB9CB5D856B333C745"/>
    <w:rsid w:val="00822346"/>
  </w:style>
  <w:style w:type="paragraph" w:customStyle="1" w:styleId="4AB44F1381624C3CAF0E2BEDFD53CE50">
    <w:name w:val="4AB44F1381624C3CAF0E2BEDFD53CE50"/>
    <w:rsid w:val="00822346"/>
  </w:style>
  <w:style w:type="paragraph" w:customStyle="1" w:styleId="A51D9FF30F38436EAF543929D9C38467">
    <w:name w:val="A51D9FF30F38436EAF543929D9C38467"/>
    <w:rsid w:val="00822346"/>
  </w:style>
  <w:style w:type="paragraph" w:customStyle="1" w:styleId="4006EC0C5BF54C35B78A890F5DC945FA">
    <w:name w:val="4006EC0C5BF54C35B78A890F5DC945FA"/>
    <w:rsid w:val="00822346"/>
  </w:style>
  <w:style w:type="paragraph" w:customStyle="1" w:styleId="02361FBB6FCC4514B2057B0B3CD89D28">
    <w:name w:val="02361FBB6FCC4514B2057B0B3CD89D28"/>
    <w:rsid w:val="00822346"/>
  </w:style>
  <w:style w:type="paragraph" w:customStyle="1" w:styleId="3EC87E4B429B43CC8D858FB8B90737E1">
    <w:name w:val="3EC87E4B429B43CC8D858FB8B90737E1"/>
    <w:rsid w:val="00822346"/>
  </w:style>
  <w:style w:type="paragraph" w:customStyle="1" w:styleId="DDFB9A9805644BF99EE6AD4ED6D061CF">
    <w:name w:val="DDFB9A9805644BF99EE6AD4ED6D061CF"/>
    <w:rsid w:val="00822346"/>
  </w:style>
  <w:style w:type="paragraph" w:customStyle="1" w:styleId="A90EDCB549AE422DAC6616E2F8527AB1">
    <w:name w:val="A90EDCB549AE422DAC6616E2F8527AB1"/>
    <w:rsid w:val="00822346"/>
  </w:style>
  <w:style w:type="paragraph" w:customStyle="1" w:styleId="A106817420774A3C9E0902FB481483B2">
    <w:name w:val="A106817420774A3C9E0902FB481483B2"/>
    <w:rsid w:val="00822346"/>
  </w:style>
  <w:style w:type="paragraph" w:customStyle="1" w:styleId="C8A35BF9C5D5409386C62CB925BA0BD4">
    <w:name w:val="C8A35BF9C5D5409386C62CB925BA0BD4"/>
    <w:rsid w:val="00822346"/>
  </w:style>
  <w:style w:type="paragraph" w:customStyle="1" w:styleId="4D28F42E286C47DCB16F48B0771B069F">
    <w:name w:val="4D28F42E286C47DCB16F48B0771B069F"/>
    <w:rsid w:val="00822346"/>
  </w:style>
  <w:style w:type="paragraph" w:customStyle="1" w:styleId="1F891D7397074B43AD3EE0FD38851140">
    <w:name w:val="1F891D7397074B43AD3EE0FD38851140"/>
    <w:rsid w:val="00822346"/>
  </w:style>
  <w:style w:type="paragraph" w:customStyle="1" w:styleId="7B5B8534134D4DEE8715C1DFA0D2D48A">
    <w:name w:val="7B5B8534134D4DEE8715C1DFA0D2D48A"/>
    <w:rsid w:val="00822346"/>
  </w:style>
  <w:style w:type="paragraph" w:customStyle="1" w:styleId="2369A6FB98D7404689C7ED7EB566C405">
    <w:name w:val="2369A6FB98D7404689C7ED7EB566C405"/>
    <w:rsid w:val="00822346"/>
  </w:style>
  <w:style w:type="paragraph" w:customStyle="1" w:styleId="9B1ED6D69B3D41EA9FA2FE4F181D6F4D">
    <w:name w:val="9B1ED6D69B3D41EA9FA2FE4F181D6F4D"/>
    <w:rsid w:val="00822346"/>
  </w:style>
  <w:style w:type="paragraph" w:customStyle="1" w:styleId="CA9026C07FF94917B8A0EFA6983CFB85">
    <w:name w:val="CA9026C07FF94917B8A0EFA6983CFB85"/>
    <w:rsid w:val="00822346"/>
  </w:style>
  <w:style w:type="paragraph" w:customStyle="1" w:styleId="295BF028D8624B73AD8A5F8C8EE5B167">
    <w:name w:val="295BF028D8624B73AD8A5F8C8EE5B167"/>
    <w:rsid w:val="00822346"/>
  </w:style>
  <w:style w:type="paragraph" w:customStyle="1" w:styleId="A42A3A915C404D8E8B9A265220D56FE7">
    <w:name w:val="A42A3A915C404D8E8B9A265220D56FE7"/>
    <w:rsid w:val="00822346"/>
  </w:style>
  <w:style w:type="paragraph" w:customStyle="1" w:styleId="9E70F8685F214086892C13814B20B709">
    <w:name w:val="9E70F8685F214086892C13814B20B709"/>
    <w:rsid w:val="00822346"/>
  </w:style>
  <w:style w:type="paragraph" w:customStyle="1" w:styleId="FBB76FD780964AFFAD94F85487331508">
    <w:name w:val="FBB76FD780964AFFAD94F85487331508"/>
    <w:rsid w:val="00822346"/>
  </w:style>
  <w:style w:type="paragraph" w:customStyle="1" w:styleId="F81CEEF4EA38482883510DE32F84ED19">
    <w:name w:val="F81CEEF4EA38482883510DE32F84ED19"/>
    <w:rsid w:val="00822346"/>
  </w:style>
  <w:style w:type="paragraph" w:customStyle="1" w:styleId="1F4865C9854444F68DA9E4C406D5B09B">
    <w:name w:val="1F4865C9854444F68DA9E4C406D5B09B"/>
    <w:rsid w:val="00822346"/>
  </w:style>
  <w:style w:type="paragraph" w:customStyle="1" w:styleId="674F16067D6B483787CA329BCEC4BA46">
    <w:name w:val="674F16067D6B483787CA329BCEC4BA46"/>
    <w:rsid w:val="00822346"/>
  </w:style>
  <w:style w:type="paragraph" w:customStyle="1" w:styleId="A53CA5F9B64C40C59754C4B2B3565305">
    <w:name w:val="A53CA5F9B64C40C59754C4B2B3565305"/>
    <w:rsid w:val="00822346"/>
  </w:style>
  <w:style w:type="paragraph" w:customStyle="1" w:styleId="73C3BD4EC571469EA27FCE5380B26426">
    <w:name w:val="73C3BD4EC571469EA27FCE5380B26426"/>
    <w:rsid w:val="00822346"/>
  </w:style>
  <w:style w:type="paragraph" w:customStyle="1" w:styleId="1CDAD65756D94C09AA5BFC151907C31D">
    <w:name w:val="1CDAD65756D94C09AA5BFC151907C31D"/>
    <w:rsid w:val="00822346"/>
  </w:style>
  <w:style w:type="paragraph" w:customStyle="1" w:styleId="40AD18B072944F67B12349A17E3A984C">
    <w:name w:val="40AD18B072944F67B12349A17E3A984C"/>
    <w:rsid w:val="00822346"/>
  </w:style>
  <w:style w:type="paragraph" w:customStyle="1" w:styleId="8063144D189940CB918510E224B3B0D7">
    <w:name w:val="8063144D189940CB918510E224B3B0D7"/>
    <w:rsid w:val="00822346"/>
  </w:style>
  <w:style w:type="paragraph" w:customStyle="1" w:styleId="16B6F0B38E244FF6A89E6BBC52FB81EB">
    <w:name w:val="16B6F0B38E244FF6A89E6BBC52FB81EB"/>
    <w:rsid w:val="00822346"/>
  </w:style>
  <w:style w:type="paragraph" w:customStyle="1" w:styleId="9F3E98DD855C45A6BD7F567668C79B19">
    <w:name w:val="9F3E98DD855C45A6BD7F567668C79B19"/>
    <w:rsid w:val="00822346"/>
  </w:style>
  <w:style w:type="paragraph" w:customStyle="1" w:styleId="9CA6A5C409FF43F89848C48E00286ACA">
    <w:name w:val="9CA6A5C409FF43F89848C48E00286ACA"/>
    <w:rsid w:val="00822346"/>
  </w:style>
  <w:style w:type="paragraph" w:customStyle="1" w:styleId="836B5BE1A18A4B6CBF840BD4D4C1431D">
    <w:name w:val="836B5BE1A18A4B6CBF840BD4D4C1431D"/>
    <w:rsid w:val="00822346"/>
  </w:style>
  <w:style w:type="paragraph" w:customStyle="1" w:styleId="4197CA721DF04B68AFB988CB01F4BD8C">
    <w:name w:val="4197CA721DF04B68AFB988CB01F4BD8C"/>
    <w:rsid w:val="00822346"/>
  </w:style>
  <w:style w:type="paragraph" w:customStyle="1" w:styleId="B559A65C383C45A0B46F935981C1DC4A">
    <w:name w:val="B559A65C383C45A0B46F935981C1DC4A"/>
    <w:rsid w:val="00822346"/>
  </w:style>
  <w:style w:type="paragraph" w:customStyle="1" w:styleId="541D703E4D4F4FC79BE00367D9EDEECA">
    <w:name w:val="541D703E4D4F4FC79BE00367D9EDEECA"/>
    <w:rsid w:val="00822346"/>
  </w:style>
  <w:style w:type="paragraph" w:customStyle="1" w:styleId="05F6AEE2231D43CD8201B3BA7E525D29">
    <w:name w:val="05F6AEE2231D43CD8201B3BA7E525D29"/>
    <w:rsid w:val="00822346"/>
  </w:style>
  <w:style w:type="paragraph" w:customStyle="1" w:styleId="A35AE029192343C9BA29471BA8881D56">
    <w:name w:val="A35AE029192343C9BA29471BA8881D56"/>
    <w:rsid w:val="00822346"/>
  </w:style>
  <w:style w:type="paragraph" w:customStyle="1" w:styleId="D02CECF14FBB4F0B99EEB419C2E44490">
    <w:name w:val="D02CECF14FBB4F0B99EEB419C2E44490"/>
    <w:rsid w:val="00822346"/>
  </w:style>
  <w:style w:type="paragraph" w:customStyle="1" w:styleId="986749D2452D4AFF985711C6EB594B39">
    <w:name w:val="986749D2452D4AFF985711C6EB594B39"/>
    <w:rsid w:val="00822346"/>
  </w:style>
  <w:style w:type="paragraph" w:customStyle="1" w:styleId="2265976B973143EF817886A912AC8B70">
    <w:name w:val="2265976B973143EF817886A912AC8B70"/>
    <w:rsid w:val="00822346"/>
  </w:style>
  <w:style w:type="paragraph" w:customStyle="1" w:styleId="37FEF6A78DE44686A2376DF428D7948F">
    <w:name w:val="37FEF6A78DE44686A2376DF428D7948F"/>
    <w:rsid w:val="00822346"/>
  </w:style>
  <w:style w:type="paragraph" w:customStyle="1" w:styleId="3084F54D3CAD4FBFAD91842A617EFCD5">
    <w:name w:val="3084F54D3CAD4FBFAD91842A617EFCD5"/>
    <w:rsid w:val="00822346"/>
  </w:style>
  <w:style w:type="paragraph" w:customStyle="1" w:styleId="AAC8D1271FF1462E9E07A8BD0EBB5C32">
    <w:name w:val="AAC8D1271FF1462E9E07A8BD0EBB5C32"/>
    <w:rsid w:val="00822346"/>
  </w:style>
  <w:style w:type="paragraph" w:customStyle="1" w:styleId="01BE9995A3AA4466823F4BD05B7349CF">
    <w:name w:val="01BE9995A3AA4466823F4BD05B7349CF"/>
    <w:rsid w:val="00822346"/>
  </w:style>
  <w:style w:type="paragraph" w:customStyle="1" w:styleId="55724F5F542940B7A2915FBDA2C1744D">
    <w:name w:val="55724F5F542940B7A2915FBDA2C1744D"/>
    <w:rsid w:val="00822346"/>
  </w:style>
  <w:style w:type="paragraph" w:customStyle="1" w:styleId="6D612E4F9CEB46B08E329B9D7C71CF16">
    <w:name w:val="6D612E4F9CEB46B08E329B9D7C71CF16"/>
    <w:rsid w:val="00822346"/>
  </w:style>
  <w:style w:type="paragraph" w:customStyle="1" w:styleId="3482EAFCE366480F84F33E9C6409C448">
    <w:name w:val="3482EAFCE366480F84F33E9C6409C448"/>
    <w:rsid w:val="00822346"/>
  </w:style>
  <w:style w:type="paragraph" w:customStyle="1" w:styleId="3E835376E3C6479F9A902E1FE5F39700">
    <w:name w:val="3E835376E3C6479F9A902E1FE5F39700"/>
    <w:rsid w:val="00822346"/>
  </w:style>
  <w:style w:type="paragraph" w:customStyle="1" w:styleId="67CAB1A47F36481A8487E8CBFB23655E">
    <w:name w:val="67CAB1A47F36481A8487E8CBFB23655E"/>
    <w:rsid w:val="00822346"/>
  </w:style>
  <w:style w:type="paragraph" w:customStyle="1" w:styleId="44010C91EAC24180B225FE8F27B190D6">
    <w:name w:val="44010C91EAC24180B225FE8F27B190D6"/>
    <w:rsid w:val="00822346"/>
  </w:style>
  <w:style w:type="paragraph" w:customStyle="1" w:styleId="75489B2A2FEE4A019506AC4F62B81D6D">
    <w:name w:val="75489B2A2FEE4A019506AC4F62B81D6D"/>
    <w:rsid w:val="00822346"/>
  </w:style>
  <w:style w:type="paragraph" w:customStyle="1" w:styleId="3CF799A2020C451EADC2A40B972DB119">
    <w:name w:val="3CF799A2020C451EADC2A40B972DB119"/>
    <w:rsid w:val="00822346"/>
  </w:style>
  <w:style w:type="paragraph" w:customStyle="1" w:styleId="E8A0FDB39D8A4E37B80607B18CE3FF5D">
    <w:name w:val="E8A0FDB39D8A4E37B80607B18CE3FF5D"/>
    <w:rsid w:val="00822346"/>
  </w:style>
  <w:style w:type="paragraph" w:customStyle="1" w:styleId="1A3C37F055D442EB9F240E3A0F593818">
    <w:name w:val="1A3C37F055D442EB9F240E3A0F593818"/>
    <w:rsid w:val="00822346"/>
  </w:style>
  <w:style w:type="paragraph" w:customStyle="1" w:styleId="858BE0C683A44FB2B96FE3C0415E7B76">
    <w:name w:val="858BE0C683A44FB2B96FE3C0415E7B76"/>
    <w:rsid w:val="00822346"/>
  </w:style>
  <w:style w:type="paragraph" w:customStyle="1" w:styleId="4038C5C6CD354B3A81E99E28B5183B08">
    <w:name w:val="4038C5C6CD354B3A81E99E28B5183B08"/>
    <w:rsid w:val="00822346"/>
  </w:style>
  <w:style w:type="paragraph" w:customStyle="1" w:styleId="7EECE56325784048BE56538CA41A3E2B">
    <w:name w:val="7EECE56325784048BE56538CA41A3E2B"/>
    <w:rsid w:val="00822346"/>
  </w:style>
  <w:style w:type="paragraph" w:customStyle="1" w:styleId="B0DE120B09E241BB83F8D1C4E543A2E2">
    <w:name w:val="B0DE120B09E241BB83F8D1C4E543A2E2"/>
    <w:rsid w:val="00822346"/>
  </w:style>
  <w:style w:type="paragraph" w:customStyle="1" w:styleId="1801963642834BF38C033FD78D2FCC97">
    <w:name w:val="1801963642834BF38C033FD78D2FCC97"/>
    <w:rsid w:val="00822346"/>
  </w:style>
  <w:style w:type="paragraph" w:customStyle="1" w:styleId="B9B5FE7C8B0948C09A664A4FDF2E37FE">
    <w:name w:val="B9B5FE7C8B0948C09A664A4FDF2E37FE"/>
    <w:rsid w:val="00822346"/>
  </w:style>
  <w:style w:type="paragraph" w:customStyle="1" w:styleId="CE652A007C694AF4BB66A636AD989BE7">
    <w:name w:val="CE652A007C694AF4BB66A636AD989BE7"/>
    <w:rsid w:val="00822346"/>
  </w:style>
  <w:style w:type="paragraph" w:customStyle="1" w:styleId="83D64EFD0BCA4E30924DAE8BCB9FAA32">
    <w:name w:val="83D64EFD0BCA4E30924DAE8BCB9FAA32"/>
    <w:rsid w:val="00822346"/>
  </w:style>
  <w:style w:type="paragraph" w:customStyle="1" w:styleId="8264DF5DFACF411088A0D076094A1EE0">
    <w:name w:val="8264DF5DFACF411088A0D076094A1EE0"/>
    <w:rsid w:val="00822346"/>
  </w:style>
  <w:style w:type="paragraph" w:customStyle="1" w:styleId="C23D5E7F5D9B40CFA43A4A2C78AB07BE">
    <w:name w:val="C23D5E7F5D9B40CFA43A4A2C78AB07BE"/>
    <w:rsid w:val="00822346"/>
  </w:style>
  <w:style w:type="paragraph" w:customStyle="1" w:styleId="02F97A3FFE92499D99B1C725BA4C9EF7">
    <w:name w:val="02F97A3FFE92499D99B1C725BA4C9EF7"/>
    <w:rsid w:val="00822346"/>
  </w:style>
  <w:style w:type="paragraph" w:customStyle="1" w:styleId="F3CDB31C019441A7943C4517669DD3C1">
    <w:name w:val="F3CDB31C019441A7943C4517669DD3C1"/>
    <w:rsid w:val="00822346"/>
  </w:style>
  <w:style w:type="paragraph" w:customStyle="1" w:styleId="5F727DB2D1474D11A8791D9FEE15BDBA">
    <w:name w:val="5F727DB2D1474D11A8791D9FEE15BDBA"/>
    <w:rsid w:val="00822346"/>
  </w:style>
  <w:style w:type="paragraph" w:customStyle="1" w:styleId="E0E0116C20404BE59DF3EEF8AB11418B">
    <w:name w:val="E0E0116C20404BE59DF3EEF8AB11418B"/>
    <w:rsid w:val="00822346"/>
  </w:style>
  <w:style w:type="paragraph" w:customStyle="1" w:styleId="BAA97B8FF24C40F8B41616AEA034DE77">
    <w:name w:val="BAA97B8FF24C40F8B41616AEA034DE77"/>
    <w:rsid w:val="00822346"/>
  </w:style>
  <w:style w:type="paragraph" w:customStyle="1" w:styleId="BBBF304C8C654BE49BA9C794898207F7">
    <w:name w:val="BBBF304C8C654BE49BA9C794898207F7"/>
    <w:rsid w:val="00822346"/>
  </w:style>
  <w:style w:type="paragraph" w:customStyle="1" w:styleId="54D60ED743E2466AA34D014F0FE186DF">
    <w:name w:val="54D60ED743E2466AA34D014F0FE186DF"/>
    <w:rsid w:val="00822346"/>
  </w:style>
  <w:style w:type="paragraph" w:customStyle="1" w:styleId="162B7A36280141B1824A7AFE6F0C4600">
    <w:name w:val="162B7A36280141B1824A7AFE6F0C4600"/>
    <w:rsid w:val="00822346"/>
  </w:style>
  <w:style w:type="paragraph" w:customStyle="1" w:styleId="6B4F1CB07B3F4D4D99C77A52A8810476">
    <w:name w:val="6B4F1CB07B3F4D4D99C77A52A8810476"/>
    <w:rsid w:val="00822346"/>
  </w:style>
  <w:style w:type="paragraph" w:customStyle="1" w:styleId="0139C63955214C33A5DF1883465A09CE">
    <w:name w:val="0139C63955214C33A5DF1883465A09CE"/>
    <w:rsid w:val="00822346"/>
  </w:style>
  <w:style w:type="paragraph" w:customStyle="1" w:styleId="93719D8B7FE04FA6A9A7B9E47FEC6E3F">
    <w:name w:val="93719D8B7FE04FA6A9A7B9E47FEC6E3F"/>
    <w:rsid w:val="00822346"/>
  </w:style>
  <w:style w:type="paragraph" w:customStyle="1" w:styleId="E4C6AB35758745579A29B4CD784A4356">
    <w:name w:val="E4C6AB35758745579A29B4CD784A4356"/>
    <w:rsid w:val="00822346"/>
  </w:style>
  <w:style w:type="paragraph" w:customStyle="1" w:styleId="0A593276EE1C4D0DB015478CE9A6F258">
    <w:name w:val="0A593276EE1C4D0DB015478CE9A6F258"/>
    <w:rsid w:val="00822346"/>
  </w:style>
  <w:style w:type="paragraph" w:customStyle="1" w:styleId="EE886F4CB1134F298D91CCFD88D839F3">
    <w:name w:val="EE886F4CB1134F298D91CCFD88D839F3"/>
    <w:rsid w:val="00822346"/>
  </w:style>
  <w:style w:type="paragraph" w:customStyle="1" w:styleId="E3AA0BC4554243D6AD2826B3A12BA376">
    <w:name w:val="E3AA0BC4554243D6AD2826B3A12BA376"/>
    <w:rsid w:val="00822346"/>
  </w:style>
  <w:style w:type="paragraph" w:customStyle="1" w:styleId="BEC116CCC54240FD92BB2698B1B83C99">
    <w:name w:val="BEC116CCC54240FD92BB2698B1B83C99"/>
    <w:rsid w:val="00822346"/>
  </w:style>
  <w:style w:type="paragraph" w:customStyle="1" w:styleId="32C76942FD594035892652E1170A5B52">
    <w:name w:val="32C76942FD594035892652E1170A5B52"/>
    <w:rsid w:val="00822346"/>
  </w:style>
  <w:style w:type="paragraph" w:customStyle="1" w:styleId="CA838CEDE6494361BD18C0175C238435">
    <w:name w:val="CA838CEDE6494361BD18C0175C238435"/>
    <w:rsid w:val="00822346"/>
  </w:style>
  <w:style w:type="paragraph" w:customStyle="1" w:styleId="91153120B1704974BDD1F2B979364790">
    <w:name w:val="91153120B1704974BDD1F2B979364790"/>
    <w:rsid w:val="00822346"/>
  </w:style>
  <w:style w:type="paragraph" w:customStyle="1" w:styleId="1EB2FB838F0143AF899A2551FF6FF173">
    <w:name w:val="1EB2FB838F0143AF899A2551FF6FF173"/>
    <w:rsid w:val="00822346"/>
  </w:style>
  <w:style w:type="paragraph" w:customStyle="1" w:styleId="D8194C72863E43E5A443E3F979004969">
    <w:name w:val="D8194C72863E43E5A443E3F979004969"/>
    <w:rsid w:val="00822346"/>
  </w:style>
  <w:style w:type="paragraph" w:customStyle="1" w:styleId="75D4FF2D625C44C1BF34D92B77A581F7">
    <w:name w:val="75D4FF2D625C44C1BF34D92B77A581F7"/>
    <w:rsid w:val="00822346"/>
  </w:style>
  <w:style w:type="paragraph" w:customStyle="1" w:styleId="0D92B445FA864F7EA3631D0FB1FFFD47">
    <w:name w:val="0D92B445FA864F7EA3631D0FB1FFFD47"/>
    <w:rsid w:val="00822346"/>
  </w:style>
  <w:style w:type="paragraph" w:customStyle="1" w:styleId="D7E34229742E45B58244946D7E8A04EC">
    <w:name w:val="D7E34229742E45B58244946D7E8A04EC"/>
    <w:rsid w:val="00822346"/>
  </w:style>
  <w:style w:type="paragraph" w:customStyle="1" w:styleId="D5D5DC07A6FE4DCBB6E74160285747AF">
    <w:name w:val="D5D5DC07A6FE4DCBB6E74160285747AF"/>
    <w:rsid w:val="00822346"/>
  </w:style>
  <w:style w:type="paragraph" w:customStyle="1" w:styleId="2A5C1948E10541B682C5BEB7B747EA1F">
    <w:name w:val="2A5C1948E10541B682C5BEB7B747EA1F"/>
    <w:rsid w:val="00822346"/>
  </w:style>
  <w:style w:type="paragraph" w:customStyle="1" w:styleId="4A4AF6DE66204EB3AF8805CEEE88C57C">
    <w:name w:val="4A4AF6DE66204EB3AF8805CEEE88C57C"/>
    <w:rsid w:val="00822346"/>
  </w:style>
  <w:style w:type="paragraph" w:customStyle="1" w:styleId="67312083A7B14E6DB9FF7DF116EBCB23">
    <w:name w:val="67312083A7B14E6DB9FF7DF116EBCB23"/>
    <w:rsid w:val="00822346"/>
  </w:style>
  <w:style w:type="paragraph" w:customStyle="1" w:styleId="2D242DDD9A024FC7A5DC3F70BE97D019">
    <w:name w:val="2D242DDD9A024FC7A5DC3F70BE97D019"/>
    <w:rsid w:val="00822346"/>
  </w:style>
  <w:style w:type="paragraph" w:customStyle="1" w:styleId="CC474B91DF624F4DA45BF77DF917089E">
    <w:name w:val="CC474B91DF624F4DA45BF77DF917089E"/>
    <w:rsid w:val="00822346"/>
  </w:style>
  <w:style w:type="paragraph" w:customStyle="1" w:styleId="935E4854B0B14FFDAA0C1569DB943DE4">
    <w:name w:val="935E4854B0B14FFDAA0C1569DB943DE4"/>
    <w:rsid w:val="00822346"/>
  </w:style>
  <w:style w:type="paragraph" w:customStyle="1" w:styleId="2CE6F71E18E640D5B809DC5355DABA47">
    <w:name w:val="2CE6F71E18E640D5B809DC5355DABA47"/>
    <w:rsid w:val="00822346"/>
  </w:style>
  <w:style w:type="paragraph" w:customStyle="1" w:styleId="E1ABB4FC10E740309C7135A60396C8CF">
    <w:name w:val="E1ABB4FC10E740309C7135A60396C8CF"/>
    <w:rsid w:val="00822346"/>
  </w:style>
  <w:style w:type="paragraph" w:customStyle="1" w:styleId="2D72DC3BFE58499FB4AE7C592454AD43">
    <w:name w:val="2D72DC3BFE58499FB4AE7C592454AD43"/>
    <w:rsid w:val="00822346"/>
  </w:style>
  <w:style w:type="paragraph" w:customStyle="1" w:styleId="6DA367400E7041AB98CCE58527087029">
    <w:name w:val="6DA367400E7041AB98CCE58527087029"/>
    <w:rsid w:val="00822346"/>
  </w:style>
  <w:style w:type="paragraph" w:customStyle="1" w:styleId="77C593831A3F41B5898E791015D09F68">
    <w:name w:val="77C593831A3F41B5898E791015D09F68"/>
    <w:rsid w:val="00822346"/>
  </w:style>
  <w:style w:type="paragraph" w:customStyle="1" w:styleId="3939835343A043B898B0B47385E499BC">
    <w:name w:val="3939835343A043B898B0B47385E499BC"/>
    <w:rsid w:val="00822346"/>
  </w:style>
  <w:style w:type="paragraph" w:customStyle="1" w:styleId="31A2E5B7A669429A9BCFFD3BD2C3FEF7">
    <w:name w:val="31A2E5B7A669429A9BCFFD3BD2C3FEF7"/>
    <w:rsid w:val="00822346"/>
  </w:style>
  <w:style w:type="paragraph" w:customStyle="1" w:styleId="2CE724D181A5433285269F36C0FB1EA1">
    <w:name w:val="2CE724D181A5433285269F36C0FB1EA1"/>
    <w:rsid w:val="00822346"/>
  </w:style>
  <w:style w:type="paragraph" w:customStyle="1" w:styleId="3222F000466C40A7B59A4A3903342439">
    <w:name w:val="3222F000466C40A7B59A4A3903342439"/>
    <w:rsid w:val="00822346"/>
  </w:style>
  <w:style w:type="paragraph" w:customStyle="1" w:styleId="CBC7C67DDE9E48DEB05B970A92F7F2B1">
    <w:name w:val="CBC7C67DDE9E48DEB05B970A92F7F2B1"/>
    <w:rsid w:val="00822346"/>
  </w:style>
  <w:style w:type="paragraph" w:customStyle="1" w:styleId="5B718868A709416F85D8DF2B4194F5C9">
    <w:name w:val="5B718868A709416F85D8DF2B4194F5C9"/>
    <w:rsid w:val="00822346"/>
  </w:style>
  <w:style w:type="paragraph" w:customStyle="1" w:styleId="4AA3614FD21A4A639B2CB577B639A922">
    <w:name w:val="4AA3614FD21A4A639B2CB577B639A922"/>
    <w:rsid w:val="00822346"/>
  </w:style>
  <w:style w:type="paragraph" w:customStyle="1" w:styleId="639945FF4C4A4E37ABFBBF126A3DA8F3">
    <w:name w:val="639945FF4C4A4E37ABFBBF126A3DA8F3"/>
    <w:rsid w:val="00822346"/>
  </w:style>
  <w:style w:type="paragraph" w:customStyle="1" w:styleId="79E31A38D72442AE81060FC919CBC4FA">
    <w:name w:val="79E31A38D72442AE81060FC919CBC4FA"/>
    <w:rsid w:val="00822346"/>
  </w:style>
  <w:style w:type="paragraph" w:customStyle="1" w:styleId="FA07FBDF3EC04479BE112A7E2EA18D13">
    <w:name w:val="FA07FBDF3EC04479BE112A7E2EA18D13"/>
    <w:rsid w:val="00822346"/>
  </w:style>
  <w:style w:type="paragraph" w:customStyle="1" w:styleId="C0F5A4BAD6FF4FBF84D94E4EE72132D7">
    <w:name w:val="C0F5A4BAD6FF4FBF84D94E4EE72132D7"/>
    <w:rsid w:val="00822346"/>
  </w:style>
  <w:style w:type="paragraph" w:customStyle="1" w:styleId="2DD45A94CA4E49278A86F0FFBE57D2CA">
    <w:name w:val="2DD45A94CA4E49278A86F0FFBE57D2CA"/>
    <w:rsid w:val="00822346"/>
  </w:style>
  <w:style w:type="paragraph" w:customStyle="1" w:styleId="5E95ABDCBD53437AA8F4B2DEDCBC3C58">
    <w:name w:val="5E95ABDCBD53437AA8F4B2DEDCBC3C58"/>
    <w:rsid w:val="00822346"/>
  </w:style>
  <w:style w:type="paragraph" w:customStyle="1" w:styleId="817F447ED0F7415FA189B8F1CD3CCC8E">
    <w:name w:val="817F447ED0F7415FA189B8F1CD3CCC8E"/>
    <w:rsid w:val="00822346"/>
  </w:style>
  <w:style w:type="paragraph" w:customStyle="1" w:styleId="F2C6FCA0D3EB48B59DE49AFCB5A5F026">
    <w:name w:val="F2C6FCA0D3EB48B59DE49AFCB5A5F026"/>
    <w:rsid w:val="00822346"/>
  </w:style>
  <w:style w:type="paragraph" w:customStyle="1" w:styleId="945F6A46CAC040CEB37666371E6D051C">
    <w:name w:val="945F6A46CAC040CEB37666371E6D051C"/>
    <w:rsid w:val="00822346"/>
  </w:style>
  <w:style w:type="paragraph" w:customStyle="1" w:styleId="F24C44550E424D6EA6FC1DA27A4BC919">
    <w:name w:val="F24C44550E424D6EA6FC1DA27A4BC919"/>
    <w:rsid w:val="00822346"/>
  </w:style>
  <w:style w:type="paragraph" w:customStyle="1" w:styleId="DF817A734D8C4920B6373C91F3C0A0FD">
    <w:name w:val="DF817A734D8C4920B6373C91F3C0A0FD"/>
    <w:rsid w:val="00822346"/>
  </w:style>
  <w:style w:type="paragraph" w:customStyle="1" w:styleId="DACD3ADACD054BE2812D5EAECDEFC6E6">
    <w:name w:val="DACD3ADACD054BE2812D5EAECDEFC6E6"/>
    <w:rsid w:val="00822346"/>
  </w:style>
  <w:style w:type="paragraph" w:customStyle="1" w:styleId="6A66D29699104EAE99674C0BC6C942EA">
    <w:name w:val="6A66D29699104EAE99674C0BC6C942EA"/>
    <w:rsid w:val="00822346"/>
  </w:style>
  <w:style w:type="paragraph" w:customStyle="1" w:styleId="05A4CA04E40547D1889399DF9E4C4376">
    <w:name w:val="05A4CA04E40547D1889399DF9E4C4376"/>
    <w:rsid w:val="00822346"/>
  </w:style>
  <w:style w:type="paragraph" w:customStyle="1" w:styleId="C497EF3B97AE4985ACC3661297C5D406">
    <w:name w:val="C497EF3B97AE4985ACC3661297C5D406"/>
    <w:rsid w:val="00822346"/>
  </w:style>
  <w:style w:type="paragraph" w:customStyle="1" w:styleId="741FE354C0ED44AC84EAA38F58DA2DD7">
    <w:name w:val="741FE354C0ED44AC84EAA38F58DA2DD7"/>
    <w:rsid w:val="00822346"/>
  </w:style>
  <w:style w:type="paragraph" w:customStyle="1" w:styleId="97B7CE0BF5BE41CE87A5AEA4D05B9E01">
    <w:name w:val="97B7CE0BF5BE41CE87A5AEA4D05B9E01"/>
    <w:rsid w:val="00822346"/>
  </w:style>
  <w:style w:type="paragraph" w:customStyle="1" w:styleId="2EFB2421F8B046458B54CB7FE2B46715">
    <w:name w:val="2EFB2421F8B046458B54CB7FE2B46715"/>
    <w:rsid w:val="00822346"/>
  </w:style>
  <w:style w:type="paragraph" w:customStyle="1" w:styleId="3018E898C16F4BFD8A3EE71AE5DC48E2">
    <w:name w:val="3018E898C16F4BFD8A3EE71AE5DC48E2"/>
    <w:rsid w:val="00822346"/>
  </w:style>
  <w:style w:type="paragraph" w:customStyle="1" w:styleId="B1F2640D6AA044A88D534CD682F9D177">
    <w:name w:val="B1F2640D6AA044A88D534CD682F9D177"/>
    <w:rsid w:val="00822346"/>
  </w:style>
  <w:style w:type="paragraph" w:customStyle="1" w:styleId="08406EB48A4B43119BC946AAB7415778">
    <w:name w:val="08406EB48A4B43119BC946AAB7415778"/>
    <w:rsid w:val="00822346"/>
  </w:style>
  <w:style w:type="paragraph" w:customStyle="1" w:styleId="A7B563218278458EAC24BC242035A7CC">
    <w:name w:val="A7B563218278458EAC24BC242035A7CC"/>
    <w:rsid w:val="00822346"/>
  </w:style>
  <w:style w:type="paragraph" w:customStyle="1" w:styleId="44E20D1626C34804960C0703062B358B">
    <w:name w:val="44E20D1626C34804960C0703062B358B"/>
    <w:rsid w:val="00822346"/>
  </w:style>
  <w:style w:type="paragraph" w:customStyle="1" w:styleId="9735EE0DDE964AAFABAC8F49CF74FCBE">
    <w:name w:val="9735EE0DDE964AAFABAC8F49CF74FCBE"/>
    <w:rsid w:val="00822346"/>
  </w:style>
  <w:style w:type="paragraph" w:customStyle="1" w:styleId="B39E314E7B7E45EBAD13D45DFDCF9AAF">
    <w:name w:val="B39E314E7B7E45EBAD13D45DFDCF9AAF"/>
    <w:rsid w:val="00822346"/>
  </w:style>
  <w:style w:type="paragraph" w:customStyle="1" w:styleId="155D15FB78D6457D8D2A8CB820B1BFB0">
    <w:name w:val="155D15FB78D6457D8D2A8CB820B1BFB0"/>
    <w:rsid w:val="00822346"/>
  </w:style>
  <w:style w:type="paragraph" w:customStyle="1" w:styleId="8D73917D93D6412688563EC44E5A5FB2">
    <w:name w:val="8D73917D93D6412688563EC44E5A5FB2"/>
    <w:rsid w:val="00822346"/>
  </w:style>
  <w:style w:type="paragraph" w:customStyle="1" w:styleId="11C7752651BA45E68ADAF9F8FA753A00">
    <w:name w:val="11C7752651BA45E68ADAF9F8FA753A00"/>
    <w:rsid w:val="00822346"/>
  </w:style>
  <w:style w:type="paragraph" w:customStyle="1" w:styleId="F95578CEC09349E8815E8D630F1E3736">
    <w:name w:val="F95578CEC09349E8815E8D630F1E3736"/>
    <w:rsid w:val="00822346"/>
  </w:style>
  <w:style w:type="paragraph" w:customStyle="1" w:styleId="9C2FBD9115324D188C59CB450ED8B193">
    <w:name w:val="9C2FBD9115324D188C59CB450ED8B193"/>
    <w:rsid w:val="00822346"/>
  </w:style>
  <w:style w:type="paragraph" w:customStyle="1" w:styleId="86414090958F4CA7B4F3CFC18E97492E">
    <w:name w:val="86414090958F4CA7B4F3CFC18E97492E"/>
    <w:rsid w:val="00822346"/>
  </w:style>
  <w:style w:type="paragraph" w:customStyle="1" w:styleId="7E44A016A83046CD9E1ADF7C476EE46E">
    <w:name w:val="7E44A016A83046CD9E1ADF7C476EE46E"/>
    <w:rsid w:val="00822346"/>
  </w:style>
  <w:style w:type="paragraph" w:customStyle="1" w:styleId="59D483BE979844E088F392A4406AC184">
    <w:name w:val="59D483BE979844E088F392A4406AC184"/>
    <w:rsid w:val="00822346"/>
  </w:style>
  <w:style w:type="paragraph" w:customStyle="1" w:styleId="E7231BC692DB4021AE9B50D41040411F">
    <w:name w:val="E7231BC692DB4021AE9B50D41040411F"/>
    <w:rsid w:val="00822346"/>
  </w:style>
  <w:style w:type="paragraph" w:customStyle="1" w:styleId="C4E9F87316114F4A801687003C5F08CF">
    <w:name w:val="C4E9F87316114F4A801687003C5F08CF"/>
    <w:rsid w:val="00822346"/>
  </w:style>
  <w:style w:type="paragraph" w:customStyle="1" w:styleId="0DB83B8C68814198A6059EFA0DA998EF">
    <w:name w:val="0DB83B8C68814198A6059EFA0DA998EF"/>
    <w:rsid w:val="00822346"/>
  </w:style>
  <w:style w:type="paragraph" w:customStyle="1" w:styleId="6439FF50DDCE4E0AB7A37BCD82D0E20F">
    <w:name w:val="6439FF50DDCE4E0AB7A37BCD82D0E20F"/>
    <w:rsid w:val="00822346"/>
  </w:style>
  <w:style w:type="paragraph" w:customStyle="1" w:styleId="940700B070D74516929490840C46DE4F">
    <w:name w:val="940700B070D74516929490840C46DE4F"/>
    <w:rsid w:val="00822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48C0-325B-479A-B43B-807A9CDE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85</TotalTime>
  <Pages>9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5</cp:revision>
  <cp:lastPrinted>2003-07-27T14:19:00Z</cp:lastPrinted>
  <dcterms:created xsi:type="dcterms:W3CDTF">2018-01-24T06:02:00Z</dcterms:created>
  <dcterms:modified xsi:type="dcterms:W3CDTF">2018-01-24T07:49:00Z</dcterms:modified>
</cp:coreProperties>
</file>