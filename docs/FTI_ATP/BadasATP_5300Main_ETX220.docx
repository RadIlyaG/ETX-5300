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8C5563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52766530560C43F6B0035AB64B0AA9E1"/>
          </w:placeholder>
          <w:text/>
        </w:sdtPr>
        <w:sdtContent>
          <w:r w:rsidR="008C5563" w:rsidRPr="008C5563">
            <w:t>AT-ETX5300A-MC/4XFP-01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72A8EC7B6E8547499DC2A843484E1E24"/>
          </w:placeholder>
          <w:date w:fullDate="2014-09-04T00:00:00Z">
            <w:dateFormat w:val="dd/MM/yyyy"/>
            <w:lid w:val="en-US"/>
            <w:storeMappedDataAs w:val="dateTime"/>
            <w:calendar w:val="gregorian"/>
          </w:date>
        </w:sdtPr>
        <w:sdtContent>
          <w:r w:rsidR="008C5563">
            <w:rPr>
              <w:rStyle w:val="Style1"/>
            </w:rPr>
            <w:t>04/09/2014</w:t>
          </w:r>
        </w:sdtContent>
      </w:sdt>
    </w:p>
    <w:p w:rsidR="00AF162A" w:rsidRDefault="00AF162A" w:rsidP="008C5563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E2B6068EC4C84BC7B84BF9C979663195"/>
          </w:placeholder>
          <w:text/>
        </w:sdtPr>
        <w:sdtContent>
          <w:r w:rsidR="008C5563" w:rsidRPr="008C5563">
            <w:t>ETX-5300A-MC/4 XFP/AT</w:t>
          </w:r>
        </w:sdtContent>
      </w:sdt>
    </w:p>
    <w:p w:rsidR="00AF162A" w:rsidRPr="0009357B" w:rsidRDefault="00AF162A" w:rsidP="008C5563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9247DD1C8E96468C8CB462D6696344B9"/>
          </w:placeholder>
          <w:date w:fullDate="2014-09-04T00:00:00Z">
            <w:dateFormat w:val="dd/MM/yyyy"/>
            <w:lid w:val="en-US"/>
            <w:storeMappedDataAs w:val="dateTime"/>
            <w:calendar w:val="gregorian"/>
          </w:date>
        </w:sdtPr>
        <w:sdtContent>
          <w:r w:rsidR="008C5563">
            <w:rPr>
              <w:rStyle w:val="Style1"/>
            </w:rPr>
            <w:t>04/09/2014</w:t>
          </w:r>
        </w:sdtContent>
      </w:sdt>
    </w:p>
    <w:p w:rsidR="00AF162A" w:rsidRDefault="00AF162A" w:rsidP="008C5563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70949A6CAAEB464396E01DF1B05C0C1C"/>
          </w:placeholder>
          <w:date w:fullDate="2014-09-04T00:00:00Z">
            <w:dateFormat w:val="dd/MM/yyyy"/>
            <w:lid w:val="en-US"/>
            <w:storeMappedDataAs w:val="dateTime"/>
            <w:calendar w:val="gregorian"/>
          </w:date>
        </w:sdtPr>
        <w:sdtContent>
          <w:r w:rsidR="008C5563">
            <w:rPr>
              <w:rStyle w:val="Style1"/>
            </w:rPr>
            <w:t>04/09/2014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8C5563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AD8DF9A6AEBF432C9F36FF05C574192C"/>
          </w:placeholder>
          <w:date w:fullDate="2014-09-15T00:00:00Z">
            <w:dateFormat w:val="dd/MM/yyyy"/>
            <w:lid w:val="en-US"/>
            <w:storeMappedDataAs w:val="dateTime"/>
            <w:calendar w:val="gregorian"/>
          </w:date>
        </w:sdtPr>
        <w:sdtContent>
          <w:r w:rsidR="008C5563">
            <w:rPr>
              <w:rStyle w:val="Style1"/>
            </w:rPr>
            <w:t>15/09/2014</w:t>
          </w:r>
        </w:sdtContent>
      </w:sdt>
    </w:p>
    <w:p w:rsidR="00AF162A" w:rsidRPr="00DE6A78" w:rsidRDefault="00AF162A" w:rsidP="008C5563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50DBCF52015F43ACA2839E3243B1E264"/>
          </w:placeholder>
          <w:text/>
        </w:sdtPr>
        <w:sdtEndPr/>
        <w:sdtContent>
          <w:r w:rsidR="008C5563">
            <w:rPr>
              <w:rFonts w:hint="cs"/>
              <w:rtl/>
            </w:rPr>
            <w:t>קובי לזרי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5321C8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436A027080F348F384124B7709A7E09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1962760500"/>
            <w:placeholder>
              <w:docPart w:val="FE2153A955064A6F9B3773DD8E0A2D1D"/>
            </w:placeholder>
            <w:text/>
          </w:sdtPr>
          <w:sdtContent>
            <w:tc>
              <w:tcPr>
                <w:tcW w:w="2291" w:type="dxa"/>
              </w:tcPr>
              <w:p w:rsidR="00083CBC" w:rsidRDefault="008C5563" w:rsidP="008C5563">
                <w:pPr>
                  <w:jc w:val="right"/>
                  <w:rPr>
                    <w:sz w:val="32"/>
                    <w:szCs w:val="28"/>
                  </w:rPr>
                </w:pPr>
                <w:r w:rsidRPr="008C5563">
                  <w:rPr>
                    <w:rtl/>
                  </w:rPr>
                  <w:t>הבדיקה היא לראות</w:t>
                </w:r>
                <w:r w:rsidRPr="008C5563">
                  <w:t xml:space="preserve"> GeneratorEtx-220</w:t>
                </w:r>
                <w:r>
                  <w:rPr>
                    <w:rFonts w:hint="cs"/>
                    <w:rtl/>
                  </w:rPr>
                  <w:t xml:space="preserve"> </w:t>
                </w:r>
                <w:proofErr w:type="spellStart"/>
                <w:r w:rsidRPr="008C5563">
                  <w:rPr>
                    <w:rtl/>
                  </w:rPr>
                  <w:t>מזזה</w:t>
                </w:r>
                <w:proofErr w:type="spellEnd"/>
                <w:r w:rsidRPr="008C5563">
                  <w:rPr>
                    <w:rtl/>
                  </w:rPr>
                  <w:t xml:space="preserve"> את הבעיה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584F0C36670241ECBE73374095A74C7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30331026"/>
            <w:placeholder>
              <w:docPart w:val="24810506607B412CAC130030AB6B1F4D"/>
            </w:placeholder>
            <w:text/>
          </w:sdtPr>
          <w:sdtContent>
            <w:tc>
              <w:tcPr>
                <w:tcW w:w="3492" w:type="dxa"/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 xml:space="preserve">הוצאת כבל מפורט </w:t>
                </w:r>
                <w:r w:rsidRPr="008C5563">
                  <w:rPr>
                    <w:sz w:val="32"/>
                    <w:szCs w:val="28"/>
                  </w:rPr>
                  <w:t>main b2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63531632"/>
            <w:placeholder>
              <w:docPart w:val="1CBFBF29A761462E927B74D425BA6DAA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8C5563" w:rsidP="008C556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355A58701B0F454DA9C3C72F24AFAC1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1471632965"/>
            <w:placeholder>
              <w:docPart w:val="606493E63B644C9BB9495721BE761349"/>
            </w:placeholder>
            <w:text/>
          </w:sdtPr>
          <w:sdtContent>
            <w:tc>
              <w:tcPr>
                <w:tcW w:w="2291" w:type="dxa"/>
              </w:tcPr>
              <w:p w:rsidR="00083CBC" w:rsidRDefault="008C5563" w:rsidP="00083CBC">
                <w:pPr>
                  <w:jc w:val="right"/>
                  <w:rPr>
                    <w:sz w:val="32"/>
                    <w:szCs w:val="28"/>
                  </w:rPr>
                </w:pPr>
                <w:r w:rsidRPr="008C5563">
                  <w:rPr>
                    <w:rtl/>
                  </w:rPr>
                  <w:t>הבדיקה היא לראות</w:t>
                </w:r>
                <w:r w:rsidRPr="008C5563">
                  <w:t xml:space="preserve"> GeneratorEtx-220 </w:t>
                </w:r>
                <w:proofErr w:type="spellStart"/>
                <w:r w:rsidRPr="008C5563">
                  <w:rPr>
                    <w:rtl/>
                  </w:rPr>
                  <w:t>מזזה</w:t>
                </w:r>
                <w:proofErr w:type="spellEnd"/>
                <w:r w:rsidRPr="008C5563">
                  <w:rPr>
                    <w:rtl/>
                  </w:rPr>
                  <w:t xml:space="preserve"> את הבעיה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C6FA010750DE494E9CD854D5583E131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8333998"/>
            <w:placeholder>
              <w:docPart w:val="FD3C383EDB254296B94356DF1504A300"/>
            </w:placeholder>
            <w:text/>
          </w:sdtPr>
          <w:sdtContent>
            <w:tc>
              <w:tcPr>
                <w:tcW w:w="3492" w:type="dxa"/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 xml:space="preserve">הכנסתי </w:t>
                </w:r>
                <w:proofErr w:type="spellStart"/>
                <w:r w:rsidRPr="008C5563">
                  <w:rPr>
                    <w:sz w:val="32"/>
                    <w:szCs w:val="28"/>
                  </w:rPr>
                  <w:t>xfp</w:t>
                </w:r>
                <w:proofErr w:type="spellEnd"/>
                <w:r w:rsidRPr="008C5563">
                  <w:rPr>
                    <w:sz w:val="32"/>
                    <w:szCs w:val="28"/>
                    <w:rtl/>
                  </w:rPr>
                  <w:t xml:space="preserve"> לא תקין למוצר בפורט מסוים והוא משבש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D6972ADD0C614D0CB248D77BAB9A7160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7.11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7364FDB79BC1484EA5AC8DEBE47EA3C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1300494478"/>
            <w:placeholder>
              <w:docPart w:val="08CA2E8E56774E898D32C069F7388CD9"/>
            </w:placeholder>
            <w:text/>
          </w:sdtPr>
          <w:sdtContent>
            <w:tc>
              <w:tcPr>
                <w:tcW w:w="2291" w:type="dxa"/>
              </w:tcPr>
              <w:p w:rsidR="00083CBC" w:rsidRPr="008C5563" w:rsidRDefault="008C5563" w:rsidP="00083CBC">
                <w:pPr>
                  <w:jc w:val="right"/>
                </w:pPr>
                <w:r w:rsidRPr="008C5563">
                  <w:rPr>
                    <w:rtl/>
                  </w:rPr>
                  <w:t>הבדיקה היא לראות</w:t>
                </w:r>
                <w:r w:rsidRPr="008C5563">
                  <w:t xml:space="preserve"> GeneratorEtx-220 </w:t>
                </w:r>
                <w:proofErr w:type="spellStart"/>
                <w:r w:rsidRPr="008C5563">
                  <w:rPr>
                    <w:rtl/>
                  </w:rPr>
                  <w:t>מזזה</w:t>
                </w:r>
                <w:proofErr w:type="spellEnd"/>
                <w:r w:rsidRPr="008C5563">
                  <w:rPr>
                    <w:rtl/>
                  </w:rPr>
                  <w:t xml:space="preserve"> את הבעיה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D41DE6B99A3D4048871CFF85384F4B82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80198180"/>
            <w:placeholder>
              <w:docPart w:val="20EB1FC9E97249B6AF776D7CBD8E1208"/>
            </w:placeholder>
            <w:text/>
          </w:sdtPr>
          <w:sdtContent>
            <w:tc>
              <w:tcPr>
                <w:tcW w:w="3492" w:type="dxa"/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 xml:space="preserve">הכנסתי </w:t>
                </w:r>
                <w:proofErr w:type="spellStart"/>
                <w:r w:rsidRPr="008C5563">
                  <w:rPr>
                    <w:sz w:val="32"/>
                    <w:szCs w:val="28"/>
                  </w:rPr>
                  <w:t>xfp</w:t>
                </w:r>
                <w:proofErr w:type="spellEnd"/>
                <w:r w:rsidRPr="008C5563">
                  <w:rPr>
                    <w:sz w:val="32"/>
                    <w:szCs w:val="28"/>
                    <w:rtl/>
                  </w:rPr>
                  <w:t xml:space="preserve"> לא תקין שאין  </w:t>
                </w:r>
                <w:r w:rsidRPr="008C5563">
                  <w:rPr>
                    <w:sz w:val="32"/>
                    <w:szCs w:val="28"/>
                  </w:rPr>
                  <w:t>NO link port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976620"/>
            <w:placeholder>
              <w:docPart w:val="DB2A9F6AE0244C8098A3E2870BDAC28D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7.11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2D20225D8EB44313ABDD8E5E0D49B3F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-1650897300"/>
            <w:placeholder>
              <w:docPart w:val="A16CB0A319394AC88CAD252E36D6139C"/>
            </w:placeholder>
            <w:text/>
          </w:sdtPr>
          <w:sdtContent>
            <w:tc>
              <w:tcPr>
                <w:tcW w:w="2291" w:type="dxa"/>
              </w:tcPr>
              <w:p w:rsidR="00083CBC" w:rsidRPr="008C5563" w:rsidRDefault="008C5563" w:rsidP="00083CBC">
                <w:pPr>
                  <w:jc w:val="right"/>
                </w:pPr>
                <w:r w:rsidRPr="008C5563">
                  <w:rPr>
                    <w:rtl/>
                  </w:rPr>
                  <w:t>הבדיקה היא לראות</w:t>
                </w:r>
                <w:r w:rsidRPr="008C5563">
                  <w:t xml:space="preserve"> GeneratorEtx-220 </w:t>
                </w:r>
                <w:proofErr w:type="spellStart"/>
                <w:r w:rsidRPr="008C5563">
                  <w:rPr>
                    <w:rtl/>
                  </w:rPr>
                  <w:t>מזזה</w:t>
                </w:r>
                <w:proofErr w:type="spellEnd"/>
                <w:r w:rsidRPr="008C5563">
                  <w:rPr>
                    <w:rtl/>
                  </w:rPr>
                  <w:t xml:space="preserve"> את הבעיה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D1202B3D2EA0475FA475B44C0705CBD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48242231"/>
            <w:placeholder>
              <w:docPart w:val="6B5DCA419D5949329F6AA1B81CB08EA7"/>
            </w:placeholder>
            <w:text/>
          </w:sdtPr>
          <w:sdtContent>
            <w:tc>
              <w:tcPr>
                <w:tcW w:w="3492" w:type="dxa"/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הוצאת והכנסת כבל באחד הפורטים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233BBB181D5442A2A43F3EE2988C9AF1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7.11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5526A7AF3BCB4132AEBBA5E83FA32C0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1611854892"/>
            <w:placeholder>
              <w:docPart w:val="F465FD2A505E4536BA918115800BAAFE"/>
            </w:placeholder>
            <w:text/>
          </w:sdtPr>
          <w:sdtContent>
            <w:tc>
              <w:tcPr>
                <w:tcW w:w="2291" w:type="dxa"/>
              </w:tcPr>
              <w:p w:rsidR="00083CBC" w:rsidRPr="008C5563" w:rsidRDefault="008C5563" w:rsidP="00083CBC">
                <w:pPr>
                  <w:jc w:val="right"/>
                </w:pPr>
                <w:r w:rsidRPr="008C5563">
                  <w:rPr>
                    <w:rtl/>
                  </w:rPr>
                  <w:t>הבדיקה היא לראות</w:t>
                </w:r>
                <w:r w:rsidRPr="008C5563">
                  <w:t xml:space="preserve"> GeneratorEtx-220 </w:t>
                </w:r>
                <w:proofErr w:type="spellStart"/>
                <w:r w:rsidRPr="008C5563">
                  <w:rPr>
                    <w:rtl/>
                  </w:rPr>
                  <w:t>מזזה</w:t>
                </w:r>
                <w:proofErr w:type="spellEnd"/>
                <w:r w:rsidRPr="008C5563">
                  <w:rPr>
                    <w:rtl/>
                  </w:rPr>
                  <w:t xml:space="preserve"> את הבעיה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236B3079E9B6424F95ACBF7E8856A3C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52388994"/>
            <w:placeholder>
              <w:docPart w:val="27B6657408E5421A8C9B1EC3CEB65BE6"/>
            </w:placeholder>
            <w:text/>
          </w:sdtPr>
          <w:sdtContent>
            <w:tc>
              <w:tcPr>
                <w:tcW w:w="3492" w:type="dxa"/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 xml:space="preserve">הכנסת כרטיס </w:t>
                </w:r>
                <w:r w:rsidRPr="008C5563">
                  <w:rPr>
                    <w:sz w:val="32"/>
                    <w:szCs w:val="28"/>
                  </w:rPr>
                  <w:t>piggy</w:t>
                </w:r>
                <w:r w:rsidRPr="008C5563">
                  <w:rPr>
                    <w:sz w:val="32"/>
                    <w:szCs w:val="28"/>
                    <w:rtl/>
                  </w:rPr>
                  <w:t xml:space="preserve">  תקול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7FE01933FBAE42D893318938777F0498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7.11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E02B24E70F7140A2BE869C867B1E24C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-186066520"/>
            <w:placeholder>
              <w:docPart w:val="FC28515BE0BC4320AB7631C3758C28A2"/>
            </w:placeholder>
            <w:text/>
          </w:sdtPr>
          <w:sdtContent>
            <w:tc>
              <w:tcPr>
                <w:tcW w:w="2291" w:type="dxa"/>
              </w:tcPr>
              <w:p w:rsidR="00083CBC" w:rsidRPr="008C5563" w:rsidRDefault="008C5563" w:rsidP="00083CBC">
                <w:pPr>
                  <w:jc w:val="right"/>
                </w:pPr>
                <w:r w:rsidRPr="008C5563">
                  <w:rPr>
                    <w:rtl/>
                  </w:rPr>
                  <w:t>הבדיקה היא לראות</w:t>
                </w:r>
                <w:r w:rsidRPr="008C5563">
                  <w:t xml:space="preserve"> GeneratorEtx-220 </w:t>
                </w:r>
                <w:proofErr w:type="spellStart"/>
                <w:r w:rsidRPr="008C5563">
                  <w:rPr>
                    <w:rtl/>
                  </w:rPr>
                  <w:t>מזזה</w:t>
                </w:r>
                <w:proofErr w:type="spellEnd"/>
                <w:r w:rsidRPr="008C5563">
                  <w:rPr>
                    <w:rtl/>
                  </w:rPr>
                  <w:t xml:space="preserve"> את הבעיה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DB662374A1AF4EFEBB49733343FC50B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12114590"/>
            <w:placeholder>
              <w:docPart w:val="ADF0EA8BBC84454EB404FCABCDFDFFA0"/>
            </w:placeholder>
            <w:text/>
          </w:sdtPr>
          <w:sdtContent>
            <w:tc>
              <w:tcPr>
                <w:tcW w:w="3492" w:type="dxa"/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הוצאת פורט מ-</w:t>
                </w:r>
                <w:r w:rsidRPr="008C5563">
                  <w:rPr>
                    <w:sz w:val="32"/>
                    <w:szCs w:val="28"/>
                  </w:rPr>
                  <w:t>main a/4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9948648"/>
            <w:placeholder>
              <w:docPart w:val="C9FC62DC0B9B42EFAAE667EE0F53B433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7.12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EECA36B012D840468A5CA9BBD82FAB4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-214739130"/>
            <w:placeholder>
              <w:docPart w:val="E4F11770F72D49FB9D51671057BB5CA9"/>
            </w:placeholder>
            <w:text/>
          </w:sdtPr>
          <w:sdtContent>
            <w:tc>
              <w:tcPr>
                <w:tcW w:w="2291" w:type="dxa"/>
              </w:tcPr>
              <w:p w:rsidR="00083CBC" w:rsidRPr="008C5563" w:rsidRDefault="008C5563" w:rsidP="00083CBC">
                <w:pPr>
                  <w:jc w:val="right"/>
                </w:pPr>
                <w:r w:rsidRPr="008C5563">
                  <w:rPr>
                    <w:rtl/>
                  </w:rPr>
                  <w:t>הבדיקה היא לראות</w:t>
                </w:r>
                <w:r w:rsidRPr="008C5563">
                  <w:t xml:space="preserve"> GeneratorEtx-220 </w:t>
                </w:r>
                <w:proofErr w:type="spellStart"/>
                <w:r w:rsidRPr="008C5563">
                  <w:rPr>
                    <w:rtl/>
                  </w:rPr>
                  <w:t>מזזה</w:t>
                </w:r>
                <w:proofErr w:type="spellEnd"/>
                <w:r w:rsidRPr="008C5563">
                  <w:rPr>
                    <w:rtl/>
                  </w:rPr>
                  <w:t xml:space="preserve"> את הבעיה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C569E4B3A6E84DA2AA713DEA1303C74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9692539"/>
            <w:placeholder>
              <w:docPart w:val="8853C196F9594E468939CF3F5179F111"/>
            </w:placeholder>
            <w:text/>
          </w:sdtPr>
          <w:sdtContent>
            <w:tc>
              <w:tcPr>
                <w:tcW w:w="3492" w:type="dxa"/>
              </w:tcPr>
              <w:p w:rsidR="00083CBC" w:rsidRDefault="008C5563" w:rsidP="008C5563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הכנסת</w:t>
                </w:r>
                <w:r w:rsidRPr="008C5563">
                  <w:rPr>
                    <w:sz w:val="32"/>
                    <w:szCs w:val="28"/>
                  </w:rPr>
                  <w:t xml:space="preserve"> </w:t>
                </w:r>
                <w:proofErr w:type="spellStart"/>
                <w:r w:rsidRPr="008C5563">
                  <w:rPr>
                    <w:sz w:val="32"/>
                    <w:szCs w:val="28"/>
                  </w:rPr>
                  <w:t>xfp</w:t>
                </w:r>
                <w:proofErr w:type="spellEnd"/>
                <w:r w:rsidRPr="008C5563">
                  <w:rPr>
                    <w:sz w:val="32"/>
                    <w:szCs w:val="28"/>
                  </w:rPr>
                  <w:t xml:space="preserve"> </w:t>
                </w:r>
                <w:r w:rsidRPr="008C5563">
                  <w:rPr>
                    <w:sz w:val="32"/>
                    <w:szCs w:val="28"/>
                    <w:rtl/>
                  </w:rPr>
                  <w:t>לתוך פורט</w:t>
                </w:r>
                <w:r w:rsidRPr="008C5563">
                  <w:rPr>
                    <w:sz w:val="32"/>
                    <w:szCs w:val="28"/>
                  </w:rPr>
                  <w:t xml:space="preserve"> Main b/2</w:t>
                </w:r>
                <w:r w:rsidRPr="008C5563">
                  <w:rPr>
                    <w:sz w:val="32"/>
                    <w:szCs w:val="28"/>
                    <w:rtl/>
                  </w:rPr>
                  <w:t xml:space="preserve"> הוצאת כבל עד למצב שיבוש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8685395CB4974A54BD59C4778F10F8F5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7.12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BC88AFE8A0044F43BAFC80E7E552A60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451979273"/>
            <w:placeholder>
              <w:docPart w:val="1F6F84E9FA6B460B9D20A8B684D9B44D"/>
            </w:placeholder>
            <w:text/>
          </w:sdtPr>
          <w:sdtContent>
            <w:tc>
              <w:tcPr>
                <w:tcW w:w="2291" w:type="dxa"/>
              </w:tcPr>
              <w:p w:rsidR="00083CBC" w:rsidRPr="008C5563" w:rsidRDefault="008C5563" w:rsidP="00083CBC">
                <w:pPr>
                  <w:jc w:val="right"/>
                </w:pPr>
                <w:r w:rsidRPr="008C5563">
                  <w:rPr>
                    <w:rtl/>
                  </w:rPr>
                  <w:t>הבדיקה היא לראות</w:t>
                </w:r>
                <w:r w:rsidRPr="008C5563">
                  <w:t xml:space="preserve"> GeneratorEtx-220 </w:t>
                </w:r>
                <w:proofErr w:type="spellStart"/>
                <w:r w:rsidRPr="008C5563">
                  <w:rPr>
                    <w:rtl/>
                  </w:rPr>
                  <w:t>מזזה</w:t>
                </w:r>
                <w:proofErr w:type="spellEnd"/>
                <w:r w:rsidRPr="008C5563">
                  <w:rPr>
                    <w:rtl/>
                  </w:rPr>
                  <w:t xml:space="preserve"> את הבעיה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8E9228736E4346FAA1C4FBE98A239FC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8C5563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74376779"/>
            <w:placeholder>
              <w:docPart w:val="CB289C6DFF004516A83450A3115D9C03"/>
            </w:placeholder>
            <w:text/>
          </w:sdtPr>
          <w:sdtContent>
            <w:tc>
              <w:tcPr>
                <w:tcW w:w="3492" w:type="dxa"/>
              </w:tcPr>
              <w:p w:rsidR="00083CBC" w:rsidRDefault="008C5563" w:rsidP="008C5563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הכנסת</w:t>
                </w:r>
                <w:r w:rsidRPr="008C5563">
                  <w:rPr>
                    <w:sz w:val="32"/>
                    <w:szCs w:val="28"/>
                  </w:rPr>
                  <w:t xml:space="preserve"> </w:t>
                </w:r>
                <w:proofErr w:type="spellStart"/>
                <w:r w:rsidRPr="008C5563">
                  <w:rPr>
                    <w:sz w:val="32"/>
                    <w:szCs w:val="28"/>
                  </w:rPr>
                  <w:t>xfp</w:t>
                </w:r>
                <w:proofErr w:type="spellEnd"/>
                <w:r w:rsidRPr="008C5563">
                  <w:rPr>
                    <w:sz w:val="32"/>
                    <w:szCs w:val="28"/>
                  </w:rPr>
                  <w:t xml:space="preserve">  </w:t>
                </w:r>
                <w:r w:rsidRPr="008C5563">
                  <w:rPr>
                    <w:sz w:val="32"/>
                    <w:szCs w:val="28"/>
                    <w:rtl/>
                  </w:rPr>
                  <w:t>לפורט</w:t>
                </w:r>
                <w:r w:rsidRPr="008C5563">
                  <w:rPr>
                    <w:sz w:val="32"/>
                    <w:szCs w:val="28"/>
                  </w:rPr>
                  <w:t xml:space="preserve"> main a/4No link all port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2190EBFD8E034A709F013A40FE20962D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8C5563" w:rsidP="00083CBC">
                <w:pPr>
                  <w:bidi/>
                  <w:rPr>
                    <w:sz w:val="32"/>
                    <w:szCs w:val="28"/>
                  </w:rPr>
                </w:pPr>
                <w:r w:rsidRPr="008C5563">
                  <w:rPr>
                    <w:sz w:val="32"/>
                    <w:szCs w:val="28"/>
                    <w:rtl/>
                  </w:rPr>
                  <w:t>7.12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F9590FF9291C4D5A9F26C19C8E739B4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90905792487B4F56B03927672A8D995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2438E9D7B7FC4FAB83EA50A134B00586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92040154"/>
            <w:placeholder>
              <w:docPart w:val="1B0B19419E1D4EB4B1AA161D93F4C53F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C0ADC8E233F84305ADFA332FAE391C51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C822F4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93E0AEB418944807A20B5AB396C50F7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A6D9F2E6F3A3420688510854F6340C4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EDF8BB0262B142CDAD6A95B92CE447E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34687172"/>
            <w:placeholder>
              <w:docPart w:val="FD6FD17D823A42D9805EA9B0E3BE07A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E0E1CFA8C38244A6AC5BA06CA64179EE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DACCD381337C47CFB89E7DA530E61A6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A98905EF200B4F7FBCD043281F44796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B9B6CAA665614A868DD9C93FC3F551E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32135552"/>
            <w:placeholder>
              <w:docPart w:val="A7B425ACB55948BA804D1BCA14AC77A4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18212197"/>
            <w:placeholder>
              <w:docPart w:val="85B078D0AAD0400A95EBF66768A9E6D2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5E2B6B6693724070A933C92E0DCC1AB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1B05D9609A08460A8871B87FD925423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82F7C3371252482AB18B2DA5F8B0DEB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1977859"/>
            <w:placeholder>
              <w:docPart w:val="F995CE9DB64B43CE81F81CF849EE7FC6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59824693"/>
            <w:placeholder>
              <w:docPart w:val="704E63B59CF5427F8C9F1279171EF859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ED96CDA731704D198ADA91CF897BEFD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79CAA8E811274B858134EE655369EF9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1714E6554A3945F9A95C0B86F42ACCDF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9684387"/>
            <w:placeholder>
              <w:docPart w:val="526C3CA63E1546E1B4CD4EDB25418A99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1340472"/>
            <w:placeholder>
              <w:docPart w:val="013BEB111E8A41678AE2BDA244630727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818639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33156371"/>
            <w:placeholder>
              <w:docPart w:val="60A8559D722E488091320FB7B3B7339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3834655"/>
            <w:placeholder>
              <w:docPart w:val="A8F6A4D568C1422F976EA2512C6EBF9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92131"/>
            <w:placeholder>
              <w:docPart w:val="F7F84CAEB1C0423C820EA03C2A358A46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20981646"/>
            <w:placeholder>
              <w:docPart w:val="804BA1C01DFD4E1F93715E130927E9F0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16831153"/>
            <w:placeholder>
              <w:docPart w:val="DEF66DD709F34128B0C9AD9EAE018740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511374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24292591"/>
            <w:placeholder>
              <w:docPart w:val="0735D301F8344B62B91961041FDBCFB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463036644"/>
            <w:placeholder>
              <w:docPart w:val="92928534AC574B3694321BD701FF685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4221509"/>
            <w:placeholder>
              <w:docPart w:val="4C9235D4B913493D9D3D14E274B32FC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03943212"/>
            <w:placeholder>
              <w:docPart w:val="2C0819BB38FA471EB3B75F856BC76194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48936278"/>
            <w:placeholder>
              <w:docPart w:val="B4FB7686125B48CDBA06CD812C20F55E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78716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03230724"/>
            <w:placeholder>
              <w:docPart w:val="9DCB0CB01F534DCFA9E1D5506A62E14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396131794"/>
            <w:placeholder>
              <w:docPart w:val="EC213EC64ED54C4EAA007AA16BE6933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39481327"/>
            <w:placeholder>
              <w:docPart w:val="53EFE8B1F93D4665BEDD417831CBE6E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44292784"/>
            <w:placeholder>
              <w:docPart w:val="4EEB17E7FAC5405892462BD8E9F56332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58692503"/>
            <w:placeholder>
              <w:docPart w:val="0B0C626633AE40489B9AB88D0BA43916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966744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68716329"/>
            <w:placeholder>
              <w:docPart w:val="63CC3D5CB6D948BFA3E8A3C32129A0E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560758141"/>
            <w:placeholder>
              <w:docPart w:val="1D677D4399694C2FA16FBA21FF61EB3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69803419"/>
            <w:placeholder>
              <w:docPart w:val="B4658EE85FF34118975D0E6F5F5DD92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54049349"/>
            <w:placeholder>
              <w:docPart w:val="0F183F49A86E447182E55B695F41D802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31617466"/>
            <w:placeholder>
              <w:docPart w:val="1FE1F6FE76154E07BE49B4AFCDD36F5D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958024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8386525"/>
            <w:placeholder>
              <w:docPart w:val="2FBF9D8B2E61405BA80B374A661D55D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76440631"/>
            <w:placeholder>
              <w:docPart w:val="2B2670C09AD8468CBAEF50849D14B52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5476660"/>
            <w:placeholder>
              <w:docPart w:val="B8851F7B9EB2471AADB863346F630FFF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03198719"/>
            <w:placeholder>
              <w:docPart w:val="4F4245D5FE5C43058ECB77F145D66130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2043962"/>
            <w:placeholder>
              <w:docPart w:val="F1F37F9D9E044B1EBF27AC0E367B8EB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83021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082802457"/>
            <w:placeholder>
              <w:docPart w:val="52995209F77349A8B5AF73E5F96809F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592005638"/>
            <w:placeholder>
              <w:docPart w:val="3E5AA38C77B14982B1960B700DFC4A6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37495782"/>
            <w:placeholder>
              <w:docPart w:val="96F63E7B0FE545C29B42E3958CEB0ED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630599000"/>
            <w:placeholder>
              <w:docPart w:val="7A893CCEABC044538AF14C827240C6CE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93974020"/>
            <w:placeholder>
              <w:docPart w:val="C5F1F166B4104C3DBDD4BA7414A2B24E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454709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57059043"/>
            <w:placeholder>
              <w:docPart w:val="D0594736B2CD4CA489C803148F2B847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51126787"/>
            <w:placeholder>
              <w:docPart w:val="8B3738A841574CE19A8F218C0D5095B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20703987"/>
            <w:placeholder>
              <w:docPart w:val="EA2037F90088409DA63C5922EE0F02A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71046335"/>
            <w:placeholder>
              <w:docPart w:val="12F9B1B9736E4A0A8E6D1E548891C98F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05045838"/>
            <w:placeholder>
              <w:docPart w:val="941BE4C627334839B15C63B4923C493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25174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796479"/>
            <w:placeholder>
              <w:docPart w:val="306792E3E99B4C0AB3239CE1C3AAEF6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37369139"/>
            <w:placeholder>
              <w:docPart w:val="A58B3BB49FBF457EA8FDAF43CAE4656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68691887"/>
            <w:placeholder>
              <w:docPart w:val="EA4D2790EFB64336BC81261E48BB6DB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93345622"/>
            <w:placeholder>
              <w:docPart w:val="747F28E8A06D40C1AB05B1717FF0E7E6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45975248"/>
            <w:placeholder>
              <w:docPart w:val="424697F688B4454589B5AE72DF6661E3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104531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06294330"/>
            <w:placeholder>
              <w:docPart w:val="6CCD0ED54FB04214B1E2C47022ED415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29867542"/>
            <w:placeholder>
              <w:docPart w:val="C0DDA348DDB74CC7899E8B021139C33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37692478"/>
            <w:placeholder>
              <w:docPart w:val="FFCC911ED28749D5A03B4475EB7321B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64541495"/>
            <w:placeholder>
              <w:docPart w:val="0CFD6AEE712045EEB0C53B6BDA3BBADE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00895451"/>
            <w:placeholder>
              <w:docPart w:val="C86FB36CB102407493917FF71C28489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AF162A" w:rsidRDefault="00AF162A" w:rsidP="00233868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8852907BAD384800998193141C9F4E3E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D7AD0DFFD2FB4117AE34030BB5DD971D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8F04C3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2150D65FD4A64975A022BF3226478549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C787265F003946559893CBA8C0568721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57F4D7D552E949439678535462525EEA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CAFBADAF1864434589641A002AAFFC66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D204DA5F232E40A38ABCCF27542F0070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AF14A182690F41F6BE2B7BFE1D7E0C71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45F2478A1B6B4E99A2C978EDC93BB454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41E1ADA781F64754B7C629994775C0A9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A4DFA01097BC49FC877787C6F4DC935D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39BBA1E283004EF79BC9820A1B9065E2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5A75B4E82A764707B5F4FCCED125620E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2A9216C386B2423B92706FAA8215B3E1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E89F72F935BC4DBB83DF7BC068B26DE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133F2DAA19674635BDDCF85D6A98C8C4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E15B5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D3A638A5A8894CCCA7210661F7E39DDB"/>
          </w:placeholder>
          <w:showingPlcHdr/>
          <w:text/>
        </w:sdtPr>
        <w:sdtEndPr/>
        <w:sdtContent>
          <w:r w:rsidR="00E15B5C">
            <w:rPr>
              <w:rFonts w:hint="cs"/>
              <w:sz w:val="28"/>
              <w:szCs w:val="28"/>
              <w:rtl/>
            </w:rPr>
            <w:t xml:space="preserve">                                 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52FD3F536FF84FC794E2AA35024923B1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233868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39732671DA064CBC8EFFD8A060566262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A21926B91F8444088EAFDB7164D6FA1F"/>
          </w:placeholder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233868">
            <w:rPr>
              <w:rStyle w:val="Style1"/>
              <w:rFonts w:hint="cs"/>
              <w:rtl/>
            </w:rPr>
            <w:t>איליה גינזבורג</w:t>
          </w:r>
        </w:sdtContent>
      </w:sdt>
    </w:p>
    <w:p w:rsidR="00AF162A" w:rsidRDefault="00AF162A" w:rsidP="00233868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130A6C23809F4E7087AB8165F26CDFA8"/>
          </w:placeholder>
          <w:date w:fullDate="2014-09-15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233868">
            <w:rPr>
              <w:rStyle w:val="Style1"/>
            </w:rPr>
            <w:t>15/09/2014</w:t>
          </w:r>
        </w:sdtContent>
      </w:sdt>
    </w:p>
    <w:sectPr w:rsidR="00AF162A">
      <w:headerReference w:type="default" r:id="rId7"/>
      <w:footerReference w:type="default" r:id="rId8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8EA" w:rsidRDefault="003A38EA" w:rsidP="00AF162A">
      <w:r>
        <w:separator/>
      </w:r>
    </w:p>
  </w:endnote>
  <w:endnote w:type="continuationSeparator" w:id="0">
    <w:p w:rsidR="003A38EA" w:rsidRDefault="003A38EA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33868">
      <w:rPr>
        <w:noProof/>
      </w:rPr>
      <w:t>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8EA" w:rsidRDefault="003A38EA" w:rsidP="00AF162A">
      <w:r>
        <w:separator/>
      </w:r>
    </w:p>
  </w:footnote>
  <w:footnote w:type="continuationSeparator" w:id="0">
    <w:p w:rsidR="003A38EA" w:rsidRDefault="003A38EA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E808AD">
    <w:pPr>
      <w:pStyle w:val="Header"/>
    </w:pPr>
    <w:fldSimple w:instr=" FILENAME ">
      <w:r w:rsidR="007643F8">
        <w:rPr>
          <w:noProof/>
        </w:rPr>
        <w:t>Document1</w:t>
      </w:r>
    </w:fldSimple>
    <w:r w:rsidR="00AF162A">
      <w:t xml:space="preserve">             </w:t>
    </w:r>
  </w:p>
  <w:p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8C5563">
      <w:rPr>
        <w:noProof/>
      </w:rPr>
      <w:t>24/01/2018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ocumentProtection w:edit="forms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F8"/>
    <w:rsid w:val="00003298"/>
    <w:rsid w:val="000041FE"/>
    <w:rsid w:val="000445AB"/>
    <w:rsid w:val="00047CEC"/>
    <w:rsid w:val="000509A2"/>
    <w:rsid w:val="00077255"/>
    <w:rsid w:val="000819A4"/>
    <w:rsid w:val="00083CBC"/>
    <w:rsid w:val="0009357B"/>
    <w:rsid w:val="000B1DDA"/>
    <w:rsid w:val="001A4A8F"/>
    <w:rsid w:val="001A52F7"/>
    <w:rsid w:val="001B1F18"/>
    <w:rsid w:val="001C4E3E"/>
    <w:rsid w:val="00201643"/>
    <w:rsid w:val="00233868"/>
    <w:rsid w:val="0025554D"/>
    <w:rsid w:val="00282C89"/>
    <w:rsid w:val="002B7F4F"/>
    <w:rsid w:val="00377F5A"/>
    <w:rsid w:val="003A38EA"/>
    <w:rsid w:val="003C5F4F"/>
    <w:rsid w:val="003F51AD"/>
    <w:rsid w:val="003F74CF"/>
    <w:rsid w:val="00407A80"/>
    <w:rsid w:val="00446481"/>
    <w:rsid w:val="0049662D"/>
    <w:rsid w:val="004C6E24"/>
    <w:rsid w:val="004D1ED1"/>
    <w:rsid w:val="005321C8"/>
    <w:rsid w:val="00544143"/>
    <w:rsid w:val="00554159"/>
    <w:rsid w:val="00595973"/>
    <w:rsid w:val="005C4D6C"/>
    <w:rsid w:val="005E2042"/>
    <w:rsid w:val="005E6720"/>
    <w:rsid w:val="00620E10"/>
    <w:rsid w:val="006261A4"/>
    <w:rsid w:val="006847CD"/>
    <w:rsid w:val="006C6E7C"/>
    <w:rsid w:val="007177AD"/>
    <w:rsid w:val="007419EE"/>
    <w:rsid w:val="00747676"/>
    <w:rsid w:val="007643F8"/>
    <w:rsid w:val="00785C07"/>
    <w:rsid w:val="007A1574"/>
    <w:rsid w:val="007C2215"/>
    <w:rsid w:val="007E07E8"/>
    <w:rsid w:val="0081370A"/>
    <w:rsid w:val="008C3E49"/>
    <w:rsid w:val="008C5563"/>
    <w:rsid w:val="008C68C7"/>
    <w:rsid w:val="00902B5F"/>
    <w:rsid w:val="00993C67"/>
    <w:rsid w:val="009B1560"/>
    <w:rsid w:val="009B46B2"/>
    <w:rsid w:val="009E2662"/>
    <w:rsid w:val="00AF162A"/>
    <w:rsid w:val="00AF1ABD"/>
    <w:rsid w:val="00BB2542"/>
    <w:rsid w:val="00C40F61"/>
    <w:rsid w:val="00C42145"/>
    <w:rsid w:val="00C822F4"/>
    <w:rsid w:val="00CD542F"/>
    <w:rsid w:val="00CF0A93"/>
    <w:rsid w:val="00D55B68"/>
    <w:rsid w:val="00DC688C"/>
    <w:rsid w:val="00DE6A78"/>
    <w:rsid w:val="00E15B5C"/>
    <w:rsid w:val="00E4093B"/>
    <w:rsid w:val="00E808AD"/>
    <w:rsid w:val="00EC3843"/>
    <w:rsid w:val="00ED5EB5"/>
    <w:rsid w:val="00F24BC2"/>
    <w:rsid w:val="00F3166F"/>
    <w:rsid w:val="00FB4C57"/>
    <w:rsid w:val="00FC0883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785D8-C342-4AA1-9FB6-93A32DBD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_g\Documents\Custom%20Office%20Templates\Badas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766530560C43F6B0035AB64B0AA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5BC33-14AF-4F19-B1C8-02F8E5C11CB3}"/>
      </w:docPartPr>
      <w:docPartBody>
        <w:p w:rsidR="007C6824" w:rsidRDefault="00B954B4">
          <w:pPr>
            <w:pStyle w:val="52766530560C43F6B0035AB64B0AA9E1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72A8EC7B6E8547499DC2A843484E1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9E0FD-9810-4019-B3EB-3FF1D6E90289}"/>
      </w:docPartPr>
      <w:docPartBody>
        <w:p w:rsidR="007C6824" w:rsidRDefault="00B954B4">
          <w:pPr>
            <w:pStyle w:val="72A8EC7B6E8547499DC2A843484E1E24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E2B6068EC4C84BC7B84BF9C979663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1B0D5-AA45-4D28-993B-8ACBFA171937}"/>
      </w:docPartPr>
      <w:docPartBody>
        <w:p w:rsidR="007C6824" w:rsidRDefault="00B954B4">
          <w:pPr>
            <w:pStyle w:val="E2B6068EC4C84BC7B84BF9C979663195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9247DD1C8E96468C8CB462D669634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6DF7C-3A57-4E69-8DAC-A58DBF2A77F2}"/>
      </w:docPartPr>
      <w:docPartBody>
        <w:p w:rsidR="007C6824" w:rsidRDefault="00B954B4">
          <w:pPr>
            <w:pStyle w:val="9247DD1C8E96468C8CB462D6696344B9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70949A6CAAEB464396E01DF1B05C0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29E12-62E3-4C5C-9175-EC0B049B3E8A}"/>
      </w:docPartPr>
      <w:docPartBody>
        <w:p w:rsidR="007C6824" w:rsidRDefault="00B954B4">
          <w:pPr>
            <w:pStyle w:val="70949A6CAAEB464396E01DF1B05C0C1C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AD8DF9A6AEBF432C9F36FF05C5741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4ADF0-0374-4723-A2BD-112B5407C0CF}"/>
      </w:docPartPr>
      <w:docPartBody>
        <w:p w:rsidR="007C6824" w:rsidRDefault="00B954B4">
          <w:pPr>
            <w:pStyle w:val="AD8DF9A6AEBF432C9F36FF05C574192C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50DBCF52015F43ACA2839E3243B1E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1C797-1E4B-4167-A499-5AAAC0EFF1FC}"/>
      </w:docPartPr>
      <w:docPartBody>
        <w:p w:rsidR="007C6824" w:rsidRDefault="00B954B4">
          <w:pPr>
            <w:pStyle w:val="50DBCF52015F43ACA2839E3243B1E264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436A027080F348F384124B7709A7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8C804-92BF-4DB7-BC56-BF3663C8BCF4}"/>
      </w:docPartPr>
      <w:docPartBody>
        <w:p w:rsidR="007C6824" w:rsidRDefault="00B954B4">
          <w:pPr>
            <w:pStyle w:val="436A027080F348F384124B7709A7E09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E2153A955064A6F9B3773DD8E0A2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DCD8-C5DB-4E53-993E-1A33ECC664B5}"/>
      </w:docPartPr>
      <w:docPartBody>
        <w:p w:rsidR="007C6824" w:rsidRDefault="00B954B4">
          <w:pPr>
            <w:pStyle w:val="FE2153A955064A6F9B3773DD8E0A2D1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84F0C36670241ECBE73374095A74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9BF91-DBE7-46D6-97F6-B084D4D00A2C}"/>
      </w:docPartPr>
      <w:docPartBody>
        <w:p w:rsidR="007C6824" w:rsidRDefault="00B954B4">
          <w:pPr>
            <w:pStyle w:val="584F0C36670241ECBE73374095A74C7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4810506607B412CAC130030AB6B1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4975F-7A43-444D-A68C-515463DB717E}"/>
      </w:docPartPr>
      <w:docPartBody>
        <w:p w:rsidR="007C6824" w:rsidRDefault="00B954B4">
          <w:pPr>
            <w:pStyle w:val="24810506607B412CAC130030AB6B1F4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CBFBF29A761462E927B74D425BA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06D3B-4C04-48EC-B32A-826E99A41E05}"/>
      </w:docPartPr>
      <w:docPartBody>
        <w:p w:rsidR="007C6824" w:rsidRDefault="00B954B4">
          <w:pPr>
            <w:pStyle w:val="1CBFBF29A761462E927B74D425BA6DA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55A58701B0F454DA9C3C72F24AFA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08400-E16E-422A-B43F-50ED17E41575}"/>
      </w:docPartPr>
      <w:docPartBody>
        <w:p w:rsidR="007C6824" w:rsidRDefault="00B954B4">
          <w:pPr>
            <w:pStyle w:val="355A58701B0F454DA9C3C72F24AFAC1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06493E63B644C9BB9495721BE76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2A78-F2DB-4B46-BACF-13C173055897}"/>
      </w:docPartPr>
      <w:docPartBody>
        <w:p w:rsidR="007C6824" w:rsidRDefault="00B954B4">
          <w:pPr>
            <w:pStyle w:val="606493E63B644C9BB9495721BE76134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6FA010750DE494E9CD854D5583E1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91DFA-BA0B-4DC0-B024-E03B005307E6}"/>
      </w:docPartPr>
      <w:docPartBody>
        <w:p w:rsidR="007C6824" w:rsidRDefault="00B954B4">
          <w:pPr>
            <w:pStyle w:val="C6FA010750DE494E9CD854D5583E131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D3C383EDB254296B94356DF1504A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1C553-89EA-4266-84EA-303A2B7B0B5E}"/>
      </w:docPartPr>
      <w:docPartBody>
        <w:p w:rsidR="007C6824" w:rsidRDefault="00B954B4">
          <w:pPr>
            <w:pStyle w:val="FD3C383EDB254296B94356DF1504A30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6972ADD0C614D0CB248D77BAB9A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58092-630F-4CC2-8987-1443266F1193}"/>
      </w:docPartPr>
      <w:docPartBody>
        <w:p w:rsidR="007C6824" w:rsidRDefault="00B954B4">
          <w:pPr>
            <w:pStyle w:val="D6972ADD0C614D0CB248D77BAB9A716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364FDB79BC1484EA5AC8DEBE47E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6E927-CDAC-4F90-872D-448717B0A6AC}"/>
      </w:docPartPr>
      <w:docPartBody>
        <w:p w:rsidR="007C6824" w:rsidRDefault="00B954B4">
          <w:pPr>
            <w:pStyle w:val="7364FDB79BC1484EA5AC8DEBE47EA3C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8CA2E8E56774E898D32C069F7388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DC31-E5C8-42F4-B055-7549CBD60099}"/>
      </w:docPartPr>
      <w:docPartBody>
        <w:p w:rsidR="007C6824" w:rsidRDefault="00B954B4">
          <w:pPr>
            <w:pStyle w:val="08CA2E8E56774E898D32C069F7388CD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41DE6B99A3D4048871CFF85384F4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52A81-942E-44B0-BB0D-E92A3DC16584}"/>
      </w:docPartPr>
      <w:docPartBody>
        <w:p w:rsidR="007C6824" w:rsidRDefault="00B954B4">
          <w:pPr>
            <w:pStyle w:val="D41DE6B99A3D4048871CFF85384F4B8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0EB1FC9E97249B6AF776D7CBD8E1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EDDD8-713C-4DED-AE99-EB129745BB98}"/>
      </w:docPartPr>
      <w:docPartBody>
        <w:p w:rsidR="007C6824" w:rsidRDefault="00B954B4">
          <w:pPr>
            <w:pStyle w:val="20EB1FC9E97249B6AF776D7CBD8E120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B2A9F6AE0244C8098A3E2870BDAC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6F77E-E6D3-4FE1-AD59-26854D4F1C56}"/>
      </w:docPartPr>
      <w:docPartBody>
        <w:p w:rsidR="007C6824" w:rsidRDefault="00B954B4">
          <w:pPr>
            <w:pStyle w:val="DB2A9F6AE0244C8098A3E2870BDAC28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D20225D8EB44313ABDD8E5E0D49B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1C21-F071-47B5-9FCB-48EFB5EBEB25}"/>
      </w:docPartPr>
      <w:docPartBody>
        <w:p w:rsidR="007C6824" w:rsidRDefault="00B954B4">
          <w:pPr>
            <w:pStyle w:val="2D20225D8EB44313ABDD8E5E0D49B3F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16CB0A319394AC88CAD252E36D61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529F-C1DC-4385-ADE5-A7BEF6A935F5}"/>
      </w:docPartPr>
      <w:docPartBody>
        <w:p w:rsidR="007C6824" w:rsidRDefault="00B954B4">
          <w:pPr>
            <w:pStyle w:val="A16CB0A319394AC88CAD252E36D6139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1202B3D2EA0475FA475B44C0705C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C6C7A-EF81-4188-8E83-B973903FF01C}"/>
      </w:docPartPr>
      <w:docPartBody>
        <w:p w:rsidR="007C6824" w:rsidRDefault="00B954B4">
          <w:pPr>
            <w:pStyle w:val="D1202B3D2EA0475FA475B44C0705CBD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B5DCA419D5949329F6AA1B81CB08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49734-ABFB-452D-B8C6-91D86E4AF1EC}"/>
      </w:docPartPr>
      <w:docPartBody>
        <w:p w:rsidR="007C6824" w:rsidRDefault="00B954B4">
          <w:pPr>
            <w:pStyle w:val="6B5DCA419D5949329F6AA1B81CB08EA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33BBB181D5442A2A43F3EE2988C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CDAF-47A7-42D3-828E-ADCEC57BCC85}"/>
      </w:docPartPr>
      <w:docPartBody>
        <w:p w:rsidR="007C6824" w:rsidRDefault="00B954B4">
          <w:pPr>
            <w:pStyle w:val="233BBB181D5442A2A43F3EE2988C9AF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526A7AF3BCB4132AEBBA5E83FA32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0938-8A3D-4540-8F48-14AD33D7AF36}"/>
      </w:docPartPr>
      <w:docPartBody>
        <w:p w:rsidR="007C6824" w:rsidRDefault="00B954B4">
          <w:pPr>
            <w:pStyle w:val="5526A7AF3BCB4132AEBBA5E83FA32C0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465FD2A505E4536BA918115800BA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F1E85-9AAE-4251-B11C-4D8C3DEBBF96}"/>
      </w:docPartPr>
      <w:docPartBody>
        <w:p w:rsidR="007C6824" w:rsidRDefault="00B954B4">
          <w:pPr>
            <w:pStyle w:val="F465FD2A505E4536BA918115800BAAF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36B3079E9B6424F95ACBF7E8856A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5E30-CD72-4ECE-8ADA-C2A982447095}"/>
      </w:docPartPr>
      <w:docPartBody>
        <w:p w:rsidR="007C6824" w:rsidRDefault="00B954B4">
          <w:pPr>
            <w:pStyle w:val="236B3079E9B6424F95ACBF7E8856A3C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7B6657408E5421A8C9B1EC3CEB65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2875C-6A4F-49B2-A952-BF64EEC99B29}"/>
      </w:docPartPr>
      <w:docPartBody>
        <w:p w:rsidR="007C6824" w:rsidRDefault="00B954B4">
          <w:pPr>
            <w:pStyle w:val="27B6657408E5421A8C9B1EC3CEB65BE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FE01933FBAE42D893318938777F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8B33-00F5-41A4-8069-DA6C4E7C26F1}"/>
      </w:docPartPr>
      <w:docPartBody>
        <w:p w:rsidR="007C6824" w:rsidRDefault="00B954B4">
          <w:pPr>
            <w:pStyle w:val="7FE01933FBAE42D893318938777F049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02B24E70F7140A2BE869C867B1E2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C86FC-9C66-486B-B090-E05677E85287}"/>
      </w:docPartPr>
      <w:docPartBody>
        <w:p w:rsidR="007C6824" w:rsidRDefault="00B954B4">
          <w:pPr>
            <w:pStyle w:val="E02B24E70F7140A2BE869C867B1E24C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C28515BE0BC4320AB7631C3758C2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706D8-CE46-4813-A731-04BFA54777F4}"/>
      </w:docPartPr>
      <w:docPartBody>
        <w:p w:rsidR="007C6824" w:rsidRDefault="00B954B4">
          <w:pPr>
            <w:pStyle w:val="FC28515BE0BC4320AB7631C3758C28A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B662374A1AF4EFEBB49733343FC5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5F3-BC35-4F40-94EF-D815141B5240}"/>
      </w:docPartPr>
      <w:docPartBody>
        <w:p w:rsidR="007C6824" w:rsidRDefault="00B954B4">
          <w:pPr>
            <w:pStyle w:val="DB662374A1AF4EFEBB49733343FC50B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DF0EA8BBC84454EB404FCABCDFDF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DC3FF-DC86-4057-9BE8-D8F89959D809}"/>
      </w:docPartPr>
      <w:docPartBody>
        <w:p w:rsidR="007C6824" w:rsidRDefault="00B954B4">
          <w:pPr>
            <w:pStyle w:val="ADF0EA8BBC84454EB404FCABCDFDFFA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9FC62DC0B9B42EFAAE667EE0F53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2E093-8D0F-45FD-A21A-6BB225558B1B}"/>
      </w:docPartPr>
      <w:docPartBody>
        <w:p w:rsidR="007C6824" w:rsidRDefault="00B954B4">
          <w:pPr>
            <w:pStyle w:val="C9FC62DC0B9B42EFAAE667EE0F53B43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ECA36B012D840468A5CA9BBD82FA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81CE3-7EF9-416B-8DE6-26F20729C2B3}"/>
      </w:docPartPr>
      <w:docPartBody>
        <w:p w:rsidR="007C6824" w:rsidRDefault="00B954B4">
          <w:pPr>
            <w:pStyle w:val="EECA36B012D840468A5CA9BBD82FAB4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4F11770F72D49FB9D51671057BB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6ED10-EE89-48CB-82DC-6F40F5E7798C}"/>
      </w:docPartPr>
      <w:docPartBody>
        <w:p w:rsidR="007C6824" w:rsidRDefault="00B954B4">
          <w:pPr>
            <w:pStyle w:val="E4F11770F72D49FB9D51671057BB5CA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569E4B3A6E84DA2AA713DEA1303C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B3667-5CD2-4E21-8093-9E77E7329E7B}"/>
      </w:docPartPr>
      <w:docPartBody>
        <w:p w:rsidR="007C6824" w:rsidRDefault="00B954B4">
          <w:pPr>
            <w:pStyle w:val="C569E4B3A6E84DA2AA713DEA1303C74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853C196F9594E468939CF3F5179F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8A997-5133-4065-85E1-17185395F567}"/>
      </w:docPartPr>
      <w:docPartBody>
        <w:p w:rsidR="007C6824" w:rsidRDefault="00B954B4">
          <w:pPr>
            <w:pStyle w:val="8853C196F9594E468939CF3F5179F11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685395CB4974A54BD59C4778F10F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3F8CF-93B7-466E-BB0E-FB584704D2CB}"/>
      </w:docPartPr>
      <w:docPartBody>
        <w:p w:rsidR="007C6824" w:rsidRDefault="00B954B4">
          <w:pPr>
            <w:pStyle w:val="8685395CB4974A54BD59C4778F10F8F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C88AFE8A0044F43BAFC80E7E552A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F2864-E70F-4363-949D-A49C9906E844}"/>
      </w:docPartPr>
      <w:docPartBody>
        <w:p w:rsidR="007C6824" w:rsidRDefault="00B954B4">
          <w:pPr>
            <w:pStyle w:val="BC88AFE8A0044F43BAFC80E7E552A60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F6F84E9FA6B460B9D20A8B684D9B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E3328-5C59-4D85-9A8E-38AA8771481B}"/>
      </w:docPartPr>
      <w:docPartBody>
        <w:p w:rsidR="007C6824" w:rsidRDefault="00B954B4">
          <w:pPr>
            <w:pStyle w:val="1F6F84E9FA6B460B9D20A8B684D9B44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E9228736E4346FAA1C4FBE98A239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F526-37FA-4F16-9215-F87D41014C08}"/>
      </w:docPartPr>
      <w:docPartBody>
        <w:p w:rsidR="007C6824" w:rsidRDefault="00B954B4">
          <w:pPr>
            <w:pStyle w:val="8E9228736E4346FAA1C4FBE98A239FC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B289C6DFF004516A83450A3115D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0C24-1C7A-45EF-8CE0-5FD58C4EF365}"/>
      </w:docPartPr>
      <w:docPartBody>
        <w:p w:rsidR="007C6824" w:rsidRDefault="00B954B4">
          <w:pPr>
            <w:pStyle w:val="CB289C6DFF004516A83450A3115D9C0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190EBFD8E034A709F013A40FE209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587-2931-4D77-9969-34B8F75667A0}"/>
      </w:docPartPr>
      <w:docPartBody>
        <w:p w:rsidR="007C6824" w:rsidRDefault="00B954B4">
          <w:pPr>
            <w:pStyle w:val="2190EBFD8E034A709F013A40FE20962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9590FF9291C4D5A9F26C19C8E739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A5616-9A1D-449C-948C-E0A6A2C2B97C}"/>
      </w:docPartPr>
      <w:docPartBody>
        <w:p w:rsidR="007C6824" w:rsidRDefault="00B954B4">
          <w:pPr>
            <w:pStyle w:val="F9590FF9291C4D5A9F26C19C8E739B4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0905792487B4F56B03927672A8D9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B16F9-54B6-4162-984D-D388B013EEDF}"/>
      </w:docPartPr>
      <w:docPartBody>
        <w:p w:rsidR="007C6824" w:rsidRDefault="00B954B4">
          <w:pPr>
            <w:pStyle w:val="90905792487B4F56B03927672A8D995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438E9D7B7FC4FAB83EA50A134B0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4EDB8-7BA0-483F-83AD-1B930A1CA082}"/>
      </w:docPartPr>
      <w:docPartBody>
        <w:p w:rsidR="007C6824" w:rsidRDefault="00B954B4">
          <w:pPr>
            <w:pStyle w:val="2438E9D7B7FC4FAB83EA50A134B0058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B0B19419E1D4EB4B1AA161D93F4C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4BE3A-3260-412F-A0D4-726A1F5FDA26}"/>
      </w:docPartPr>
      <w:docPartBody>
        <w:p w:rsidR="007C6824" w:rsidRDefault="00B954B4">
          <w:pPr>
            <w:pStyle w:val="1B0B19419E1D4EB4B1AA161D93F4C53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0ADC8E233F84305ADFA332FAE391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ABFD2-C820-489A-B422-8E8BE7245822}"/>
      </w:docPartPr>
      <w:docPartBody>
        <w:p w:rsidR="007C6824" w:rsidRDefault="00B954B4">
          <w:pPr>
            <w:pStyle w:val="C0ADC8E233F84305ADFA332FAE391C5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3E0AEB418944807A20B5AB396C5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D3DE1-80A0-41AF-ADC0-A09D25FDCC15}"/>
      </w:docPartPr>
      <w:docPartBody>
        <w:p w:rsidR="007C6824" w:rsidRDefault="00B954B4">
          <w:pPr>
            <w:pStyle w:val="93E0AEB418944807A20B5AB396C50F7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6D9F2E6F3A3420688510854F6340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1B2F4-C46C-42C0-B760-90C49A3E87B2}"/>
      </w:docPartPr>
      <w:docPartBody>
        <w:p w:rsidR="007C6824" w:rsidRDefault="00B954B4">
          <w:pPr>
            <w:pStyle w:val="A6D9F2E6F3A3420688510854F6340C4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DF8BB0262B142CDAD6A95B92CE44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83F49-A8E9-4C7A-8414-A7E5E0A510E1}"/>
      </w:docPartPr>
      <w:docPartBody>
        <w:p w:rsidR="007C6824" w:rsidRDefault="00B954B4">
          <w:pPr>
            <w:pStyle w:val="EDF8BB0262B142CDAD6A95B92CE447E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D6FD17D823A42D9805EA9B0E3BE0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BC341-C595-42D4-90AE-AC81365E4FF3}"/>
      </w:docPartPr>
      <w:docPartBody>
        <w:p w:rsidR="007C6824" w:rsidRDefault="00B954B4">
          <w:pPr>
            <w:pStyle w:val="FD6FD17D823A42D9805EA9B0E3BE07A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0E1CFA8C38244A6AC5BA06CA641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7A63-E16E-46E9-B3D9-1F28A4B0ECB3}"/>
      </w:docPartPr>
      <w:docPartBody>
        <w:p w:rsidR="007C6824" w:rsidRDefault="00B954B4">
          <w:pPr>
            <w:pStyle w:val="E0E1CFA8C38244A6AC5BA06CA64179E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ACCD381337C47CFB89E7DA530E61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5F7F-9B30-495D-AB06-1CE47022E94E}"/>
      </w:docPartPr>
      <w:docPartBody>
        <w:p w:rsidR="007C6824" w:rsidRDefault="00B954B4">
          <w:pPr>
            <w:pStyle w:val="DACCD381337C47CFB89E7DA530E61A6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98905EF200B4F7FBCD043281F447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6A196-B44F-4DB7-9A1D-14FAA57D2CDC}"/>
      </w:docPartPr>
      <w:docPartBody>
        <w:p w:rsidR="007C6824" w:rsidRDefault="00B954B4">
          <w:pPr>
            <w:pStyle w:val="A98905EF200B4F7FBCD043281F44796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9B6CAA665614A868DD9C93FC3F5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8A74-CB96-4059-B48F-9D091BA108BD}"/>
      </w:docPartPr>
      <w:docPartBody>
        <w:p w:rsidR="007C6824" w:rsidRDefault="00B954B4">
          <w:pPr>
            <w:pStyle w:val="B9B6CAA665614A868DD9C93FC3F551E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7B425ACB55948BA804D1BCA14AC7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51176-0081-4C0A-A996-3829131B469E}"/>
      </w:docPartPr>
      <w:docPartBody>
        <w:p w:rsidR="007C6824" w:rsidRDefault="00B954B4">
          <w:pPr>
            <w:pStyle w:val="A7B425ACB55948BA804D1BCA14AC77A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5B078D0AAD0400A95EBF66768A9E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BC704-7354-4762-A21C-68F79AE79FE0}"/>
      </w:docPartPr>
      <w:docPartBody>
        <w:p w:rsidR="007C6824" w:rsidRDefault="00B954B4">
          <w:pPr>
            <w:pStyle w:val="85B078D0AAD0400A95EBF66768A9E6D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E2B6B6693724070A933C92E0DCC1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FD53C-0A49-4C52-A625-CCA2911E41A3}"/>
      </w:docPartPr>
      <w:docPartBody>
        <w:p w:rsidR="007C6824" w:rsidRDefault="00B954B4">
          <w:pPr>
            <w:pStyle w:val="5E2B6B6693724070A933C92E0DCC1AB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B05D9609A08460A8871B87FD9254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2A0F5-3537-462B-B459-4A5BCFCFC063}"/>
      </w:docPartPr>
      <w:docPartBody>
        <w:p w:rsidR="007C6824" w:rsidRDefault="00B954B4">
          <w:pPr>
            <w:pStyle w:val="1B05D9609A08460A8871B87FD925423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2F7C3371252482AB18B2DA5F8B0D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1F57E-0D3A-47B6-A9AF-67A0CB619B31}"/>
      </w:docPartPr>
      <w:docPartBody>
        <w:p w:rsidR="007C6824" w:rsidRDefault="00B954B4">
          <w:pPr>
            <w:pStyle w:val="82F7C3371252482AB18B2DA5F8B0DEB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995CE9DB64B43CE81F81CF849EE7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1F5A3-DDFE-4763-9589-1689CE57348C}"/>
      </w:docPartPr>
      <w:docPartBody>
        <w:p w:rsidR="007C6824" w:rsidRDefault="00B954B4">
          <w:pPr>
            <w:pStyle w:val="F995CE9DB64B43CE81F81CF849EE7FC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04E63B59CF5427F8C9F1279171EF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2D58B-BBF8-4E63-B521-1F6DA8E932D4}"/>
      </w:docPartPr>
      <w:docPartBody>
        <w:p w:rsidR="007C6824" w:rsidRDefault="00B954B4">
          <w:pPr>
            <w:pStyle w:val="704E63B59CF5427F8C9F1279171EF85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D96CDA731704D198ADA91CF897B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E6E68-9FDF-4B3F-92F9-D101C3D50C31}"/>
      </w:docPartPr>
      <w:docPartBody>
        <w:p w:rsidR="007C6824" w:rsidRDefault="00B954B4">
          <w:pPr>
            <w:pStyle w:val="ED96CDA731704D198ADA91CF897BEFD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9CAA8E811274B858134EE655369E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F729D-33B1-4EBE-B50E-E82337B152E0}"/>
      </w:docPartPr>
      <w:docPartBody>
        <w:p w:rsidR="007C6824" w:rsidRDefault="00B954B4">
          <w:pPr>
            <w:pStyle w:val="79CAA8E811274B858134EE655369EF9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714E6554A3945F9A95C0B86F42AC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AEFF-486E-44F4-9A54-97A0613E7BA5}"/>
      </w:docPartPr>
      <w:docPartBody>
        <w:p w:rsidR="007C6824" w:rsidRDefault="00B954B4">
          <w:pPr>
            <w:pStyle w:val="1714E6554A3945F9A95C0B86F42ACCD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26C3CA63E1546E1B4CD4EDB25418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B92EB-9F30-486A-9776-C9F175F00384}"/>
      </w:docPartPr>
      <w:docPartBody>
        <w:p w:rsidR="007C6824" w:rsidRDefault="00B954B4">
          <w:pPr>
            <w:pStyle w:val="526C3CA63E1546E1B4CD4EDB25418A9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13BEB111E8A41678AE2BDA244630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45725-15A3-487D-8E73-0DA83A8E3112}"/>
      </w:docPartPr>
      <w:docPartBody>
        <w:p w:rsidR="007C6824" w:rsidRDefault="00B954B4">
          <w:pPr>
            <w:pStyle w:val="013BEB111E8A41678AE2BDA24463072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0A8559D722E488091320FB7B3B73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2C1A1-4C0B-4415-A00F-57BAA98AD05D}"/>
      </w:docPartPr>
      <w:docPartBody>
        <w:p w:rsidR="007C6824" w:rsidRDefault="00B954B4">
          <w:pPr>
            <w:pStyle w:val="60A8559D722E488091320FB7B3B7339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8F6A4D568C1422F976EA2512C6EB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2D59B-D0D9-4F07-BDFA-15824C10092D}"/>
      </w:docPartPr>
      <w:docPartBody>
        <w:p w:rsidR="007C6824" w:rsidRDefault="00B954B4">
          <w:pPr>
            <w:pStyle w:val="A8F6A4D568C1422F976EA2512C6EBF9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7F84CAEB1C0423C820EA03C2A35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43503-7212-42F6-BCD8-42477E2D412D}"/>
      </w:docPartPr>
      <w:docPartBody>
        <w:p w:rsidR="007C6824" w:rsidRDefault="00B954B4">
          <w:pPr>
            <w:pStyle w:val="F7F84CAEB1C0423C820EA03C2A358A4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04BA1C01DFD4E1F93715E130927E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98F5-7D31-4913-A6DB-07CFDC291D97}"/>
      </w:docPartPr>
      <w:docPartBody>
        <w:p w:rsidR="007C6824" w:rsidRDefault="00B954B4">
          <w:pPr>
            <w:pStyle w:val="804BA1C01DFD4E1F93715E130927E9F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EF66DD709F34128B0C9AD9EAE018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6F607-31A9-4266-B87D-78D6D03AA49F}"/>
      </w:docPartPr>
      <w:docPartBody>
        <w:p w:rsidR="007C6824" w:rsidRDefault="00B954B4">
          <w:pPr>
            <w:pStyle w:val="DEF66DD709F34128B0C9AD9EAE01874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735D301F8344B62B91961041FDBC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3D795-AAB2-4B54-9694-8D2D756D199D}"/>
      </w:docPartPr>
      <w:docPartBody>
        <w:p w:rsidR="007C6824" w:rsidRDefault="00B954B4">
          <w:pPr>
            <w:pStyle w:val="0735D301F8344B62B91961041FDBCFB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2928534AC574B3694321BD701FF6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DE9FF-0B58-48A7-AA8E-CD9B1D6B0A8E}"/>
      </w:docPartPr>
      <w:docPartBody>
        <w:p w:rsidR="007C6824" w:rsidRDefault="00B954B4">
          <w:pPr>
            <w:pStyle w:val="92928534AC574B3694321BD701FF685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C9235D4B913493D9D3D14E274B32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9379B-7E64-45C7-A501-2D59FA9BF388}"/>
      </w:docPartPr>
      <w:docPartBody>
        <w:p w:rsidR="007C6824" w:rsidRDefault="00B954B4">
          <w:pPr>
            <w:pStyle w:val="4C9235D4B913493D9D3D14E274B32FC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C0819BB38FA471EB3B75F856BC76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A0FAD-54AE-4B20-A26D-1FDE70BD2790}"/>
      </w:docPartPr>
      <w:docPartBody>
        <w:p w:rsidR="007C6824" w:rsidRDefault="00B954B4">
          <w:pPr>
            <w:pStyle w:val="2C0819BB38FA471EB3B75F856BC7619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4FB7686125B48CDBA06CD812C20F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963AB-2308-4AA2-95A8-426E115BF119}"/>
      </w:docPartPr>
      <w:docPartBody>
        <w:p w:rsidR="007C6824" w:rsidRDefault="00B954B4">
          <w:pPr>
            <w:pStyle w:val="B4FB7686125B48CDBA06CD812C20F55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DCB0CB01F534DCFA9E1D5506A62E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CB90D-2AE2-43DB-8C73-2786D7AB70DB}"/>
      </w:docPartPr>
      <w:docPartBody>
        <w:p w:rsidR="007C6824" w:rsidRDefault="00B954B4">
          <w:pPr>
            <w:pStyle w:val="9DCB0CB01F534DCFA9E1D5506A62E14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C213EC64ED54C4EAA007AA16BE69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D868E-E418-460C-AA89-7E4E387906C5}"/>
      </w:docPartPr>
      <w:docPartBody>
        <w:p w:rsidR="007C6824" w:rsidRDefault="00B954B4">
          <w:pPr>
            <w:pStyle w:val="EC213EC64ED54C4EAA007AA16BE6933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3EFE8B1F93D4665BEDD417831CBE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0D19D-1DC0-460F-A8F3-EB6A0CD07A74}"/>
      </w:docPartPr>
      <w:docPartBody>
        <w:p w:rsidR="007C6824" w:rsidRDefault="00B954B4">
          <w:pPr>
            <w:pStyle w:val="53EFE8B1F93D4665BEDD417831CBE6E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EEB17E7FAC5405892462BD8E9F56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5CB0-0024-433F-8115-339D18751B46}"/>
      </w:docPartPr>
      <w:docPartBody>
        <w:p w:rsidR="007C6824" w:rsidRDefault="00B954B4">
          <w:pPr>
            <w:pStyle w:val="4EEB17E7FAC5405892462BD8E9F5633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B0C626633AE40489B9AB88D0BA43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71332-B675-4C50-B9C7-CA46C6C7FC1D}"/>
      </w:docPartPr>
      <w:docPartBody>
        <w:p w:rsidR="007C6824" w:rsidRDefault="00B954B4">
          <w:pPr>
            <w:pStyle w:val="0B0C626633AE40489B9AB88D0BA4391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3CC3D5CB6D948BFA3E8A3C32129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F60D4-E9F6-46BB-ADA6-1B4C3A135227}"/>
      </w:docPartPr>
      <w:docPartBody>
        <w:p w:rsidR="007C6824" w:rsidRDefault="00B954B4">
          <w:pPr>
            <w:pStyle w:val="63CC3D5CB6D948BFA3E8A3C32129A0E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D677D4399694C2FA16FBA21FF61E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081F8-9623-4B34-9CDB-DEAAA8851573}"/>
      </w:docPartPr>
      <w:docPartBody>
        <w:p w:rsidR="007C6824" w:rsidRDefault="00B954B4">
          <w:pPr>
            <w:pStyle w:val="1D677D4399694C2FA16FBA21FF61EB3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4658EE85FF34118975D0E6F5F5DD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DF5D-0928-4378-93C8-0D96461ED2D6}"/>
      </w:docPartPr>
      <w:docPartBody>
        <w:p w:rsidR="007C6824" w:rsidRDefault="00B954B4">
          <w:pPr>
            <w:pStyle w:val="B4658EE85FF34118975D0E6F5F5DD92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F183F49A86E447182E55B695F41D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CE07-20FB-4B41-853F-4313BDF1BD14}"/>
      </w:docPartPr>
      <w:docPartBody>
        <w:p w:rsidR="007C6824" w:rsidRDefault="00B954B4">
          <w:pPr>
            <w:pStyle w:val="0F183F49A86E447182E55B695F41D80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FE1F6FE76154E07BE49B4AFCDD36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4980-1E62-45F3-A607-E0D90366DAFE}"/>
      </w:docPartPr>
      <w:docPartBody>
        <w:p w:rsidR="007C6824" w:rsidRDefault="00B954B4">
          <w:pPr>
            <w:pStyle w:val="1FE1F6FE76154E07BE49B4AFCDD36F5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FBF9D8B2E61405BA80B374A661D5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05A3A-A408-40E3-97FA-D4AA275C405A}"/>
      </w:docPartPr>
      <w:docPartBody>
        <w:p w:rsidR="007C6824" w:rsidRDefault="00B954B4">
          <w:pPr>
            <w:pStyle w:val="2FBF9D8B2E61405BA80B374A661D55D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B2670C09AD8468CBAEF50849D14B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4E123-DCF9-49E2-A631-3C36295966B4}"/>
      </w:docPartPr>
      <w:docPartBody>
        <w:p w:rsidR="007C6824" w:rsidRDefault="00B954B4">
          <w:pPr>
            <w:pStyle w:val="2B2670C09AD8468CBAEF50849D14B52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8851F7B9EB2471AADB863346F630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0F273-12FD-44AB-B678-C4986138B3B2}"/>
      </w:docPartPr>
      <w:docPartBody>
        <w:p w:rsidR="007C6824" w:rsidRDefault="00B954B4">
          <w:pPr>
            <w:pStyle w:val="B8851F7B9EB2471AADB863346F630FF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F4245D5FE5C43058ECB77F145D66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E2F12-430F-4977-B2E6-75DB2618E72B}"/>
      </w:docPartPr>
      <w:docPartBody>
        <w:p w:rsidR="007C6824" w:rsidRDefault="00B954B4">
          <w:pPr>
            <w:pStyle w:val="4F4245D5FE5C43058ECB77F145D6613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1F37F9D9E044B1EBF27AC0E367B8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4C7C8-8EB1-468A-996A-20A102C63E19}"/>
      </w:docPartPr>
      <w:docPartBody>
        <w:p w:rsidR="007C6824" w:rsidRDefault="00B954B4">
          <w:pPr>
            <w:pStyle w:val="F1F37F9D9E044B1EBF27AC0E367B8EB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2995209F77349A8B5AF73E5F9680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8975-58A0-4175-B805-4B013E7C1456}"/>
      </w:docPartPr>
      <w:docPartBody>
        <w:p w:rsidR="007C6824" w:rsidRDefault="00B954B4">
          <w:pPr>
            <w:pStyle w:val="52995209F77349A8B5AF73E5F96809F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E5AA38C77B14982B1960B700DFC4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824FA-9DBB-4C70-BD55-1CED4C473833}"/>
      </w:docPartPr>
      <w:docPartBody>
        <w:p w:rsidR="007C6824" w:rsidRDefault="00B954B4">
          <w:pPr>
            <w:pStyle w:val="3E5AA38C77B14982B1960B700DFC4A6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6F63E7B0FE545C29B42E3958CEB0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C8F1-EF33-433D-8A40-B2E53AF637AE}"/>
      </w:docPartPr>
      <w:docPartBody>
        <w:p w:rsidR="007C6824" w:rsidRDefault="00B954B4">
          <w:pPr>
            <w:pStyle w:val="96F63E7B0FE545C29B42E3958CEB0ED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A893CCEABC044538AF14C827240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8D6F5-23EF-44A7-AA0D-72F12F0E6AB6}"/>
      </w:docPartPr>
      <w:docPartBody>
        <w:p w:rsidR="007C6824" w:rsidRDefault="00B954B4">
          <w:pPr>
            <w:pStyle w:val="7A893CCEABC044538AF14C827240C6C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5F1F166B4104C3DBDD4BA7414A2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AEEBB-4A9A-40B0-8BBF-9F2528314961}"/>
      </w:docPartPr>
      <w:docPartBody>
        <w:p w:rsidR="007C6824" w:rsidRDefault="00B954B4">
          <w:pPr>
            <w:pStyle w:val="C5F1F166B4104C3DBDD4BA7414A2B24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0594736B2CD4CA489C803148F2B8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BDAF-6377-4E52-BEF9-D65F9F2BCB9C}"/>
      </w:docPartPr>
      <w:docPartBody>
        <w:p w:rsidR="007C6824" w:rsidRDefault="00B954B4">
          <w:pPr>
            <w:pStyle w:val="D0594736B2CD4CA489C803148F2B847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B3738A841574CE19A8F218C0D50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93E3F-5A04-422A-A2C7-35F1AE7C1971}"/>
      </w:docPartPr>
      <w:docPartBody>
        <w:p w:rsidR="007C6824" w:rsidRDefault="00B954B4">
          <w:pPr>
            <w:pStyle w:val="8B3738A841574CE19A8F218C0D5095B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A2037F90088409DA63C5922EE0F0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71A2E-8D13-4C8E-8261-0D6E04D42CD6}"/>
      </w:docPartPr>
      <w:docPartBody>
        <w:p w:rsidR="007C6824" w:rsidRDefault="00B954B4">
          <w:pPr>
            <w:pStyle w:val="EA2037F90088409DA63C5922EE0F02A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2F9B1B9736E4A0A8E6D1E548891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AD3E6-FCC3-420D-9245-00A894F407D1}"/>
      </w:docPartPr>
      <w:docPartBody>
        <w:p w:rsidR="007C6824" w:rsidRDefault="00B954B4">
          <w:pPr>
            <w:pStyle w:val="12F9B1B9736E4A0A8E6D1E548891C98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41BE4C627334839B15C63B4923C4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5DE1B-713C-4BD2-B42A-2E633D95532A}"/>
      </w:docPartPr>
      <w:docPartBody>
        <w:p w:rsidR="007C6824" w:rsidRDefault="00B954B4">
          <w:pPr>
            <w:pStyle w:val="941BE4C627334839B15C63B4923C493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06792E3E99B4C0AB3239CE1C3AAE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6C77-0E83-4FA2-BDD9-10CB5E7A784B}"/>
      </w:docPartPr>
      <w:docPartBody>
        <w:p w:rsidR="007C6824" w:rsidRDefault="00B954B4">
          <w:pPr>
            <w:pStyle w:val="306792E3E99B4C0AB3239CE1C3AAEF6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58B3BB49FBF457EA8FDAF43CAE46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E10FA-891E-46F0-942F-B38FF8CAE7D4}"/>
      </w:docPartPr>
      <w:docPartBody>
        <w:p w:rsidR="007C6824" w:rsidRDefault="00B954B4">
          <w:pPr>
            <w:pStyle w:val="A58B3BB49FBF457EA8FDAF43CAE4656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A4D2790EFB64336BC81261E48BB6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B306B-504D-40CC-BAD4-A70F43EA3169}"/>
      </w:docPartPr>
      <w:docPartBody>
        <w:p w:rsidR="007C6824" w:rsidRDefault="00B954B4">
          <w:pPr>
            <w:pStyle w:val="EA4D2790EFB64336BC81261E48BB6DB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47F28E8A06D40C1AB05B1717FF0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83153-36D8-4F5A-9BAF-2B21651A9297}"/>
      </w:docPartPr>
      <w:docPartBody>
        <w:p w:rsidR="007C6824" w:rsidRDefault="00B954B4">
          <w:pPr>
            <w:pStyle w:val="747F28E8A06D40C1AB05B1717FF0E7E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24697F688B4454589B5AE72DF666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BDE27-F4E8-483F-A7CD-D9F1AECBD0A1}"/>
      </w:docPartPr>
      <w:docPartBody>
        <w:p w:rsidR="007C6824" w:rsidRDefault="00B954B4">
          <w:pPr>
            <w:pStyle w:val="424697F688B4454589B5AE72DF6661E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CCD0ED54FB04214B1E2C47022ED4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1595E-DE91-421B-9C02-067C1CF3966A}"/>
      </w:docPartPr>
      <w:docPartBody>
        <w:p w:rsidR="007C6824" w:rsidRDefault="00B954B4">
          <w:pPr>
            <w:pStyle w:val="6CCD0ED54FB04214B1E2C47022ED415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0DDA348DDB74CC7899E8B021139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FF6CE-B29F-4F79-844F-8498CCF182D5}"/>
      </w:docPartPr>
      <w:docPartBody>
        <w:p w:rsidR="007C6824" w:rsidRDefault="00B954B4">
          <w:pPr>
            <w:pStyle w:val="C0DDA348DDB74CC7899E8B021139C33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FCC911ED28749D5A03B4475EB732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7DE99-BB6E-497C-AF3C-8AA2E54E964E}"/>
      </w:docPartPr>
      <w:docPartBody>
        <w:p w:rsidR="007C6824" w:rsidRDefault="00B954B4">
          <w:pPr>
            <w:pStyle w:val="FFCC911ED28749D5A03B4475EB7321B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CFD6AEE712045EEB0C53B6BDA3BB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19506-2401-4BC5-9CAB-4AA11E3AFB30}"/>
      </w:docPartPr>
      <w:docPartBody>
        <w:p w:rsidR="007C6824" w:rsidRDefault="00B954B4">
          <w:pPr>
            <w:pStyle w:val="0CFD6AEE712045EEB0C53B6BDA3BBAD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86FB36CB102407493917FF71C284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D25B7-6F2D-4350-AAB6-1BC5FEA2DFF8}"/>
      </w:docPartPr>
      <w:docPartBody>
        <w:p w:rsidR="007C6824" w:rsidRDefault="00B954B4">
          <w:pPr>
            <w:pStyle w:val="C86FB36CB102407493917FF71C28489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852907BAD384800998193141C9F4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E3D69-AB20-4E00-972C-A24B414E5843}"/>
      </w:docPartPr>
      <w:docPartBody>
        <w:p w:rsidR="007C6824" w:rsidRDefault="00B954B4">
          <w:pPr>
            <w:pStyle w:val="8852907BAD384800998193141C9F4E3E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D7AD0DFFD2FB4117AE34030BB5DD9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AB2CF-CFF6-4643-9F99-1EBA719A6AAE}"/>
      </w:docPartPr>
      <w:docPartBody>
        <w:p w:rsidR="007C6824" w:rsidRDefault="00B954B4">
          <w:pPr>
            <w:pStyle w:val="D7AD0DFFD2FB4117AE34030BB5DD971D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2150D65FD4A64975A022BF322647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2985E-92AA-48D7-A4EB-8A7E137BBE60}"/>
      </w:docPartPr>
      <w:docPartBody>
        <w:p w:rsidR="007C6824" w:rsidRDefault="00B954B4">
          <w:pPr>
            <w:pStyle w:val="2150D65FD4A64975A022BF3226478549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787265F003946559893CBA8C0568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EF78A-8093-4C9F-8D3A-7BB58D61890D}"/>
      </w:docPartPr>
      <w:docPartBody>
        <w:p w:rsidR="007C6824" w:rsidRDefault="00B954B4">
          <w:pPr>
            <w:pStyle w:val="C787265F003946559893CBA8C0568721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57F4D7D552E94943967853546252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B36F2-81C9-451C-9D0D-7C162529CAA6}"/>
      </w:docPartPr>
      <w:docPartBody>
        <w:p w:rsidR="007C6824" w:rsidRDefault="00B954B4">
          <w:pPr>
            <w:pStyle w:val="57F4D7D552E949439678535462525EEA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AFBADAF1864434589641A002AAFF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6B915-5536-4BF5-9B64-23062B6A3CF8}"/>
      </w:docPartPr>
      <w:docPartBody>
        <w:p w:rsidR="007C6824" w:rsidRDefault="00B954B4">
          <w:pPr>
            <w:pStyle w:val="CAFBADAF1864434589641A002AAFFC66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D204DA5F232E40A38ABCCF27542F0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86767-2915-47F1-B0DE-68B7158D046E}"/>
      </w:docPartPr>
      <w:docPartBody>
        <w:p w:rsidR="007C6824" w:rsidRDefault="00B954B4">
          <w:pPr>
            <w:pStyle w:val="D204DA5F232E40A38ABCCF27542F0070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AF14A182690F41F6BE2B7BFE1D7E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753DA-E723-4823-9825-4B342853585E}"/>
      </w:docPartPr>
      <w:docPartBody>
        <w:p w:rsidR="007C6824" w:rsidRDefault="00B954B4">
          <w:pPr>
            <w:pStyle w:val="AF14A182690F41F6BE2B7BFE1D7E0C71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45F2478A1B6B4E99A2C978EDC93BB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01A28-B01C-4F44-B739-58501A5F5448}"/>
      </w:docPartPr>
      <w:docPartBody>
        <w:p w:rsidR="007C6824" w:rsidRDefault="00B954B4">
          <w:pPr>
            <w:pStyle w:val="45F2478A1B6B4E99A2C978EDC93BB454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1E1ADA781F64754B7C629994775C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250AC-9D8E-4BD4-B9F3-81B4D7B876AD}"/>
      </w:docPartPr>
      <w:docPartBody>
        <w:p w:rsidR="007C6824" w:rsidRDefault="00B954B4">
          <w:pPr>
            <w:pStyle w:val="41E1ADA781F64754B7C629994775C0A9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A4DFA01097BC49FC877787C6F4DC9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80132-7D53-4415-A899-5D5A476F940C}"/>
      </w:docPartPr>
      <w:docPartBody>
        <w:p w:rsidR="007C6824" w:rsidRDefault="00B954B4">
          <w:pPr>
            <w:pStyle w:val="A4DFA01097BC49FC877787C6F4DC935D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39BBA1E283004EF79BC9820A1B906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0E9BA-59A8-4635-A23D-66898B988ED9}"/>
      </w:docPartPr>
      <w:docPartBody>
        <w:p w:rsidR="007C6824" w:rsidRDefault="00B954B4">
          <w:pPr>
            <w:pStyle w:val="39BBA1E283004EF79BC9820A1B9065E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5A75B4E82A764707B5F4FCCED1256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91C68-A26C-4887-8AF2-8476C7B85935}"/>
      </w:docPartPr>
      <w:docPartBody>
        <w:p w:rsidR="007C6824" w:rsidRDefault="00B954B4">
          <w:pPr>
            <w:pStyle w:val="5A75B4E82A764707B5F4FCCED125620E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2A9216C386B2423B92706FAA8215B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AE91-1EB9-4D84-902B-592BB3AF2173}"/>
      </w:docPartPr>
      <w:docPartBody>
        <w:p w:rsidR="007C6824" w:rsidRDefault="00B954B4">
          <w:pPr>
            <w:pStyle w:val="2A9216C386B2423B92706FAA8215B3E1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E89F72F935BC4DBB83DF7BC068B26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75D65-DAE5-49B8-BC82-F1151E66D33B}"/>
      </w:docPartPr>
      <w:docPartBody>
        <w:p w:rsidR="007C6824" w:rsidRDefault="00B954B4">
          <w:pPr>
            <w:pStyle w:val="E89F72F935BC4DBB83DF7BC068B26DE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133F2DAA19674635BDDCF85D6A98C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43AE-C57C-4956-B4AA-15460313B8F2}"/>
      </w:docPartPr>
      <w:docPartBody>
        <w:p w:rsidR="007C6824" w:rsidRDefault="00B954B4">
          <w:pPr>
            <w:pStyle w:val="133F2DAA19674635BDDCF85D6A98C8C4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D3A638A5A8894CCCA7210661F7E39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5E09A-56C2-4A26-87E1-3B1556B9E5D6}"/>
      </w:docPartPr>
      <w:docPartBody>
        <w:p w:rsidR="007C6824" w:rsidRDefault="00B954B4">
          <w:pPr>
            <w:pStyle w:val="D3A638A5A8894CCCA7210661F7E39DDB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52FD3F536FF84FC794E2AA3502492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5F06A-E858-469E-9AEB-3DE57855B7C6}"/>
      </w:docPartPr>
      <w:docPartBody>
        <w:p w:rsidR="007C6824" w:rsidRDefault="00B954B4">
          <w:pPr>
            <w:pStyle w:val="52FD3F536FF84FC794E2AA35024923B1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39732671DA064CBC8EFFD8A060566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97546-EDC5-4C01-82DB-06186D663C26}"/>
      </w:docPartPr>
      <w:docPartBody>
        <w:p w:rsidR="007C6824" w:rsidRDefault="00B954B4">
          <w:pPr>
            <w:pStyle w:val="39732671DA064CBC8EFFD8A060566262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A21926B91F8444088EAFDB7164D6F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FBA90-C141-4B97-B132-F650AC2D5F32}"/>
      </w:docPartPr>
      <w:docPartBody>
        <w:p w:rsidR="007C6824" w:rsidRDefault="00B954B4">
          <w:pPr>
            <w:pStyle w:val="A21926B91F8444088EAFDB7164D6FA1F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130A6C23809F4E7087AB8165F26CD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7BF0-D853-4076-9B9E-B500B46E0F7A}"/>
      </w:docPartPr>
      <w:docPartBody>
        <w:p w:rsidR="007C6824" w:rsidRDefault="00B954B4">
          <w:pPr>
            <w:pStyle w:val="130A6C23809F4E7087AB8165F26CDFA8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B4"/>
    <w:rsid w:val="004C7B97"/>
    <w:rsid w:val="007C6824"/>
    <w:rsid w:val="00B9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766530560C43F6B0035AB64B0AA9E1">
    <w:name w:val="52766530560C43F6B0035AB64B0AA9E1"/>
  </w:style>
  <w:style w:type="paragraph" w:customStyle="1" w:styleId="72A8EC7B6E8547499DC2A843484E1E24">
    <w:name w:val="72A8EC7B6E8547499DC2A843484E1E24"/>
  </w:style>
  <w:style w:type="paragraph" w:customStyle="1" w:styleId="E2B6068EC4C84BC7B84BF9C979663195">
    <w:name w:val="E2B6068EC4C84BC7B84BF9C979663195"/>
  </w:style>
  <w:style w:type="paragraph" w:customStyle="1" w:styleId="9247DD1C8E96468C8CB462D6696344B9">
    <w:name w:val="9247DD1C8E96468C8CB462D6696344B9"/>
  </w:style>
  <w:style w:type="paragraph" w:customStyle="1" w:styleId="70949A6CAAEB464396E01DF1B05C0C1C">
    <w:name w:val="70949A6CAAEB464396E01DF1B05C0C1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8DF9A6AEBF432C9F36FF05C574192C">
    <w:name w:val="AD8DF9A6AEBF432C9F36FF05C574192C"/>
  </w:style>
  <w:style w:type="paragraph" w:customStyle="1" w:styleId="50DBCF52015F43ACA2839E3243B1E264">
    <w:name w:val="50DBCF52015F43ACA2839E3243B1E264"/>
  </w:style>
  <w:style w:type="paragraph" w:customStyle="1" w:styleId="436A027080F348F384124B7709A7E099">
    <w:name w:val="436A027080F348F384124B7709A7E099"/>
  </w:style>
  <w:style w:type="paragraph" w:customStyle="1" w:styleId="FE2153A955064A6F9B3773DD8E0A2D1D">
    <w:name w:val="FE2153A955064A6F9B3773DD8E0A2D1D"/>
  </w:style>
  <w:style w:type="paragraph" w:customStyle="1" w:styleId="584F0C36670241ECBE73374095A74C77">
    <w:name w:val="584F0C36670241ECBE73374095A74C77"/>
  </w:style>
  <w:style w:type="paragraph" w:customStyle="1" w:styleId="24810506607B412CAC130030AB6B1F4D">
    <w:name w:val="24810506607B412CAC130030AB6B1F4D"/>
  </w:style>
  <w:style w:type="paragraph" w:customStyle="1" w:styleId="1CBFBF29A761462E927B74D425BA6DAA">
    <w:name w:val="1CBFBF29A761462E927B74D425BA6DAA"/>
  </w:style>
  <w:style w:type="paragraph" w:customStyle="1" w:styleId="355A58701B0F454DA9C3C72F24AFAC19">
    <w:name w:val="355A58701B0F454DA9C3C72F24AFAC19"/>
  </w:style>
  <w:style w:type="paragraph" w:customStyle="1" w:styleId="606493E63B644C9BB9495721BE761349">
    <w:name w:val="606493E63B644C9BB9495721BE761349"/>
  </w:style>
  <w:style w:type="paragraph" w:customStyle="1" w:styleId="C6FA010750DE494E9CD854D5583E1313">
    <w:name w:val="C6FA010750DE494E9CD854D5583E1313"/>
  </w:style>
  <w:style w:type="paragraph" w:customStyle="1" w:styleId="FD3C383EDB254296B94356DF1504A300">
    <w:name w:val="FD3C383EDB254296B94356DF1504A300"/>
  </w:style>
  <w:style w:type="paragraph" w:customStyle="1" w:styleId="D6972ADD0C614D0CB248D77BAB9A7160">
    <w:name w:val="D6972ADD0C614D0CB248D77BAB9A7160"/>
  </w:style>
  <w:style w:type="paragraph" w:customStyle="1" w:styleId="7364FDB79BC1484EA5AC8DEBE47EA3CA">
    <w:name w:val="7364FDB79BC1484EA5AC8DEBE47EA3CA"/>
  </w:style>
  <w:style w:type="paragraph" w:customStyle="1" w:styleId="08CA2E8E56774E898D32C069F7388CD9">
    <w:name w:val="08CA2E8E56774E898D32C069F7388CD9"/>
  </w:style>
  <w:style w:type="paragraph" w:customStyle="1" w:styleId="D41DE6B99A3D4048871CFF85384F4B82">
    <w:name w:val="D41DE6B99A3D4048871CFF85384F4B82"/>
  </w:style>
  <w:style w:type="paragraph" w:customStyle="1" w:styleId="20EB1FC9E97249B6AF776D7CBD8E1208">
    <w:name w:val="20EB1FC9E97249B6AF776D7CBD8E1208"/>
  </w:style>
  <w:style w:type="paragraph" w:customStyle="1" w:styleId="DB2A9F6AE0244C8098A3E2870BDAC28D">
    <w:name w:val="DB2A9F6AE0244C8098A3E2870BDAC28D"/>
  </w:style>
  <w:style w:type="paragraph" w:customStyle="1" w:styleId="2D20225D8EB44313ABDD8E5E0D49B3F7">
    <w:name w:val="2D20225D8EB44313ABDD8E5E0D49B3F7"/>
  </w:style>
  <w:style w:type="paragraph" w:customStyle="1" w:styleId="A16CB0A319394AC88CAD252E36D6139C">
    <w:name w:val="A16CB0A319394AC88CAD252E36D6139C"/>
  </w:style>
  <w:style w:type="paragraph" w:customStyle="1" w:styleId="D1202B3D2EA0475FA475B44C0705CBDC">
    <w:name w:val="D1202B3D2EA0475FA475B44C0705CBDC"/>
  </w:style>
  <w:style w:type="paragraph" w:customStyle="1" w:styleId="6B5DCA419D5949329F6AA1B81CB08EA7">
    <w:name w:val="6B5DCA419D5949329F6AA1B81CB08EA7"/>
  </w:style>
  <w:style w:type="paragraph" w:customStyle="1" w:styleId="233BBB181D5442A2A43F3EE2988C9AF1">
    <w:name w:val="233BBB181D5442A2A43F3EE2988C9AF1"/>
  </w:style>
  <w:style w:type="paragraph" w:customStyle="1" w:styleId="5526A7AF3BCB4132AEBBA5E83FA32C0F">
    <w:name w:val="5526A7AF3BCB4132AEBBA5E83FA32C0F"/>
  </w:style>
  <w:style w:type="paragraph" w:customStyle="1" w:styleId="F465FD2A505E4536BA918115800BAAFE">
    <w:name w:val="F465FD2A505E4536BA918115800BAAFE"/>
  </w:style>
  <w:style w:type="paragraph" w:customStyle="1" w:styleId="236B3079E9B6424F95ACBF7E8856A3C6">
    <w:name w:val="236B3079E9B6424F95ACBF7E8856A3C6"/>
  </w:style>
  <w:style w:type="paragraph" w:customStyle="1" w:styleId="27B6657408E5421A8C9B1EC3CEB65BE6">
    <w:name w:val="27B6657408E5421A8C9B1EC3CEB65BE6"/>
  </w:style>
  <w:style w:type="paragraph" w:customStyle="1" w:styleId="7FE01933FBAE42D893318938777F0498">
    <w:name w:val="7FE01933FBAE42D893318938777F0498"/>
  </w:style>
  <w:style w:type="paragraph" w:customStyle="1" w:styleId="E02B24E70F7140A2BE869C867B1E24C2">
    <w:name w:val="E02B24E70F7140A2BE869C867B1E24C2"/>
  </w:style>
  <w:style w:type="paragraph" w:customStyle="1" w:styleId="FC28515BE0BC4320AB7631C3758C28A2">
    <w:name w:val="FC28515BE0BC4320AB7631C3758C28A2"/>
  </w:style>
  <w:style w:type="paragraph" w:customStyle="1" w:styleId="DB662374A1AF4EFEBB49733343FC50BC">
    <w:name w:val="DB662374A1AF4EFEBB49733343FC50BC"/>
  </w:style>
  <w:style w:type="paragraph" w:customStyle="1" w:styleId="ADF0EA8BBC84454EB404FCABCDFDFFA0">
    <w:name w:val="ADF0EA8BBC84454EB404FCABCDFDFFA0"/>
  </w:style>
  <w:style w:type="paragraph" w:customStyle="1" w:styleId="C9FC62DC0B9B42EFAAE667EE0F53B433">
    <w:name w:val="C9FC62DC0B9B42EFAAE667EE0F53B433"/>
  </w:style>
  <w:style w:type="paragraph" w:customStyle="1" w:styleId="EECA36B012D840468A5CA9BBD82FAB42">
    <w:name w:val="EECA36B012D840468A5CA9BBD82FAB42"/>
  </w:style>
  <w:style w:type="paragraph" w:customStyle="1" w:styleId="E4F11770F72D49FB9D51671057BB5CA9">
    <w:name w:val="E4F11770F72D49FB9D51671057BB5CA9"/>
  </w:style>
  <w:style w:type="paragraph" w:customStyle="1" w:styleId="C569E4B3A6E84DA2AA713DEA1303C743">
    <w:name w:val="C569E4B3A6E84DA2AA713DEA1303C743"/>
  </w:style>
  <w:style w:type="paragraph" w:customStyle="1" w:styleId="8853C196F9594E468939CF3F5179F111">
    <w:name w:val="8853C196F9594E468939CF3F5179F111"/>
  </w:style>
  <w:style w:type="paragraph" w:customStyle="1" w:styleId="8685395CB4974A54BD59C4778F10F8F5">
    <w:name w:val="8685395CB4974A54BD59C4778F10F8F5"/>
  </w:style>
  <w:style w:type="paragraph" w:customStyle="1" w:styleId="BC88AFE8A0044F43BAFC80E7E552A601">
    <w:name w:val="BC88AFE8A0044F43BAFC80E7E552A601"/>
  </w:style>
  <w:style w:type="paragraph" w:customStyle="1" w:styleId="1F6F84E9FA6B460B9D20A8B684D9B44D">
    <w:name w:val="1F6F84E9FA6B460B9D20A8B684D9B44D"/>
  </w:style>
  <w:style w:type="paragraph" w:customStyle="1" w:styleId="8E9228736E4346FAA1C4FBE98A239FC5">
    <w:name w:val="8E9228736E4346FAA1C4FBE98A239FC5"/>
  </w:style>
  <w:style w:type="paragraph" w:customStyle="1" w:styleId="CB289C6DFF004516A83450A3115D9C03">
    <w:name w:val="CB289C6DFF004516A83450A3115D9C03"/>
  </w:style>
  <w:style w:type="paragraph" w:customStyle="1" w:styleId="2190EBFD8E034A709F013A40FE20962D">
    <w:name w:val="2190EBFD8E034A709F013A40FE20962D"/>
  </w:style>
  <w:style w:type="paragraph" w:customStyle="1" w:styleId="F9590FF9291C4D5A9F26C19C8E739B46">
    <w:name w:val="F9590FF9291C4D5A9F26C19C8E739B46"/>
  </w:style>
  <w:style w:type="paragraph" w:customStyle="1" w:styleId="90905792487B4F56B03927672A8D995E">
    <w:name w:val="90905792487B4F56B03927672A8D995E"/>
  </w:style>
  <w:style w:type="paragraph" w:customStyle="1" w:styleId="2438E9D7B7FC4FAB83EA50A134B00586">
    <w:name w:val="2438E9D7B7FC4FAB83EA50A134B00586"/>
  </w:style>
  <w:style w:type="paragraph" w:customStyle="1" w:styleId="1B0B19419E1D4EB4B1AA161D93F4C53F">
    <w:name w:val="1B0B19419E1D4EB4B1AA161D93F4C53F"/>
  </w:style>
  <w:style w:type="paragraph" w:customStyle="1" w:styleId="C0ADC8E233F84305ADFA332FAE391C51">
    <w:name w:val="C0ADC8E233F84305ADFA332FAE391C51"/>
  </w:style>
  <w:style w:type="paragraph" w:customStyle="1" w:styleId="93E0AEB418944807A20B5AB396C50F7E">
    <w:name w:val="93E0AEB418944807A20B5AB396C50F7E"/>
  </w:style>
  <w:style w:type="paragraph" w:customStyle="1" w:styleId="A6D9F2E6F3A3420688510854F6340C40">
    <w:name w:val="A6D9F2E6F3A3420688510854F6340C40"/>
  </w:style>
  <w:style w:type="paragraph" w:customStyle="1" w:styleId="EDF8BB0262B142CDAD6A95B92CE447EB">
    <w:name w:val="EDF8BB0262B142CDAD6A95B92CE447EB"/>
  </w:style>
  <w:style w:type="paragraph" w:customStyle="1" w:styleId="FD6FD17D823A42D9805EA9B0E3BE07AD">
    <w:name w:val="FD6FD17D823A42D9805EA9B0E3BE07AD"/>
  </w:style>
  <w:style w:type="paragraph" w:customStyle="1" w:styleId="E0E1CFA8C38244A6AC5BA06CA64179EE">
    <w:name w:val="E0E1CFA8C38244A6AC5BA06CA64179EE"/>
  </w:style>
  <w:style w:type="paragraph" w:customStyle="1" w:styleId="DACCD381337C47CFB89E7DA530E61A62">
    <w:name w:val="DACCD381337C47CFB89E7DA530E61A62"/>
  </w:style>
  <w:style w:type="paragraph" w:customStyle="1" w:styleId="A98905EF200B4F7FBCD043281F44796C">
    <w:name w:val="A98905EF200B4F7FBCD043281F44796C"/>
  </w:style>
  <w:style w:type="paragraph" w:customStyle="1" w:styleId="B9B6CAA665614A868DD9C93FC3F551EA">
    <w:name w:val="B9B6CAA665614A868DD9C93FC3F551EA"/>
  </w:style>
  <w:style w:type="paragraph" w:customStyle="1" w:styleId="A7B425ACB55948BA804D1BCA14AC77A4">
    <w:name w:val="A7B425ACB55948BA804D1BCA14AC77A4"/>
  </w:style>
  <w:style w:type="paragraph" w:customStyle="1" w:styleId="85B078D0AAD0400A95EBF66768A9E6D2">
    <w:name w:val="85B078D0AAD0400A95EBF66768A9E6D2"/>
  </w:style>
  <w:style w:type="paragraph" w:customStyle="1" w:styleId="5E2B6B6693724070A933C92E0DCC1AB7">
    <w:name w:val="5E2B6B6693724070A933C92E0DCC1AB7"/>
  </w:style>
  <w:style w:type="paragraph" w:customStyle="1" w:styleId="1B05D9609A08460A8871B87FD9254234">
    <w:name w:val="1B05D9609A08460A8871B87FD9254234"/>
  </w:style>
  <w:style w:type="paragraph" w:customStyle="1" w:styleId="82F7C3371252482AB18B2DA5F8B0DEB4">
    <w:name w:val="82F7C3371252482AB18B2DA5F8B0DEB4"/>
  </w:style>
  <w:style w:type="paragraph" w:customStyle="1" w:styleId="F995CE9DB64B43CE81F81CF849EE7FC6">
    <w:name w:val="F995CE9DB64B43CE81F81CF849EE7FC6"/>
  </w:style>
  <w:style w:type="paragraph" w:customStyle="1" w:styleId="704E63B59CF5427F8C9F1279171EF859">
    <w:name w:val="704E63B59CF5427F8C9F1279171EF859"/>
  </w:style>
  <w:style w:type="paragraph" w:customStyle="1" w:styleId="ED96CDA731704D198ADA91CF897BEFDF">
    <w:name w:val="ED96CDA731704D198ADA91CF897BEFDF"/>
  </w:style>
  <w:style w:type="paragraph" w:customStyle="1" w:styleId="79CAA8E811274B858134EE655369EF97">
    <w:name w:val="79CAA8E811274B858134EE655369EF97"/>
  </w:style>
  <w:style w:type="paragraph" w:customStyle="1" w:styleId="1714E6554A3945F9A95C0B86F42ACCDF">
    <w:name w:val="1714E6554A3945F9A95C0B86F42ACCDF"/>
  </w:style>
  <w:style w:type="paragraph" w:customStyle="1" w:styleId="526C3CA63E1546E1B4CD4EDB25418A99">
    <w:name w:val="526C3CA63E1546E1B4CD4EDB25418A99"/>
  </w:style>
  <w:style w:type="paragraph" w:customStyle="1" w:styleId="013BEB111E8A41678AE2BDA244630727">
    <w:name w:val="013BEB111E8A41678AE2BDA244630727"/>
  </w:style>
  <w:style w:type="paragraph" w:customStyle="1" w:styleId="60A8559D722E488091320FB7B3B7339E">
    <w:name w:val="60A8559D722E488091320FB7B3B7339E"/>
  </w:style>
  <w:style w:type="paragraph" w:customStyle="1" w:styleId="A8F6A4D568C1422F976EA2512C6EBF9E">
    <w:name w:val="A8F6A4D568C1422F976EA2512C6EBF9E"/>
  </w:style>
  <w:style w:type="paragraph" w:customStyle="1" w:styleId="F7F84CAEB1C0423C820EA03C2A358A46">
    <w:name w:val="F7F84CAEB1C0423C820EA03C2A358A46"/>
  </w:style>
  <w:style w:type="paragraph" w:customStyle="1" w:styleId="804BA1C01DFD4E1F93715E130927E9F0">
    <w:name w:val="804BA1C01DFD4E1F93715E130927E9F0"/>
  </w:style>
  <w:style w:type="paragraph" w:customStyle="1" w:styleId="DEF66DD709F34128B0C9AD9EAE018740">
    <w:name w:val="DEF66DD709F34128B0C9AD9EAE018740"/>
  </w:style>
  <w:style w:type="paragraph" w:customStyle="1" w:styleId="0735D301F8344B62B91961041FDBCFB9">
    <w:name w:val="0735D301F8344B62B91961041FDBCFB9"/>
  </w:style>
  <w:style w:type="paragraph" w:customStyle="1" w:styleId="92928534AC574B3694321BD701FF685E">
    <w:name w:val="92928534AC574B3694321BD701FF685E"/>
  </w:style>
  <w:style w:type="paragraph" w:customStyle="1" w:styleId="4C9235D4B913493D9D3D14E274B32FCE">
    <w:name w:val="4C9235D4B913493D9D3D14E274B32FCE"/>
  </w:style>
  <w:style w:type="paragraph" w:customStyle="1" w:styleId="2C0819BB38FA471EB3B75F856BC76194">
    <w:name w:val="2C0819BB38FA471EB3B75F856BC76194"/>
  </w:style>
  <w:style w:type="paragraph" w:customStyle="1" w:styleId="B4FB7686125B48CDBA06CD812C20F55E">
    <w:name w:val="B4FB7686125B48CDBA06CD812C20F55E"/>
  </w:style>
  <w:style w:type="paragraph" w:customStyle="1" w:styleId="9DCB0CB01F534DCFA9E1D5506A62E14E">
    <w:name w:val="9DCB0CB01F534DCFA9E1D5506A62E14E"/>
  </w:style>
  <w:style w:type="paragraph" w:customStyle="1" w:styleId="EC213EC64ED54C4EAA007AA16BE6933E">
    <w:name w:val="EC213EC64ED54C4EAA007AA16BE6933E"/>
  </w:style>
  <w:style w:type="paragraph" w:customStyle="1" w:styleId="53EFE8B1F93D4665BEDD417831CBE6EA">
    <w:name w:val="53EFE8B1F93D4665BEDD417831CBE6EA"/>
  </w:style>
  <w:style w:type="paragraph" w:customStyle="1" w:styleId="4EEB17E7FAC5405892462BD8E9F56332">
    <w:name w:val="4EEB17E7FAC5405892462BD8E9F56332"/>
  </w:style>
  <w:style w:type="paragraph" w:customStyle="1" w:styleId="0B0C626633AE40489B9AB88D0BA43916">
    <w:name w:val="0B0C626633AE40489B9AB88D0BA43916"/>
  </w:style>
  <w:style w:type="paragraph" w:customStyle="1" w:styleId="63CC3D5CB6D948BFA3E8A3C32129A0E6">
    <w:name w:val="63CC3D5CB6D948BFA3E8A3C32129A0E6"/>
  </w:style>
  <w:style w:type="paragraph" w:customStyle="1" w:styleId="1D677D4399694C2FA16FBA21FF61EB3C">
    <w:name w:val="1D677D4399694C2FA16FBA21FF61EB3C"/>
  </w:style>
  <w:style w:type="paragraph" w:customStyle="1" w:styleId="B4658EE85FF34118975D0E6F5F5DD928">
    <w:name w:val="B4658EE85FF34118975D0E6F5F5DD928"/>
  </w:style>
  <w:style w:type="paragraph" w:customStyle="1" w:styleId="0F183F49A86E447182E55B695F41D802">
    <w:name w:val="0F183F49A86E447182E55B695F41D802"/>
  </w:style>
  <w:style w:type="paragraph" w:customStyle="1" w:styleId="1FE1F6FE76154E07BE49B4AFCDD36F5D">
    <w:name w:val="1FE1F6FE76154E07BE49B4AFCDD36F5D"/>
  </w:style>
  <w:style w:type="paragraph" w:customStyle="1" w:styleId="2FBF9D8B2E61405BA80B374A661D55DF">
    <w:name w:val="2FBF9D8B2E61405BA80B374A661D55DF"/>
  </w:style>
  <w:style w:type="paragraph" w:customStyle="1" w:styleId="2B2670C09AD8468CBAEF50849D14B52A">
    <w:name w:val="2B2670C09AD8468CBAEF50849D14B52A"/>
  </w:style>
  <w:style w:type="paragraph" w:customStyle="1" w:styleId="B8851F7B9EB2471AADB863346F630FFF">
    <w:name w:val="B8851F7B9EB2471AADB863346F630FFF"/>
  </w:style>
  <w:style w:type="paragraph" w:customStyle="1" w:styleId="4F4245D5FE5C43058ECB77F145D66130">
    <w:name w:val="4F4245D5FE5C43058ECB77F145D66130"/>
  </w:style>
  <w:style w:type="paragraph" w:customStyle="1" w:styleId="F1F37F9D9E044B1EBF27AC0E367B8EBA">
    <w:name w:val="F1F37F9D9E044B1EBF27AC0E367B8EBA"/>
  </w:style>
  <w:style w:type="paragraph" w:customStyle="1" w:styleId="52995209F77349A8B5AF73E5F96809F5">
    <w:name w:val="52995209F77349A8B5AF73E5F96809F5"/>
  </w:style>
  <w:style w:type="paragraph" w:customStyle="1" w:styleId="3E5AA38C77B14982B1960B700DFC4A6A">
    <w:name w:val="3E5AA38C77B14982B1960B700DFC4A6A"/>
  </w:style>
  <w:style w:type="paragraph" w:customStyle="1" w:styleId="96F63E7B0FE545C29B42E3958CEB0ED5">
    <w:name w:val="96F63E7B0FE545C29B42E3958CEB0ED5"/>
  </w:style>
  <w:style w:type="paragraph" w:customStyle="1" w:styleId="7A893CCEABC044538AF14C827240C6CE">
    <w:name w:val="7A893CCEABC044538AF14C827240C6CE"/>
  </w:style>
  <w:style w:type="paragraph" w:customStyle="1" w:styleId="C5F1F166B4104C3DBDD4BA7414A2B24E">
    <w:name w:val="C5F1F166B4104C3DBDD4BA7414A2B24E"/>
  </w:style>
  <w:style w:type="paragraph" w:customStyle="1" w:styleId="D0594736B2CD4CA489C803148F2B8473">
    <w:name w:val="D0594736B2CD4CA489C803148F2B8473"/>
  </w:style>
  <w:style w:type="paragraph" w:customStyle="1" w:styleId="8B3738A841574CE19A8F218C0D5095B9">
    <w:name w:val="8B3738A841574CE19A8F218C0D5095B9"/>
  </w:style>
  <w:style w:type="paragraph" w:customStyle="1" w:styleId="EA2037F90088409DA63C5922EE0F02A0">
    <w:name w:val="EA2037F90088409DA63C5922EE0F02A0"/>
  </w:style>
  <w:style w:type="paragraph" w:customStyle="1" w:styleId="12F9B1B9736E4A0A8E6D1E548891C98F">
    <w:name w:val="12F9B1B9736E4A0A8E6D1E548891C98F"/>
  </w:style>
  <w:style w:type="paragraph" w:customStyle="1" w:styleId="941BE4C627334839B15C63B4923C493A">
    <w:name w:val="941BE4C627334839B15C63B4923C493A"/>
  </w:style>
  <w:style w:type="paragraph" w:customStyle="1" w:styleId="306792E3E99B4C0AB3239CE1C3AAEF66">
    <w:name w:val="306792E3E99B4C0AB3239CE1C3AAEF66"/>
  </w:style>
  <w:style w:type="paragraph" w:customStyle="1" w:styleId="A58B3BB49FBF457EA8FDAF43CAE46569">
    <w:name w:val="A58B3BB49FBF457EA8FDAF43CAE46569"/>
  </w:style>
  <w:style w:type="paragraph" w:customStyle="1" w:styleId="EA4D2790EFB64336BC81261E48BB6DB5">
    <w:name w:val="EA4D2790EFB64336BC81261E48BB6DB5"/>
  </w:style>
  <w:style w:type="paragraph" w:customStyle="1" w:styleId="747F28E8A06D40C1AB05B1717FF0E7E6">
    <w:name w:val="747F28E8A06D40C1AB05B1717FF0E7E6"/>
  </w:style>
  <w:style w:type="paragraph" w:customStyle="1" w:styleId="424697F688B4454589B5AE72DF6661E3">
    <w:name w:val="424697F688B4454589B5AE72DF6661E3"/>
  </w:style>
  <w:style w:type="paragraph" w:customStyle="1" w:styleId="6CCD0ED54FB04214B1E2C47022ED4152">
    <w:name w:val="6CCD0ED54FB04214B1E2C47022ED4152"/>
  </w:style>
  <w:style w:type="paragraph" w:customStyle="1" w:styleId="C0DDA348DDB74CC7899E8B021139C338">
    <w:name w:val="C0DDA348DDB74CC7899E8B021139C338"/>
  </w:style>
  <w:style w:type="paragraph" w:customStyle="1" w:styleId="FFCC911ED28749D5A03B4475EB7321B7">
    <w:name w:val="FFCC911ED28749D5A03B4475EB7321B7"/>
  </w:style>
  <w:style w:type="paragraph" w:customStyle="1" w:styleId="0CFD6AEE712045EEB0C53B6BDA3BBADE">
    <w:name w:val="0CFD6AEE712045EEB0C53B6BDA3BBADE"/>
  </w:style>
  <w:style w:type="paragraph" w:customStyle="1" w:styleId="C86FB36CB102407493917FF71C28489C">
    <w:name w:val="C86FB36CB102407493917FF71C28489C"/>
  </w:style>
  <w:style w:type="paragraph" w:customStyle="1" w:styleId="8852907BAD384800998193141C9F4E3E">
    <w:name w:val="8852907BAD384800998193141C9F4E3E"/>
  </w:style>
  <w:style w:type="paragraph" w:customStyle="1" w:styleId="D7AD0DFFD2FB4117AE34030BB5DD971D">
    <w:name w:val="D7AD0DFFD2FB4117AE34030BB5DD971D"/>
  </w:style>
  <w:style w:type="paragraph" w:customStyle="1" w:styleId="2150D65FD4A64975A022BF3226478549">
    <w:name w:val="2150D65FD4A64975A022BF3226478549"/>
  </w:style>
  <w:style w:type="paragraph" w:customStyle="1" w:styleId="C787265F003946559893CBA8C0568721">
    <w:name w:val="C787265F003946559893CBA8C0568721"/>
  </w:style>
  <w:style w:type="paragraph" w:customStyle="1" w:styleId="57F4D7D552E949439678535462525EEA">
    <w:name w:val="57F4D7D552E949439678535462525EEA"/>
  </w:style>
  <w:style w:type="paragraph" w:customStyle="1" w:styleId="CAFBADAF1864434589641A002AAFFC66">
    <w:name w:val="CAFBADAF1864434589641A002AAFFC66"/>
  </w:style>
  <w:style w:type="paragraph" w:customStyle="1" w:styleId="D204DA5F232E40A38ABCCF27542F0070">
    <w:name w:val="D204DA5F232E40A38ABCCF27542F0070"/>
  </w:style>
  <w:style w:type="paragraph" w:customStyle="1" w:styleId="AF14A182690F41F6BE2B7BFE1D7E0C71">
    <w:name w:val="AF14A182690F41F6BE2B7BFE1D7E0C71"/>
  </w:style>
  <w:style w:type="paragraph" w:customStyle="1" w:styleId="45F2478A1B6B4E99A2C978EDC93BB454">
    <w:name w:val="45F2478A1B6B4E99A2C978EDC93BB454"/>
  </w:style>
  <w:style w:type="paragraph" w:customStyle="1" w:styleId="41E1ADA781F64754B7C629994775C0A9">
    <w:name w:val="41E1ADA781F64754B7C629994775C0A9"/>
  </w:style>
  <w:style w:type="paragraph" w:customStyle="1" w:styleId="A4DFA01097BC49FC877787C6F4DC935D">
    <w:name w:val="A4DFA01097BC49FC877787C6F4DC935D"/>
  </w:style>
  <w:style w:type="paragraph" w:customStyle="1" w:styleId="39BBA1E283004EF79BC9820A1B9065E2">
    <w:name w:val="39BBA1E283004EF79BC9820A1B9065E2"/>
  </w:style>
  <w:style w:type="paragraph" w:customStyle="1" w:styleId="5A75B4E82A764707B5F4FCCED125620E">
    <w:name w:val="5A75B4E82A764707B5F4FCCED125620E"/>
  </w:style>
  <w:style w:type="paragraph" w:customStyle="1" w:styleId="2A9216C386B2423B92706FAA8215B3E1">
    <w:name w:val="2A9216C386B2423B92706FAA8215B3E1"/>
  </w:style>
  <w:style w:type="paragraph" w:customStyle="1" w:styleId="E89F72F935BC4DBB83DF7BC068B26DEC">
    <w:name w:val="E89F72F935BC4DBB83DF7BC068B26DEC"/>
  </w:style>
  <w:style w:type="paragraph" w:customStyle="1" w:styleId="133F2DAA19674635BDDCF85D6A98C8C4">
    <w:name w:val="133F2DAA19674635BDDCF85D6A98C8C4"/>
  </w:style>
  <w:style w:type="paragraph" w:customStyle="1" w:styleId="D3A638A5A8894CCCA7210661F7E39DDB">
    <w:name w:val="D3A638A5A8894CCCA7210661F7E39DDB"/>
  </w:style>
  <w:style w:type="paragraph" w:customStyle="1" w:styleId="52FD3F536FF84FC794E2AA35024923B1">
    <w:name w:val="52FD3F536FF84FC794E2AA35024923B1"/>
  </w:style>
  <w:style w:type="paragraph" w:customStyle="1" w:styleId="39732671DA064CBC8EFFD8A060566262">
    <w:name w:val="39732671DA064CBC8EFFD8A060566262"/>
  </w:style>
  <w:style w:type="paragraph" w:customStyle="1" w:styleId="A21926B91F8444088EAFDB7164D6FA1F">
    <w:name w:val="A21926B91F8444088EAFDB7164D6FA1F"/>
  </w:style>
  <w:style w:type="paragraph" w:customStyle="1" w:styleId="130A6C23809F4E7087AB8165F26CDFA8">
    <w:name w:val="130A6C23809F4E7087AB8165F26CDF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EB611-C995-4093-B64C-4E483E91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BadasATP.dotx</Template>
  <TotalTime>8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BadasATP_5300Main_Etx220</dc:title>
  <dc:subject/>
  <dc:creator>ilya_g</dc:creator>
  <cp:keywords/>
  <dc:description/>
  <cp:lastModifiedBy>Ilya Ginzburg</cp:lastModifiedBy>
  <cp:revision>3</cp:revision>
  <cp:lastPrinted>2003-07-27T14:19:00Z</cp:lastPrinted>
  <dcterms:created xsi:type="dcterms:W3CDTF">2018-01-24T07:54:00Z</dcterms:created>
  <dcterms:modified xsi:type="dcterms:W3CDTF">2018-01-24T08:06:00Z</dcterms:modified>
</cp:coreProperties>
</file>